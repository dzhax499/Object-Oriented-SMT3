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8BA18" w14:textId="77777777" w:rsidR="00511DD6" w:rsidRDefault="00511DD6" w:rsidP="00511D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LAPORAN PRAKTIKUM</w:t>
      </w:r>
    </w:p>
    <w:p w14:paraId="22F408DA" w14:textId="41E35999" w:rsidR="001C54FD" w:rsidRPr="001C54FD" w:rsidRDefault="001C54FD" w:rsidP="001C54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  <w:proofErr w:type="spellStart"/>
      <w:proofErr w:type="gramStart"/>
      <w:r w:rsidRPr="001C54FD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Inheritance</w:t>
      </w: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,Override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,Super</w:t>
      </w:r>
      <w:proofErr w:type="spellEnd"/>
    </w:p>
    <w:p w14:paraId="0E9CCF9E" w14:textId="77777777" w:rsidR="00511DD6" w:rsidRDefault="00511DD6" w:rsidP="001C54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</w:p>
    <w:p w14:paraId="30D586C3" w14:textId="77777777" w:rsidR="00511DD6" w:rsidRDefault="00511DD6" w:rsidP="00511D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A9FC0AF" w14:textId="77777777" w:rsidR="00511DD6" w:rsidRDefault="00511DD6" w:rsidP="00511D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DAFA4E2" w14:textId="77777777" w:rsidR="00511DD6" w:rsidRDefault="00511DD6" w:rsidP="00511D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46554B7E" w14:textId="77777777" w:rsidR="00511DD6" w:rsidRDefault="00511DD6" w:rsidP="00511D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13DEEFF" w14:textId="77777777" w:rsidR="00511DD6" w:rsidRDefault="00511DD6" w:rsidP="00511D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0069EC0" w14:textId="77777777" w:rsidR="00511DD6" w:rsidRDefault="00511DD6" w:rsidP="00511D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9051E18" w14:textId="77777777" w:rsidR="00511DD6" w:rsidRDefault="00511DD6" w:rsidP="00511D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A0FF818" wp14:editId="71AD6025">
            <wp:extent cx="1781175" cy="2562225"/>
            <wp:effectExtent l="0" t="0" r="0" b="0"/>
            <wp:docPr id="1" name="image1.png" descr="Politeknik Negeri Bandung - Wikipedia bahasa Indonesia, ensiklopedia beb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oliteknik Negeri Bandung - Wikipedia bahasa Indonesia, ensiklopedia bebas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562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60393D" w14:textId="77777777" w:rsidR="00511DD6" w:rsidRDefault="00511DD6" w:rsidP="00511D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A80ADAE" w14:textId="77777777" w:rsidR="00511DD6" w:rsidRDefault="00511DD6" w:rsidP="00511D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7593C1DA" w14:textId="77777777" w:rsidR="00511DD6" w:rsidRDefault="00511DD6" w:rsidP="00511D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4080B9A3" w14:textId="77777777" w:rsidR="00511DD6" w:rsidRDefault="00511DD6" w:rsidP="00511D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55E7C5B" w14:textId="77777777" w:rsidR="00511DD6" w:rsidRDefault="00511DD6" w:rsidP="00511D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4D5763E" w14:textId="77777777" w:rsidR="00511DD6" w:rsidRDefault="00511DD6" w:rsidP="00511D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7C25F16D" w14:textId="77777777" w:rsidR="00511DD6" w:rsidRDefault="00511DD6" w:rsidP="00511D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6ABD8AF" w14:textId="77777777" w:rsidR="00511DD6" w:rsidRDefault="00511DD6" w:rsidP="00511D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9A4959B" w14:textId="77777777" w:rsidR="00511DD6" w:rsidRDefault="00511DD6" w:rsidP="00511D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Disusun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Oleh:</w:t>
      </w:r>
    </w:p>
    <w:p w14:paraId="5A0C2197" w14:textId="77777777" w:rsidR="00511DD6" w:rsidRDefault="00511DD6" w:rsidP="00511D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Dzakir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Tsabit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Asy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Syafiq (241511071)</w:t>
      </w:r>
    </w:p>
    <w:p w14:paraId="1E71863C" w14:textId="77777777" w:rsidR="00511DD6" w:rsidRDefault="00511DD6" w:rsidP="00511D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Jurusan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Teknik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Komputer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Informatika</w:t>
      </w:r>
      <w:proofErr w:type="spellEnd"/>
    </w:p>
    <w:p w14:paraId="04376040" w14:textId="77777777" w:rsidR="00511DD6" w:rsidRDefault="00511DD6" w:rsidP="00511D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5B74306B" w14:textId="77777777" w:rsidR="00511DD6" w:rsidRDefault="00511DD6" w:rsidP="00511D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1372696B" w14:textId="77777777" w:rsidR="00511DD6" w:rsidRDefault="00511DD6" w:rsidP="00511D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Program Studi D-3 Teknik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Informatika</w:t>
      </w:r>
      <w:proofErr w:type="spellEnd"/>
    </w:p>
    <w:p w14:paraId="2742DA9B" w14:textId="77777777" w:rsidR="00511DD6" w:rsidRDefault="00511DD6" w:rsidP="00511D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Politeknik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Negeri Bandung</w:t>
      </w:r>
    </w:p>
    <w:p w14:paraId="4AC930A5" w14:textId="6E0F901A" w:rsidR="001C54FD" w:rsidRDefault="001C54FD" w:rsidP="00511DD6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23</w:t>
      </w:r>
      <w:r w:rsidR="00511DD6">
        <w:rPr>
          <w:rFonts w:ascii="Times New Roman" w:eastAsia="Times New Roman" w:hAnsi="Times New Roman" w:cs="Times New Roman"/>
          <w:b/>
          <w:sz w:val="32"/>
          <w:szCs w:val="32"/>
        </w:rPr>
        <w:t>/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09</w:t>
      </w:r>
      <w:r w:rsidR="00511DD6">
        <w:rPr>
          <w:rFonts w:ascii="Times New Roman" w:eastAsia="Times New Roman" w:hAnsi="Times New Roman" w:cs="Times New Roman"/>
          <w:b/>
          <w:sz w:val="32"/>
          <w:szCs w:val="32"/>
        </w:rPr>
        <w:t>/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2025</w:t>
      </w:r>
    </w:p>
    <w:p w14:paraId="661838B8" w14:textId="77777777" w:rsidR="001C54FD" w:rsidRDefault="001C54FD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33C3DE5C" w14:textId="77777777" w:rsidR="00B324BE" w:rsidRDefault="00B324BE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Kode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modifikasi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:</w:t>
      </w:r>
      <w:proofErr w:type="gramEnd"/>
    </w:p>
    <w:p w14:paraId="4947B6EE" w14:textId="77777777" w:rsidR="00B324BE" w:rsidRDefault="00B324BE" w:rsidP="00B324B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5B7A121" w14:textId="77777777" w:rsidR="00B324BE" w:rsidRDefault="00B324BE" w:rsidP="00B324B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324BE">
        <w:rPr>
          <w:rFonts w:ascii="Times New Roman" w:eastAsia="Times New Roman" w:hAnsi="Times New Roman" w:cs="Times New Roman"/>
          <w:b/>
          <w:bCs/>
          <w:sz w:val="32"/>
          <w:szCs w:val="32"/>
        </w:rPr>
        <w:t>File: Produk.java</w:t>
      </w:r>
    </w:p>
    <w:p w14:paraId="7F090A5F" w14:textId="558AB7BD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package </w:t>
      </w:r>
      <w:proofErr w:type="spellStart"/>
      <w:proofErr w:type="gram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id.ac.polban</w:t>
      </w:r>
      <w:proofErr w:type="gram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.model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;</w:t>
      </w:r>
    </w:p>
    <w:p w14:paraId="18DFDA39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</w:p>
    <w:p w14:paraId="5EC36BFC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/**</w:t>
      </w:r>
    </w:p>
    <w:p w14:paraId="0A1293FE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*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Kelas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Produk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merepresentasikan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item-item yang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dijual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di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koperasi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.</w:t>
      </w:r>
    </w:p>
    <w:p w14:paraId="05C42AE7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* Ini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adalah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kelas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dasar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(superclass) yang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menyimpan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informasi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umum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produk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.</w:t>
      </w:r>
    </w:p>
    <w:p w14:paraId="51AE992A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*/</w:t>
      </w:r>
    </w:p>
    <w:p w14:paraId="3236B168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public class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Produk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{</w:t>
      </w:r>
    </w:p>
    <w:p w14:paraId="7740B1C1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</w:p>
    <w:p w14:paraId="07F02431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private String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nama_prod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;</w:t>
      </w:r>
    </w:p>
    <w:p w14:paraId="22A90EA5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private int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harga_prod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;</w:t>
      </w:r>
    </w:p>
    <w:p w14:paraId="4AA3952D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private int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stok_prod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;</w:t>
      </w:r>
    </w:p>
    <w:p w14:paraId="009EB2E6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</w:p>
    <w:p w14:paraId="6341C2F9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// static </w:t>
      </w:r>
    </w:p>
    <w:p w14:paraId="6CE1A4BF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private static int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totalProduk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= 0;</w:t>
      </w:r>
    </w:p>
    <w:p w14:paraId="277A13F9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</w:p>
    <w:p w14:paraId="115CF02E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/**</w:t>
      </w:r>
    </w:p>
    <w:p w14:paraId="3576DB72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*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Konstruktor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untuk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membuat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objek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Produk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baru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.</w:t>
      </w:r>
    </w:p>
    <w:p w14:paraId="2BCD69E0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* @param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nama_prod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Nama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produk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.</w:t>
      </w:r>
    </w:p>
    <w:p w14:paraId="02637877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* @param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harga_prod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Harga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produk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per unit.</w:t>
      </w:r>
    </w:p>
    <w:p w14:paraId="3D1128A6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* @param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stok_prod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Jumlah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stok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produk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yang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tersedia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.</w:t>
      </w:r>
    </w:p>
    <w:p w14:paraId="565143B8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*/</w:t>
      </w:r>
    </w:p>
    <w:p w14:paraId="069FCB67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public </w:t>
      </w:r>
      <w:proofErr w:type="spellStart"/>
      <w:proofErr w:type="gram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Produk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(</w:t>
      </w:r>
      <w:proofErr w:type="gram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String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nama_prod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, int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harga_prod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, int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stok_prod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) {</w:t>
      </w:r>
    </w:p>
    <w:p w14:paraId="3B4AF4ED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this.nama</w:t>
      </w:r>
      <w:proofErr w:type="gram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_prod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=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nama_prod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;</w:t>
      </w:r>
    </w:p>
    <w:p w14:paraId="45A2FF04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this.harga</w:t>
      </w:r>
      <w:proofErr w:type="gram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_prod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=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harga_prod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;</w:t>
      </w:r>
    </w:p>
    <w:p w14:paraId="191E0AE8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this.stok</w:t>
      </w:r>
      <w:proofErr w:type="gram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_prod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=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stok_prod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;</w:t>
      </w:r>
    </w:p>
    <w:p w14:paraId="30952094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totalProduk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++;</w:t>
      </w:r>
    </w:p>
    <w:p w14:paraId="640F8D61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}</w:t>
      </w:r>
    </w:p>
    <w:p w14:paraId="43AFA43F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</w:p>
    <w:p w14:paraId="443CCED7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// GETTER</w:t>
      </w:r>
    </w:p>
    <w:p w14:paraId="6BD7F2A8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/**</w:t>
      </w:r>
    </w:p>
    <w:p w14:paraId="56850E17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lastRenderedPageBreak/>
        <w:t xml:space="preserve">     *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Mengembalikan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nama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produk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.</w:t>
      </w:r>
    </w:p>
    <w:p w14:paraId="497A7A52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* @return Nama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produk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.</w:t>
      </w:r>
    </w:p>
    <w:p w14:paraId="7AB38031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*/</w:t>
      </w:r>
    </w:p>
    <w:p w14:paraId="5349C0ED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public String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Getnama_</w:t>
      </w:r>
      <w:proofErr w:type="gram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prod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(</w:t>
      </w:r>
      <w:proofErr w:type="gram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) {</w:t>
      </w:r>
    </w:p>
    <w:p w14:paraId="4F7B17F1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return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nama_prod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;</w:t>
      </w:r>
    </w:p>
    <w:p w14:paraId="40525C35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}</w:t>
      </w:r>
    </w:p>
    <w:p w14:paraId="32A8270F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</w:p>
    <w:p w14:paraId="77EF4110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/**</w:t>
      </w:r>
    </w:p>
    <w:p w14:paraId="30A0021E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*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Mengembalikan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harga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produk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.</w:t>
      </w:r>
    </w:p>
    <w:p w14:paraId="057E03C1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* Ini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adalah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metode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yang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akan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di-override di subclass.</w:t>
      </w:r>
    </w:p>
    <w:p w14:paraId="4E62C832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* @return Harga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produk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per unit.</w:t>
      </w:r>
    </w:p>
    <w:p w14:paraId="3EA71223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*/</w:t>
      </w:r>
    </w:p>
    <w:p w14:paraId="2A6F98BD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public int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Getharga_</w:t>
      </w:r>
      <w:proofErr w:type="gram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prod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(</w:t>
      </w:r>
      <w:proofErr w:type="gram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) {</w:t>
      </w:r>
    </w:p>
    <w:p w14:paraId="16436434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return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harga_prod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;</w:t>
      </w:r>
    </w:p>
    <w:p w14:paraId="3267D4B1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}</w:t>
      </w:r>
    </w:p>
    <w:p w14:paraId="54574DCF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</w:p>
    <w:p w14:paraId="3450F14A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/**</w:t>
      </w:r>
    </w:p>
    <w:p w14:paraId="20457DB9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*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Mengembalikan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jumlah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stok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produk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yang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tersedia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.</w:t>
      </w:r>
    </w:p>
    <w:p w14:paraId="24F4F3E1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* @return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Jumlah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stok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produk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.</w:t>
      </w:r>
    </w:p>
    <w:p w14:paraId="643CD820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*/</w:t>
      </w:r>
    </w:p>
    <w:p w14:paraId="0D3C3838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public int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Getstok_</w:t>
      </w:r>
      <w:proofErr w:type="gram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prod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(</w:t>
      </w:r>
      <w:proofErr w:type="gram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) {</w:t>
      </w:r>
    </w:p>
    <w:p w14:paraId="5A4561BB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return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stok_prod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;</w:t>
      </w:r>
    </w:p>
    <w:p w14:paraId="32C33546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}</w:t>
      </w:r>
    </w:p>
    <w:p w14:paraId="05DF9F51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</w:p>
    <w:p w14:paraId="6EEF9494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// STATIC METHOD</w:t>
      </w:r>
    </w:p>
    <w:p w14:paraId="7823EDC5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/**</w:t>
      </w:r>
    </w:p>
    <w:p w14:paraId="15659016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*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Mengembalikan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total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jumlah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produk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yang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telah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dibuat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.</w:t>
      </w:r>
    </w:p>
    <w:p w14:paraId="745556A8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* @return Total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produk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.</w:t>
      </w:r>
    </w:p>
    <w:p w14:paraId="08EA73DB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*/</w:t>
      </w:r>
    </w:p>
    <w:p w14:paraId="256B3FBF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public static int </w:t>
      </w:r>
      <w:proofErr w:type="spellStart"/>
      <w:proofErr w:type="gram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GetTotalProduk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(</w:t>
      </w:r>
      <w:proofErr w:type="gram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) {</w:t>
      </w:r>
    </w:p>
    <w:p w14:paraId="1E795C27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return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totalProduk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;</w:t>
      </w:r>
    </w:p>
    <w:p w14:paraId="30D10EDF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}</w:t>
      </w:r>
    </w:p>
    <w:p w14:paraId="5F345E85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</w:t>
      </w:r>
    </w:p>
    <w:p w14:paraId="771B0887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// SETTER</w:t>
      </w:r>
    </w:p>
    <w:p w14:paraId="632318AE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lastRenderedPageBreak/>
        <w:t xml:space="preserve">    /**</w:t>
      </w:r>
    </w:p>
    <w:p w14:paraId="5476ABF1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*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Mengatur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jumlah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stok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produk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.</w:t>
      </w:r>
    </w:p>
    <w:p w14:paraId="67AF297F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* @param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stok_prod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Jumlah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stok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baru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.</w:t>
      </w:r>
    </w:p>
    <w:p w14:paraId="45D7CB06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*/</w:t>
      </w:r>
    </w:p>
    <w:p w14:paraId="02946F83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public void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setStok_</w:t>
      </w:r>
      <w:proofErr w:type="gram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prod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(</w:t>
      </w:r>
      <w:proofErr w:type="gram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int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stok_prod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){</w:t>
      </w:r>
    </w:p>
    <w:p w14:paraId="1386AF43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this.stok</w:t>
      </w:r>
      <w:proofErr w:type="gram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_prod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=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stok_prod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;</w:t>
      </w:r>
    </w:p>
    <w:p w14:paraId="30FE5970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}</w:t>
      </w:r>
    </w:p>
    <w:p w14:paraId="28B9DBBB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</w:p>
    <w:p w14:paraId="7D2F57B1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// METHOD</w:t>
      </w:r>
    </w:p>
    <w:p w14:paraId="1C441B70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/**</w:t>
      </w:r>
    </w:p>
    <w:p w14:paraId="7BDD4E28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*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Mengurangi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stok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produk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setelah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transaksi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berhasil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.</w:t>
      </w:r>
    </w:p>
    <w:p w14:paraId="740C56C1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* @param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jumlah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Jumlah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produk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yang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dibeli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.</w:t>
      </w:r>
    </w:p>
    <w:p w14:paraId="18691EA1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* @return True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jika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stok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mencukupi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dan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berhasil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dikurangi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, false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sebaliknya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.</w:t>
      </w:r>
    </w:p>
    <w:p w14:paraId="13C8CB5A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*/</w:t>
      </w:r>
    </w:p>
    <w:p w14:paraId="192DEC67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public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boolean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kurangi_</w:t>
      </w:r>
      <w:proofErr w:type="gram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prod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(</w:t>
      </w:r>
      <w:proofErr w:type="gram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int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jumlah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){</w:t>
      </w:r>
    </w:p>
    <w:p w14:paraId="11D2E172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if (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stok_prod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&gt;= </w:t>
      </w:r>
      <w:proofErr w:type="spellStart"/>
      <w:proofErr w:type="gram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jumlah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){</w:t>
      </w:r>
      <w:proofErr w:type="gramEnd"/>
    </w:p>
    <w:p w14:paraId="621F8477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   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stok_prod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=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stok_prod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-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jumlah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;</w:t>
      </w:r>
    </w:p>
    <w:p w14:paraId="6E29AFF4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    return true;</w:t>
      </w:r>
    </w:p>
    <w:p w14:paraId="505024F7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}</w:t>
      </w:r>
    </w:p>
    <w:p w14:paraId="2DA7055A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return false;</w:t>
      </w:r>
    </w:p>
    <w:p w14:paraId="7B851D91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}</w:t>
      </w:r>
    </w:p>
    <w:p w14:paraId="3CCC35A4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</w:p>
    <w:p w14:paraId="0132B910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/**</w:t>
      </w:r>
    </w:p>
    <w:p w14:paraId="11F23E2F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*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Mengembalikan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representasi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string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dari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objek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Produk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.</w:t>
      </w:r>
    </w:p>
    <w:p w14:paraId="15483A5D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* @return String yang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berisi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nama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,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harga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, dan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stok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produk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.</w:t>
      </w:r>
    </w:p>
    <w:p w14:paraId="0EF3C3FD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*/</w:t>
      </w:r>
    </w:p>
    <w:p w14:paraId="38B2739A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@Override</w:t>
      </w:r>
    </w:p>
    <w:p w14:paraId="31099CFF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public String </w:t>
      </w:r>
      <w:proofErr w:type="spellStart"/>
      <w:proofErr w:type="gram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toString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(</w:t>
      </w:r>
      <w:proofErr w:type="gram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) {</w:t>
      </w:r>
    </w:p>
    <w:p w14:paraId="58D8ADB7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return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nama_prod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+ " - Rp" +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harga_prod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+ " (Stok: " +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stok_prod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+ ")";</w:t>
      </w:r>
    </w:p>
    <w:p w14:paraId="0B8D1F79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}</w:t>
      </w:r>
    </w:p>
    <w:p w14:paraId="3FFD1E34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}</w:t>
      </w:r>
    </w:p>
    <w:p w14:paraId="6C7C8209" w14:textId="77777777" w:rsidR="00B324BE" w:rsidRPr="00B324BE" w:rsidRDefault="00B324BE" w:rsidP="00B324B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324BE">
        <w:rPr>
          <w:rFonts w:ascii="Times New Roman" w:eastAsia="Times New Roman" w:hAnsi="Times New Roman" w:cs="Times New Roman"/>
          <w:b/>
          <w:bCs/>
          <w:sz w:val="32"/>
          <w:szCs w:val="32"/>
        </w:rPr>
        <w:t>File: ProdukDiskon.java</w:t>
      </w:r>
    </w:p>
    <w:p w14:paraId="26A68D88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lastRenderedPageBreak/>
        <w:t xml:space="preserve">package </w:t>
      </w:r>
      <w:proofErr w:type="spellStart"/>
      <w:proofErr w:type="gram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id.ac.polban</w:t>
      </w:r>
      <w:proofErr w:type="gram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.model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;</w:t>
      </w:r>
    </w:p>
    <w:p w14:paraId="5E90718C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</w:p>
    <w:p w14:paraId="6660EB36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/**</w:t>
      </w:r>
    </w:p>
    <w:p w14:paraId="2F2C7147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*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Kelas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ProdukDiskon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adalah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subclass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dari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Produk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yang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menambahkan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fungsionalitas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diskon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.</w:t>
      </w:r>
    </w:p>
    <w:p w14:paraId="57027188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*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Kelas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ini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mewarisi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semua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atribut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dan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metode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dari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Produk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.</w:t>
      </w:r>
    </w:p>
    <w:p w14:paraId="13CA45DA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*/</w:t>
      </w:r>
    </w:p>
    <w:p w14:paraId="51E66EB2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public class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ProdukDiskon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extends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Produk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{</w:t>
      </w:r>
    </w:p>
    <w:p w14:paraId="10318CD7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</w:p>
    <w:p w14:paraId="57F4D657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private double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persenDiskon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;</w:t>
      </w:r>
    </w:p>
    <w:p w14:paraId="66CFB752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</w:p>
    <w:p w14:paraId="49B8BE53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/**</w:t>
      </w:r>
    </w:p>
    <w:p w14:paraId="4F6A4174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*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Konstruktor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untuk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membuat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objek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ProdukDiskon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.</w:t>
      </w:r>
    </w:p>
    <w:p w14:paraId="3A5DEE09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*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Memanggil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konstruktor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superclass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Produk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untuk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inisialisasi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properti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dasar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.</w:t>
      </w:r>
    </w:p>
    <w:p w14:paraId="4081A284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* @param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nama_prod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Nama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produk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.</w:t>
      </w:r>
    </w:p>
    <w:p w14:paraId="48447439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* @param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harga_prod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Harga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produk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per unit.</w:t>
      </w:r>
    </w:p>
    <w:p w14:paraId="052B997C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* @param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stok_prod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Jumlah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stok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produk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.</w:t>
      </w:r>
    </w:p>
    <w:p w14:paraId="74ABD74D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* @param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persenDiskon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Persentase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diskon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yang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diberikan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(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dalam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persen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,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misal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10.0).</w:t>
      </w:r>
    </w:p>
    <w:p w14:paraId="7F6F9A15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*/</w:t>
      </w:r>
    </w:p>
    <w:p w14:paraId="7777143B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public </w:t>
      </w:r>
      <w:proofErr w:type="spellStart"/>
      <w:proofErr w:type="gram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ProdukDiskon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(</w:t>
      </w:r>
      <w:proofErr w:type="gram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String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nama_prod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, int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harga_prod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, int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stok_prod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, double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persenDiskon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) {</w:t>
      </w:r>
    </w:p>
    <w:p w14:paraId="2E501E56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//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Memanggil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konstruktor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superclass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dengan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keyword 'super'</w:t>
      </w:r>
    </w:p>
    <w:p w14:paraId="52A8894E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</w:t>
      </w:r>
      <w:proofErr w:type="gram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super(</w:t>
      </w:r>
      <w:proofErr w:type="spellStart"/>
      <w:proofErr w:type="gram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nama_prod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,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harga_prod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,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stok_prod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);</w:t>
      </w:r>
    </w:p>
    <w:p w14:paraId="26A85ACA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this.persenDiskon</w:t>
      </w:r>
      <w:proofErr w:type="spellEnd"/>
      <w:proofErr w:type="gram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=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persenDiskon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;</w:t>
      </w:r>
    </w:p>
    <w:p w14:paraId="23AFCEFA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}</w:t>
      </w:r>
    </w:p>
    <w:p w14:paraId="2AA40D43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</w:p>
    <w:p w14:paraId="729D7EE8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/**</w:t>
      </w:r>
    </w:p>
    <w:p w14:paraId="1F1A73A2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* Meng-override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metode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Getharga_</w:t>
      </w:r>
      <w:proofErr w:type="gram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prod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(</w:t>
      </w:r>
      <w:proofErr w:type="gram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)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dari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superclass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Produk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.</w:t>
      </w:r>
    </w:p>
    <w:p w14:paraId="54D2D050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* Metode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ini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menghitung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harga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produk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setelah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dikurangi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diskon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.</w:t>
      </w:r>
    </w:p>
    <w:p w14:paraId="368E6B53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* @return Harga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produk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setelah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diskon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.</w:t>
      </w:r>
    </w:p>
    <w:p w14:paraId="10B815F6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*/</w:t>
      </w:r>
    </w:p>
    <w:p w14:paraId="012F4ACC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@Override</w:t>
      </w:r>
    </w:p>
    <w:p w14:paraId="0E553214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public int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Getharga_</w:t>
      </w:r>
      <w:proofErr w:type="gram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prod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(</w:t>
      </w:r>
      <w:proofErr w:type="gram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) {</w:t>
      </w:r>
    </w:p>
    <w:p w14:paraId="756EE50F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lastRenderedPageBreak/>
        <w:t xml:space="preserve">        //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Menggunakan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'super'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untuk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mendapatkan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harga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dasar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dari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superclass</w:t>
      </w:r>
    </w:p>
    <w:p w14:paraId="3A5653D8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double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hargaAsli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super.Getharga</w:t>
      </w:r>
      <w:proofErr w:type="gram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_prod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();</w:t>
      </w:r>
    </w:p>
    <w:p w14:paraId="1CDB4A2E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double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hargaSetelahDiskon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=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hargaAsli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- (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hargaAsli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*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persenDiskon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/ 100);</w:t>
      </w:r>
    </w:p>
    <w:p w14:paraId="23B98FD8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return (int)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Math.round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(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hargaSetelahDiskon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);</w:t>
      </w:r>
    </w:p>
    <w:p w14:paraId="20D00FBD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}</w:t>
      </w:r>
    </w:p>
    <w:p w14:paraId="68F876F6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</w:p>
    <w:p w14:paraId="1EF8A924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/**</w:t>
      </w:r>
    </w:p>
    <w:p w14:paraId="447D8186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*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Mengembalikan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representasi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string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dari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objek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ProdukDiskon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,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termasuk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informasi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diskon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.</w:t>
      </w:r>
    </w:p>
    <w:p w14:paraId="1DDEDB68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* @return String yang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berisi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nama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,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harga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,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stok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, dan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diskon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produk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.</w:t>
      </w:r>
    </w:p>
    <w:p w14:paraId="0993E393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*/</w:t>
      </w:r>
    </w:p>
    <w:p w14:paraId="098E3A20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@Override</w:t>
      </w:r>
    </w:p>
    <w:p w14:paraId="30588830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public String </w:t>
      </w:r>
      <w:proofErr w:type="spellStart"/>
      <w:proofErr w:type="gram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toString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(</w:t>
      </w:r>
      <w:proofErr w:type="gram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) {</w:t>
      </w:r>
    </w:p>
    <w:p w14:paraId="4F6D5382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return </w:t>
      </w:r>
      <w:proofErr w:type="spellStart"/>
      <w:proofErr w:type="gram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super.Getnama</w:t>
      </w:r>
      <w:proofErr w:type="gram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_prod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() + " - Rp" +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Getharga_prod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() + " (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Diskon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" +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persenDiskon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+ "%)" + " (Stok: " +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super.Getstok_prod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() + ")";</w:t>
      </w:r>
    </w:p>
    <w:p w14:paraId="3029734D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}</w:t>
      </w:r>
    </w:p>
    <w:p w14:paraId="413918FB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}</w:t>
      </w:r>
    </w:p>
    <w:p w14:paraId="46801E04" w14:textId="77777777" w:rsidR="00B324BE" w:rsidRPr="00B324BE" w:rsidRDefault="00B324BE" w:rsidP="00B324B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324BE">
        <w:rPr>
          <w:rFonts w:ascii="Times New Roman" w:eastAsia="Times New Roman" w:hAnsi="Times New Roman" w:cs="Times New Roman"/>
          <w:b/>
          <w:bCs/>
          <w:sz w:val="32"/>
          <w:szCs w:val="32"/>
        </w:rPr>
        <w:t>File: KoperasiManager.java</w:t>
      </w:r>
    </w:p>
    <w:p w14:paraId="3E3B0168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package </w:t>
      </w:r>
      <w:proofErr w:type="spellStart"/>
      <w:proofErr w:type="gram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id.ac.polban</w:t>
      </w:r>
      <w:proofErr w:type="gram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.service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;</w:t>
      </w:r>
    </w:p>
    <w:p w14:paraId="78B1B8B0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</w:p>
    <w:p w14:paraId="550723D5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import </w:t>
      </w:r>
      <w:proofErr w:type="spellStart"/>
      <w:proofErr w:type="gram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id.ac.polban</w:t>
      </w:r>
      <w:proofErr w:type="gram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.model.Produk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;</w:t>
      </w:r>
    </w:p>
    <w:p w14:paraId="0DF691CD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import </w:t>
      </w:r>
      <w:proofErr w:type="spellStart"/>
      <w:proofErr w:type="gram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id.ac.polban</w:t>
      </w:r>
      <w:proofErr w:type="gram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.model.ProdukDiskon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; // Import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kelas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ProdukDiskon</w:t>
      </w:r>
      <w:proofErr w:type="spellEnd"/>
    </w:p>
    <w:p w14:paraId="47441CC5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import </w:t>
      </w:r>
      <w:proofErr w:type="spellStart"/>
      <w:proofErr w:type="gram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java.util</w:t>
      </w:r>
      <w:proofErr w:type="gram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.ArrayList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;</w:t>
      </w:r>
    </w:p>
    <w:p w14:paraId="1B108D5B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import </w:t>
      </w:r>
      <w:proofErr w:type="spellStart"/>
      <w:proofErr w:type="gram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java.util</w:t>
      </w:r>
      <w:proofErr w:type="gram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.List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;</w:t>
      </w:r>
    </w:p>
    <w:p w14:paraId="650BA317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</w:p>
    <w:p w14:paraId="0A7C8AB1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/**</w:t>
      </w:r>
    </w:p>
    <w:p w14:paraId="66E159E7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*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Kelas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KoperasiManager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mengelola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data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produk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dan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riwayat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transaksi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koperasi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.</w:t>
      </w:r>
    </w:p>
    <w:p w14:paraId="6E42D632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*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Mengimplementasikan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pola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Singleton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untuk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memastikan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hanya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ada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satu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instance.</w:t>
      </w:r>
    </w:p>
    <w:p w14:paraId="15202FDB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*/</w:t>
      </w:r>
    </w:p>
    <w:p w14:paraId="0ED8A96C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public class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KoperasiManager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{</w:t>
      </w:r>
    </w:p>
    <w:p w14:paraId="28E844F1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private List&lt;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Produk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&gt;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daftarProd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;</w:t>
      </w:r>
    </w:p>
    <w:p w14:paraId="71A98792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private List&lt;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Transaksi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&gt;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riwayatTransaksi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;</w:t>
      </w:r>
    </w:p>
    <w:p w14:paraId="0FC2EAD2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</w:p>
    <w:p w14:paraId="43B73AA7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lastRenderedPageBreak/>
        <w:t xml:space="preserve">    // STATIC VARIABLES (Singleton Pattern)</w:t>
      </w:r>
    </w:p>
    <w:p w14:paraId="6751F3A1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private static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KoperasiManager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instance;</w:t>
      </w:r>
    </w:p>
    <w:p w14:paraId="4DFC54F5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</w:p>
    <w:p w14:paraId="6454234D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// static method</w:t>
      </w:r>
    </w:p>
    <w:p w14:paraId="0ADB3B2F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/**</w:t>
      </w:r>
    </w:p>
    <w:p w14:paraId="177A375E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*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Mengembalikan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instance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tunggal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dari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KoperasiManager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(Singleton).</w:t>
      </w:r>
    </w:p>
    <w:p w14:paraId="46AADAF4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* @return Instance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KoperasiManager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.</w:t>
      </w:r>
    </w:p>
    <w:p w14:paraId="239E9943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*/</w:t>
      </w:r>
    </w:p>
    <w:p w14:paraId="166A51EB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public static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KoperasiManager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getInstance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(</w:t>
      </w:r>
      <w:proofErr w:type="gram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) {</w:t>
      </w:r>
    </w:p>
    <w:p w14:paraId="07D56F27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if (instance == </w:t>
      </w:r>
      <w:proofErr w:type="gram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null )</w:t>
      </w:r>
      <w:proofErr w:type="gram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{</w:t>
      </w:r>
    </w:p>
    <w:p w14:paraId="2215E949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    instance = new </w:t>
      </w:r>
      <w:proofErr w:type="spellStart"/>
      <w:proofErr w:type="gram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KoperasiManager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(</w:t>
      </w:r>
      <w:proofErr w:type="gram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);</w:t>
      </w:r>
    </w:p>
    <w:p w14:paraId="3DA35F40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}</w:t>
      </w:r>
    </w:p>
    <w:p w14:paraId="3F89E9E6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return instance;</w:t>
      </w:r>
    </w:p>
    <w:p w14:paraId="28DEF99E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}</w:t>
      </w:r>
    </w:p>
    <w:p w14:paraId="0D1AECCE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</w:p>
    <w:p w14:paraId="5CFB5C79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/**</w:t>
      </w:r>
    </w:p>
    <w:p w14:paraId="32176C4B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*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Konstruktor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privat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untuk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mencegah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instansiasi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dari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luar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.</w:t>
      </w:r>
    </w:p>
    <w:p w14:paraId="47A24706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*/</w:t>
      </w:r>
    </w:p>
    <w:p w14:paraId="378B797D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private </w:t>
      </w:r>
      <w:proofErr w:type="spellStart"/>
      <w:proofErr w:type="gram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KoperasiManager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(</w:t>
      </w:r>
      <w:proofErr w:type="gram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){</w:t>
      </w:r>
    </w:p>
    <w:p w14:paraId="7CC06EBF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daftarProd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= new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ArrayList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&lt;</w:t>
      </w:r>
      <w:proofErr w:type="gram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&gt;(</w:t>
      </w:r>
      <w:proofErr w:type="gram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);</w:t>
      </w:r>
    </w:p>
    <w:p w14:paraId="7D659A62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riwayatTransaksi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= new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ArrayList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&lt;</w:t>
      </w:r>
      <w:proofErr w:type="gram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&gt;(</w:t>
      </w:r>
      <w:proofErr w:type="gram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);</w:t>
      </w:r>
    </w:p>
    <w:p w14:paraId="3DE08B53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isi_</w:t>
      </w:r>
      <w:proofErr w:type="gram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prod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(</w:t>
      </w:r>
      <w:proofErr w:type="gram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);</w:t>
      </w:r>
    </w:p>
    <w:p w14:paraId="6A4DD461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}</w:t>
      </w:r>
    </w:p>
    <w:p w14:paraId="46D9764A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</w:p>
    <w:p w14:paraId="1F9BC1B0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/**</w:t>
      </w:r>
    </w:p>
    <w:p w14:paraId="35623762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*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Mengisi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daftar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produk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dengan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beberapa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item default.</w:t>
      </w:r>
    </w:p>
    <w:p w14:paraId="13F37828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* Ditambahkan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objek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ProdukDiskon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baru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.</w:t>
      </w:r>
    </w:p>
    <w:p w14:paraId="7E5549EE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*/</w:t>
      </w:r>
    </w:p>
    <w:p w14:paraId="29022088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private void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isi_</w:t>
      </w:r>
      <w:proofErr w:type="gram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prod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(</w:t>
      </w:r>
      <w:proofErr w:type="gram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) {</w:t>
      </w:r>
    </w:p>
    <w:p w14:paraId="51A6B8A1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daftarProd.add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(</w:t>
      </w:r>
      <w:proofErr w:type="gram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new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Produk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("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Pulpen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", 3500, 10));</w:t>
      </w:r>
    </w:p>
    <w:p w14:paraId="0405CD50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daftarProd.add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(</w:t>
      </w:r>
      <w:proofErr w:type="gram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new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Produk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("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Buku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", 7000, 15));</w:t>
      </w:r>
    </w:p>
    <w:p w14:paraId="6DA21ADA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daftarProd.add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(</w:t>
      </w:r>
      <w:proofErr w:type="gram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new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Produk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("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Pensil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", 3000, 7));</w:t>
      </w:r>
    </w:p>
    <w:p w14:paraId="7EECFE26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daftarProd.add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(</w:t>
      </w:r>
      <w:proofErr w:type="gram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new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Produk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("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Penghapus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", 2000, 20));</w:t>
      </w:r>
    </w:p>
    <w:p w14:paraId="64DEF9CE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//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Tambahan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: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Contoh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produk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diskon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untuk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demonstrasi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Inheritance</w:t>
      </w:r>
    </w:p>
    <w:p w14:paraId="5922335E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daftarProd.add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(</w:t>
      </w:r>
      <w:proofErr w:type="gram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new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ProdukDiskon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("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Pulpen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Diskon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", 3500, 5, 10.0));</w:t>
      </w:r>
    </w:p>
    <w:p w14:paraId="10198DB2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}</w:t>
      </w:r>
    </w:p>
    <w:p w14:paraId="3F5D9266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</w:p>
    <w:p w14:paraId="03C61765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/**</w:t>
      </w:r>
    </w:p>
    <w:p w14:paraId="617C23FA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*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Mengembalikan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daftar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produk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yang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tersedia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.</w:t>
      </w:r>
    </w:p>
    <w:p w14:paraId="727D270D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* @return List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objek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Produk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.</w:t>
      </w:r>
    </w:p>
    <w:p w14:paraId="465019E1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*/</w:t>
      </w:r>
    </w:p>
    <w:p w14:paraId="09FDA5D5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public List&lt;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Produk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&gt; </w:t>
      </w:r>
      <w:proofErr w:type="spellStart"/>
      <w:proofErr w:type="gram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getDaftarProd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(</w:t>
      </w:r>
      <w:proofErr w:type="gram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){</w:t>
      </w:r>
    </w:p>
    <w:p w14:paraId="62CF8EBB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return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daftarProd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;</w:t>
      </w:r>
    </w:p>
    <w:p w14:paraId="4FA3782B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}</w:t>
      </w:r>
    </w:p>
    <w:p w14:paraId="4D45FA76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</w:p>
    <w:p w14:paraId="10A66FD7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/**</w:t>
      </w:r>
    </w:p>
    <w:p w14:paraId="5C1D3EF4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*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Menampilkan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menu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produk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kepada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pengguna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.</w:t>
      </w:r>
    </w:p>
    <w:p w14:paraId="69050B27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*/</w:t>
      </w:r>
    </w:p>
    <w:p w14:paraId="0189C252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public void </w:t>
      </w:r>
      <w:proofErr w:type="spellStart"/>
      <w:proofErr w:type="gram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TampilMenu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(</w:t>
      </w:r>
      <w:proofErr w:type="gram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) {</w:t>
      </w:r>
    </w:p>
    <w:p w14:paraId="1CF06D87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System.out.println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("========== MENU PRODUK KOPERASI ==========");</w:t>
      </w:r>
    </w:p>
    <w:p w14:paraId="4EA68E30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for (int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= 0;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&lt;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daftarProd.size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();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++) {</w:t>
      </w:r>
    </w:p>
    <w:p w14:paraId="66A9AAFA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   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System.out.println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((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+ 1) + ". " +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daftarProd.get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(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i</w:t>
      </w:r>
      <w:proofErr w:type="spellEnd"/>
      <w:proofErr w:type="gram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).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toString</w:t>
      </w:r>
      <w:proofErr w:type="spellEnd"/>
      <w:proofErr w:type="gram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());</w:t>
      </w:r>
    </w:p>
    <w:p w14:paraId="161131C2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}</w:t>
      </w:r>
    </w:p>
    <w:p w14:paraId="2CAE9966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System.out.println("==========================================");</w:t>
      </w:r>
    </w:p>
    <w:p w14:paraId="413FA131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System.out.println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("Total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jenis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produk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: " +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Produk.GetTotalProduk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());</w:t>
      </w:r>
    </w:p>
    <w:p w14:paraId="4117A50D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System.out.println("==========================================");</w:t>
      </w:r>
    </w:p>
    <w:p w14:paraId="4323ABCE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}</w:t>
      </w:r>
    </w:p>
    <w:p w14:paraId="4A82CDA2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</w:p>
    <w:p w14:paraId="1717AADA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/**</w:t>
      </w:r>
    </w:p>
    <w:p w14:paraId="02022F5C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*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Mendapatkan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objek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Produk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berdasarkan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pilihan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indeks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.</w:t>
      </w:r>
    </w:p>
    <w:p w14:paraId="28DF9ECF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* @param index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Pilihan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indeks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dari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menu.</w:t>
      </w:r>
    </w:p>
    <w:p w14:paraId="25DC427F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* @return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Objek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Produk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jika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valid, null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jika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tidak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.</w:t>
      </w:r>
    </w:p>
    <w:p w14:paraId="0DEFBDB5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*/</w:t>
      </w:r>
    </w:p>
    <w:p w14:paraId="414D8BBD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public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Produk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getProd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(</w:t>
      </w:r>
      <w:proofErr w:type="gram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int index) {</w:t>
      </w:r>
    </w:p>
    <w:p w14:paraId="56F6BA55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if (index &gt;= 1 &amp;&amp; index &lt;=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daftarProd.size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()) {</w:t>
      </w:r>
    </w:p>
    <w:p w14:paraId="52574591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    return </w:t>
      </w:r>
      <w:proofErr w:type="spellStart"/>
      <w:proofErr w:type="gram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daftarProd.get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(</w:t>
      </w:r>
      <w:proofErr w:type="gram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index -1 );</w:t>
      </w:r>
    </w:p>
    <w:p w14:paraId="79149AB9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}</w:t>
      </w:r>
    </w:p>
    <w:p w14:paraId="26809D40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lastRenderedPageBreak/>
        <w:t xml:space="preserve">        return null;</w:t>
      </w:r>
    </w:p>
    <w:p w14:paraId="2F1D6569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}</w:t>
      </w:r>
    </w:p>
    <w:p w14:paraId="15C839B9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</w:p>
    <w:p w14:paraId="3D5B3A1C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/**</w:t>
      </w:r>
    </w:p>
    <w:p w14:paraId="6FD11E15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*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Melakukan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validasi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pilihan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menu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produk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dari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user.</w:t>
      </w:r>
    </w:p>
    <w:p w14:paraId="447C0AA2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* @param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pilihan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Pilihan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menu yang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dimasukkan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user.</w:t>
      </w:r>
    </w:p>
    <w:p w14:paraId="65B0BE31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* @return True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jika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pilihan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valid, false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sebaliknya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.</w:t>
      </w:r>
    </w:p>
    <w:p w14:paraId="487D59BB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*/</w:t>
      </w:r>
    </w:p>
    <w:p w14:paraId="0BE84569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public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boolean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validasiPilihan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(</w:t>
      </w:r>
      <w:proofErr w:type="gram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int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pilihan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) {</w:t>
      </w:r>
    </w:p>
    <w:p w14:paraId="68BB84E4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return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pilihan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&gt;= 1 &amp;&amp;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pilihan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&lt;=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daftarProd.size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();</w:t>
      </w:r>
    </w:p>
    <w:p w14:paraId="7CE5FE0F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}</w:t>
      </w:r>
    </w:p>
    <w:p w14:paraId="1E50807C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</w:p>
    <w:p w14:paraId="115DD26B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/**</w:t>
      </w:r>
    </w:p>
    <w:p w14:paraId="575DFD48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*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Melakukan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validasi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stok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produk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.</w:t>
      </w:r>
    </w:p>
    <w:p w14:paraId="4BCA85A7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* @param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produk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Objek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produk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yang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dipilih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.</w:t>
      </w:r>
    </w:p>
    <w:p w14:paraId="337630FC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* @param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jumlah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Jumlah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yang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ingin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dibeli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.</w:t>
      </w:r>
    </w:p>
    <w:p w14:paraId="5841FACD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* @return True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jika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stok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mencukupi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, false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sebaliknya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.</w:t>
      </w:r>
    </w:p>
    <w:p w14:paraId="763F80B5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*/</w:t>
      </w:r>
    </w:p>
    <w:p w14:paraId="7D3991B7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public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boolean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validasiStok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(</w:t>
      </w:r>
      <w:proofErr w:type="spellStart"/>
      <w:proofErr w:type="gram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Produk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produk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, int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jumlah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) {</w:t>
      </w:r>
    </w:p>
    <w:p w14:paraId="24982453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return </w:t>
      </w:r>
      <w:proofErr w:type="spellStart"/>
      <w:proofErr w:type="gram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produk.Getstok</w:t>
      </w:r>
      <w:proofErr w:type="gram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_prod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() &gt;=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jumlah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;</w:t>
      </w:r>
    </w:p>
    <w:p w14:paraId="7BB64DF4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}</w:t>
      </w:r>
    </w:p>
    <w:p w14:paraId="1BD986A0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</w:p>
    <w:p w14:paraId="030E5AB5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/**</w:t>
      </w:r>
    </w:p>
    <w:p w14:paraId="58BA762B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*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Menambahkan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transaksi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ke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dalam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riwayat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.</w:t>
      </w:r>
    </w:p>
    <w:p w14:paraId="0454341B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* @param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transaksi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Objek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transaksi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yang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akan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ditambahkan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.</w:t>
      </w:r>
    </w:p>
    <w:p w14:paraId="2D5FAA2E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*/</w:t>
      </w:r>
    </w:p>
    <w:p w14:paraId="4A106D4B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public void </w:t>
      </w:r>
      <w:proofErr w:type="spellStart"/>
      <w:proofErr w:type="gram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tambahTransaksi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(</w:t>
      </w:r>
      <w:proofErr w:type="spellStart"/>
      <w:proofErr w:type="gram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Transaksi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transaksi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){</w:t>
      </w:r>
    </w:p>
    <w:p w14:paraId="733DB421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riwayatTransaksi.add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(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transaksi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);</w:t>
      </w:r>
    </w:p>
    <w:p w14:paraId="213446AF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}</w:t>
      </w:r>
    </w:p>
    <w:p w14:paraId="6D88623E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</w:p>
    <w:p w14:paraId="242DC6FB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/**</w:t>
      </w:r>
    </w:p>
    <w:p w14:paraId="0B3758BD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*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Menampilkan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riwayat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transaksi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yang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telah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dilakukan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.</w:t>
      </w:r>
    </w:p>
    <w:p w14:paraId="6553FE0F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*/</w:t>
      </w:r>
    </w:p>
    <w:p w14:paraId="62467684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public void </w:t>
      </w:r>
      <w:proofErr w:type="spellStart"/>
      <w:proofErr w:type="gram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tampilkanRiwayatTransaksi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(</w:t>
      </w:r>
      <w:proofErr w:type="gram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) {</w:t>
      </w:r>
    </w:p>
    <w:p w14:paraId="443D8377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lastRenderedPageBreak/>
        <w:t xml:space="preserve">       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System.out.println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("========== RIWAYAT TRANSAKSI ==========");</w:t>
      </w:r>
    </w:p>
    <w:p w14:paraId="06E93A16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if (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riwayatTransaksi.isEmpty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()) {</w:t>
      </w:r>
    </w:p>
    <w:p w14:paraId="3C6606E7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   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System.out.println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("Belum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ada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transaksi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.");</w:t>
      </w:r>
    </w:p>
    <w:p w14:paraId="3123AC80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} else {</w:t>
      </w:r>
    </w:p>
    <w:p w14:paraId="409D8982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    for (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Transaksi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trx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:</w:t>
      </w:r>
      <w:proofErr w:type="gram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riwayatTransaksi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) {</w:t>
      </w:r>
    </w:p>
    <w:p w14:paraId="76B1265A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       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System.out.println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("No: " + </w:t>
      </w:r>
      <w:proofErr w:type="spellStart"/>
      <w:proofErr w:type="gram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trx.getProd</w:t>
      </w:r>
      <w:proofErr w:type="spellEnd"/>
      <w:proofErr w:type="gram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() + " | " + </w:t>
      </w:r>
    </w:p>
    <w:p w14:paraId="05193AA4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                         </w:t>
      </w:r>
      <w:proofErr w:type="spellStart"/>
      <w:proofErr w:type="gram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trx.getProd</w:t>
      </w:r>
      <w:proofErr w:type="spellEnd"/>
      <w:proofErr w:type="gram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().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Getnama_prod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() + " | " +</w:t>
      </w:r>
    </w:p>
    <w:p w14:paraId="33EB6771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                         "Qty: " + </w:t>
      </w:r>
      <w:proofErr w:type="spellStart"/>
      <w:proofErr w:type="gram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trx.GetjumlahBeli</w:t>
      </w:r>
      <w:proofErr w:type="spellEnd"/>
      <w:proofErr w:type="gram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() + " | " +</w:t>
      </w:r>
    </w:p>
    <w:p w14:paraId="68EC26ED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                         "Total: Rp." + </w:t>
      </w:r>
      <w:proofErr w:type="spellStart"/>
      <w:proofErr w:type="gram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trx.hitungTotal</w:t>
      </w:r>
      <w:proofErr w:type="spellEnd"/>
      <w:proofErr w:type="gram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());</w:t>
      </w:r>
    </w:p>
    <w:p w14:paraId="469E39E0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    }</w:t>
      </w:r>
    </w:p>
    <w:p w14:paraId="3F1F0FCE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}</w:t>
      </w:r>
    </w:p>
    <w:p w14:paraId="25AE2BFA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System.out.println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("=======================================");</w:t>
      </w:r>
    </w:p>
    <w:p w14:paraId="25D9DD01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}</w:t>
      </w:r>
    </w:p>
    <w:p w14:paraId="32003845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}</w:t>
      </w:r>
    </w:p>
    <w:p w14:paraId="4D7B7ECA" w14:textId="77777777" w:rsidR="00B324BE" w:rsidRPr="00B324BE" w:rsidRDefault="00B324BE" w:rsidP="00B324B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324BE">
        <w:rPr>
          <w:rFonts w:ascii="Times New Roman" w:eastAsia="Times New Roman" w:hAnsi="Times New Roman" w:cs="Times New Roman"/>
          <w:b/>
          <w:bCs/>
          <w:sz w:val="32"/>
          <w:szCs w:val="32"/>
        </w:rPr>
        <w:t>File: KoperasiApp.java</w:t>
      </w:r>
    </w:p>
    <w:p w14:paraId="65DC7BCA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import </w:t>
      </w:r>
      <w:proofErr w:type="spellStart"/>
      <w:proofErr w:type="gram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id.ac.polban</w:t>
      </w:r>
      <w:proofErr w:type="gram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.model.Produk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;</w:t>
      </w:r>
    </w:p>
    <w:p w14:paraId="5685DCC2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import </w:t>
      </w:r>
      <w:proofErr w:type="spellStart"/>
      <w:proofErr w:type="gram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id.ac.polban</w:t>
      </w:r>
      <w:proofErr w:type="gram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.service.KoperasiManager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;</w:t>
      </w:r>
    </w:p>
    <w:p w14:paraId="6872D94A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import </w:t>
      </w:r>
      <w:proofErr w:type="spellStart"/>
      <w:proofErr w:type="gram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id.ac.polban</w:t>
      </w:r>
      <w:proofErr w:type="gram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.service.Transaksi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;</w:t>
      </w:r>
    </w:p>
    <w:p w14:paraId="1906CB6B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import </w:t>
      </w:r>
      <w:proofErr w:type="spellStart"/>
      <w:proofErr w:type="gram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java.util</w:t>
      </w:r>
      <w:proofErr w:type="gram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.Scanner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;</w:t>
      </w:r>
    </w:p>
    <w:p w14:paraId="34B6920D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</w:p>
    <w:p w14:paraId="5B0DCFD1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/**</w:t>
      </w:r>
    </w:p>
    <w:p w14:paraId="3BEA6FA0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*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KoperasiApp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adalah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kelas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utama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untuk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menjalankan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aplikasi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koperasi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sederhana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.</w:t>
      </w:r>
    </w:p>
    <w:p w14:paraId="2BC919C7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*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Mengelola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interaksi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user, proses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belanja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, dan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menampilkan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riwayat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transaksi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.</w:t>
      </w:r>
    </w:p>
    <w:p w14:paraId="5CEEBA2A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*/</w:t>
      </w:r>
    </w:p>
    <w:p w14:paraId="4D68B30D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public class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KoperasiApp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{</w:t>
      </w:r>
    </w:p>
    <w:p w14:paraId="44A9D2BD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public static void </w:t>
      </w:r>
      <w:proofErr w:type="gram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main(</w:t>
      </w:r>
      <w:proofErr w:type="gram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String[]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args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) {</w:t>
      </w:r>
    </w:p>
    <w:p w14:paraId="42066E68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Scanner input = new </w:t>
      </w:r>
      <w:proofErr w:type="gram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Scanner(</w:t>
      </w:r>
      <w:proofErr w:type="gram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System.in);</w:t>
      </w:r>
    </w:p>
    <w:p w14:paraId="0BC66C24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//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Mendapatkan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instance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KoperasiManager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(Singleton)</w:t>
      </w:r>
    </w:p>
    <w:p w14:paraId="562F6B2E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KoperasiManager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koperasi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=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KoperasiManager.getInstance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();</w:t>
      </w:r>
    </w:p>
    <w:p w14:paraId="742FB633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</w:p>
    <w:p w14:paraId="656DB158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while (true) {</w:t>
      </w:r>
    </w:p>
    <w:p w14:paraId="3C396FAF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   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System.out.println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("\n========== APLIKASI KOPERASI ==========");</w:t>
      </w:r>
    </w:p>
    <w:p w14:paraId="027E69F0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lastRenderedPageBreak/>
        <w:t xml:space="preserve">           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System.out.println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("1.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Belanja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");</w:t>
      </w:r>
    </w:p>
    <w:p w14:paraId="46B2DC1A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   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System.out.println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("2.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Lihat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Riwayat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Transaksi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");</w:t>
      </w:r>
    </w:p>
    <w:p w14:paraId="56B2A8F6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   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System.out.println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("3.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Keluar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");</w:t>
      </w:r>
    </w:p>
    <w:p w14:paraId="1F08DC35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   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System.out.print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("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Pilih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menu: ");</w:t>
      </w:r>
    </w:p>
    <w:p w14:paraId="31F493E1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</w:p>
    <w:p w14:paraId="0ED9E22D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    int menu = </w:t>
      </w:r>
      <w:proofErr w:type="spellStart"/>
      <w:proofErr w:type="gram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input.nextInt</w:t>
      </w:r>
      <w:proofErr w:type="spellEnd"/>
      <w:proofErr w:type="gram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();</w:t>
      </w:r>
    </w:p>
    <w:p w14:paraId="57C69E1B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</w:p>
    <w:p w14:paraId="79AC4FC4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    switch (menu) {</w:t>
      </w:r>
    </w:p>
    <w:p w14:paraId="627D09DD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        case </w:t>
      </w:r>
      <w:proofErr w:type="gram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1 :</w:t>
      </w:r>
      <w:proofErr w:type="gramEnd"/>
    </w:p>
    <w:p w14:paraId="71F04045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            </w:t>
      </w:r>
      <w:proofErr w:type="spellStart"/>
      <w:proofErr w:type="gram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ProsesBelanja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(</w:t>
      </w:r>
      <w:proofErr w:type="gram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input,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koperasi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);</w:t>
      </w:r>
    </w:p>
    <w:p w14:paraId="28DE80DE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            break;</w:t>
      </w:r>
    </w:p>
    <w:p w14:paraId="7B028A67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        case </w:t>
      </w:r>
      <w:proofErr w:type="gram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2 :</w:t>
      </w:r>
      <w:proofErr w:type="gramEnd"/>
    </w:p>
    <w:p w14:paraId="2B8495BE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            </w:t>
      </w:r>
      <w:proofErr w:type="spellStart"/>
      <w:proofErr w:type="gram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koperasi.tampilkanRiwayatTransaksi</w:t>
      </w:r>
      <w:proofErr w:type="spellEnd"/>
      <w:proofErr w:type="gram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();</w:t>
      </w:r>
    </w:p>
    <w:p w14:paraId="18716B79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            break;</w:t>
      </w:r>
    </w:p>
    <w:p w14:paraId="5234C571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        case </w:t>
      </w:r>
      <w:proofErr w:type="gram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3 :</w:t>
      </w:r>
      <w:proofErr w:type="gramEnd"/>
    </w:p>
    <w:p w14:paraId="4D875AA3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           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System.out.println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("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sampai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jumpa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... :)");</w:t>
      </w:r>
    </w:p>
    <w:p w14:paraId="5CAD1035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            return;</w:t>
      </w:r>
    </w:p>
    <w:p w14:paraId="765397CB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        default:</w:t>
      </w:r>
    </w:p>
    <w:p w14:paraId="7FF33F14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           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System.out.println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("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Pilihan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tidak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valid");</w:t>
      </w:r>
    </w:p>
    <w:p w14:paraId="31C7D7AE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            break;</w:t>
      </w:r>
    </w:p>
    <w:p w14:paraId="5AA9F9F6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    }</w:t>
      </w:r>
    </w:p>
    <w:p w14:paraId="45E744B5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}</w:t>
      </w:r>
    </w:p>
    <w:p w14:paraId="5443B4A3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}</w:t>
      </w:r>
    </w:p>
    <w:p w14:paraId="4475A5BC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</w:p>
    <w:p w14:paraId="7063F2F0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/**</w:t>
      </w:r>
    </w:p>
    <w:p w14:paraId="456BD2A1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* Metode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untuk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memproses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alur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belanja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produk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.</w:t>
      </w:r>
    </w:p>
    <w:p w14:paraId="547C44A0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* @param input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Objek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Scanner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untuk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input user.</w:t>
      </w:r>
    </w:p>
    <w:p w14:paraId="3E619BAC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* @param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koperasi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Objek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KoperasiManager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untuk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mengelola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data.</w:t>
      </w:r>
    </w:p>
    <w:p w14:paraId="419DDE64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*/</w:t>
      </w:r>
    </w:p>
    <w:p w14:paraId="6069720D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private static void </w:t>
      </w:r>
      <w:proofErr w:type="spellStart"/>
      <w:proofErr w:type="gram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ProsesBelanja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(</w:t>
      </w:r>
      <w:proofErr w:type="gram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Scanner input,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KoperasiManager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koperasi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) {</w:t>
      </w:r>
    </w:p>
    <w:p w14:paraId="484940C0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    </w:t>
      </w:r>
      <w:proofErr w:type="spellStart"/>
      <w:proofErr w:type="gram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koperasi.TampilMenu</w:t>
      </w:r>
      <w:proofErr w:type="spellEnd"/>
      <w:proofErr w:type="gram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();</w:t>
      </w:r>
    </w:p>
    <w:p w14:paraId="3D45F266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</w:p>
    <w:p w14:paraId="3F70F511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   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System.out.print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("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Pilih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barang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:</w:t>
      </w:r>
      <w:proofErr w:type="gram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");</w:t>
      </w:r>
    </w:p>
    <w:p w14:paraId="6B7667FD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lastRenderedPageBreak/>
        <w:t xml:space="preserve">            int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pilihan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input.nextInt</w:t>
      </w:r>
      <w:proofErr w:type="spellEnd"/>
      <w:proofErr w:type="gram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();</w:t>
      </w:r>
    </w:p>
    <w:p w14:paraId="38803472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</w:p>
    <w:p w14:paraId="2968C3AB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    // Error handling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atau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validasi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pilihan</w:t>
      </w:r>
      <w:proofErr w:type="spellEnd"/>
    </w:p>
    <w:p w14:paraId="33275130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    if </w:t>
      </w:r>
      <w:proofErr w:type="gram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(!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koperasi</w:t>
      </w:r>
      <w:proofErr w:type="gram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.validasiPilihan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(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pilihan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)) {</w:t>
      </w:r>
    </w:p>
    <w:p w14:paraId="06625EA8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       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System.out.println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("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Pilihan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tidak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tersedia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");</w:t>
      </w:r>
    </w:p>
    <w:p w14:paraId="06D5F9B3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        return;</w:t>
      </w:r>
    </w:p>
    <w:p w14:paraId="59D8F103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    }</w:t>
      </w:r>
    </w:p>
    <w:p w14:paraId="72A2E7A3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</w:p>
    <w:p w14:paraId="6E9D5977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    // Ambil Barang yang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dipilih</w:t>
      </w:r>
      <w:proofErr w:type="spellEnd"/>
    </w:p>
    <w:p w14:paraId="257E10CF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   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Produk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produkdipilih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koperasi.getProd</w:t>
      </w:r>
      <w:proofErr w:type="spellEnd"/>
      <w:proofErr w:type="gram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(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pilihan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);</w:t>
      </w:r>
    </w:p>
    <w:p w14:paraId="7057A24C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    if (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produkdipilih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== null) {</w:t>
      </w:r>
    </w:p>
    <w:p w14:paraId="6CFA3A4A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       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System.out.println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("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Produk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tidak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ditemukan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,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silakan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pilih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kembali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.");</w:t>
      </w:r>
    </w:p>
    <w:p w14:paraId="569B0C50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        return;</w:t>
      </w:r>
    </w:p>
    <w:p w14:paraId="15343467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    }</w:t>
      </w:r>
    </w:p>
    <w:p w14:paraId="0ECB1702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</w:p>
    <w:p w14:paraId="203E550F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    //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jumlah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?</w:t>
      </w:r>
    </w:p>
    <w:p w14:paraId="1251F62C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   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System.out.print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("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Jumlah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gram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Barang :</w:t>
      </w:r>
      <w:proofErr w:type="gram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");</w:t>
      </w:r>
    </w:p>
    <w:p w14:paraId="6D5DA1AA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    int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jumlah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= </w:t>
      </w:r>
      <w:proofErr w:type="spellStart"/>
      <w:proofErr w:type="gram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input.nextInt</w:t>
      </w:r>
      <w:proofErr w:type="spellEnd"/>
      <w:proofErr w:type="gram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();</w:t>
      </w:r>
    </w:p>
    <w:p w14:paraId="3C0FF2FD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</w:p>
    <w:p w14:paraId="4AE9B40B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    if (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jumlah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&lt;= 0) {</w:t>
      </w:r>
    </w:p>
    <w:p w14:paraId="02ACE590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       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System.out.println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("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Jumlah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Tidak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boleh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kurang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dari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1.... :) ");</w:t>
      </w:r>
    </w:p>
    <w:p w14:paraId="3DEF7771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        return;</w:t>
      </w:r>
    </w:p>
    <w:p w14:paraId="26C5F163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    }</w:t>
      </w:r>
    </w:p>
    <w:p w14:paraId="12CA2A73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</w:p>
    <w:p w14:paraId="70CB3C31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    //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cek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stok</w:t>
      </w:r>
      <w:proofErr w:type="spellEnd"/>
    </w:p>
    <w:p w14:paraId="3FD10967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    if (</w:t>
      </w:r>
      <w:proofErr w:type="spellStart"/>
      <w:proofErr w:type="gram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produkdipilih.Getstok</w:t>
      </w:r>
      <w:proofErr w:type="gram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_prod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() &lt;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jumlah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) {</w:t>
      </w:r>
    </w:p>
    <w:p w14:paraId="516299F2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       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System.out.println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("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Jumlah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stok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tidak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mencukup</w:t>
      </w:r>
      <w:proofErr w:type="spellEnd"/>
      <w:proofErr w:type="gram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....  :)</w:t>
      </w:r>
      <w:proofErr w:type="gram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cuma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ada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stok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:</w:t>
      </w:r>
      <w:proofErr w:type="gram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" +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produkdipilih.Getstok_prod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());</w:t>
      </w:r>
    </w:p>
    <w:p w14:paraId="4EB8B779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         return;</w:t>
      </w:r>
    </w:p>
    <w:p w14:paraId="1F637FA4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    }</w:t>
      </w:r>
    </w:p>
    <w:p w14:paraId="47247285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</w:p>
    <w:p w14:paraId="5C4A3E24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    // buat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transaksi</w:t>
      </w:r>
      <w:proofErr w:type="spellEnd"/>
    </w:p>
    <w:p w14:paraId="273EE583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   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Transaksi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transaksi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= new </w:t>
      </w:r>
      <w:proofErr w:type="spellStart"/>
      <w:proofErr w:type="gram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Transaksi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(</w:t>
      </w:r>
      <w:proofErr w:type="spellStart"/>
      <w:proofErr w:type="gram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produkdipilih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,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jumlah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);</w:t>
      </w:r>
    </w:p>
    <w:p w14:paraId="32F7A4CA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lastRenderedPageBreak/>
        <w:t xml:space="preserve">        </w:t>
      </w:r>
    </w:p>
    <w:p w14:paraId="617996D3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    // proses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pembelian</w:t>
      </w:r>
      <w:proofErr w:type="spellEnd"/>
    </w:p>
    <w:p w14:paraId="109BF466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    if (</w:t>
      </w:r>
      <w:proofErr w:type="spellStart"/>
      <w:proofErr w:type="gram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transaksi.ProsesTransaksi</w:t>
      </w:r>
      <w:proofErr w:type="spellEnd"/>
      <w:proofErr w:type="gram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()){</w:t>
      </w:r>
    </w:p>
    <w:p w14:paraId="49FB9511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        </w:t>
      </w:r>
      <w:proofErr w:type="spellStart"/>
      <w:proofErr w:type="gram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transaksi.cetakStruk</w:t>
      </w:r>
      <w:proofErr w:type="spellEnd"/>
      <w:proofErr w:type="gram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();</w:t>
      </w:r>
    </w:p>
    <w:p w14:paraId="539286DD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        </w:t>
      </w:r>
      <w:proofErr w:type="spellStart"/>
      <w:proofErr w:type="gram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koperasi.tambahTransaksi</w:t>
      </w:r>
      <w:proofErr w:type="spellEnd"/>
      <w:proofErr w:type="gram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(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transaksi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);</w:t>
      </w:r>
    </w:p>
    <w:p w14:paraId="374CB662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       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System.out.println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("TRANSAKSI BERHASIL... :)");</w:t>
      </w:r>
    </w:p>
    <w:p w14:paraId="14FDAF3C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    } else {</w:t>
      </w:r>
    </w:p>
    <w:p w14:paraId="63385E45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       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System.out.println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("TRANSAKSI GAGAL... :(");</w:t>
      </w:r>
    </w:p>
    <w:p w14:paraId="0485763B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    }</w:t>
      </w:r>
    </w:p>
    <w:p w14:paraId="0F155DE6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}  </w:t>
      </w:r>
    </w:p>
    <w:p w14:paraId="41BFF754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}</w:t>
      </w:r>
    </w:p>
    <w:p w14:paraId="7C8022E2" w14:textId="77777777" w:rsidR="00B324BE" w:rsidRPr="00B324BE" w:rsidRDefault="00B324BE" w:rsidP="00B324B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324BE">
        <w:rPr>
          <w:rFonts w:ascii="Times New Roman" w:eastAsia="Times New Roman" w:hAnsi="Times New Roman" w:cs="Times New Roman"/>
          <w:b/>
          <w:bCs/>
          <w:sz w:val="32"/>
          <w:szCs w:val="32"/>
        </w:rPr>
        <w:t>File: Transaksi.java</w:t>
      </w:r>
    </w:p>
    <w:p w14:paraId="294908C1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package </w:t>
      </w:r>
      <w:proofErr w:type="spellStart"/>
      <w:proofErr w:type="gram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id.ac.polban</w:t>
      </w:r>
      <w:proofErr w:type="gram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.service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;</w:t>
      </w:r>
    </w:p>
    <w:p w14:paraId="71E1A555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</w:p>
    <w:p w14:paraId="7890AA2F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import </w:t>
      </w:r>
      <w:proofErr w:type="spellStart"/>
      <w:proofErr w:type="gram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id.ac.polban</w:t>
      </w:r>
      <w:proofErr w:type="gram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.model.Produk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;</w:t>
      </w:r>
    </w:p>
    <w:p w14:paraId="60DDB419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import </w:t>
      </w:r>
      <w:proofErr w:type="spellStart"/>
      <w:proofErr w:type="gram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java.time</w:t>
      </w:r>
      <w:proofErr w:type="gram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.LocalDateTime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;</w:t>
      </w:r>
    </w:p>
    <w:p w14:paraId="345319FF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import </w:t>
      </w:r>
      <w:proofErr w:type="spellStart"/>
      <w:proofErr w:type="gram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java.time</w:t>
      </w:r>
      <w:proofErr w:type="gram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.format.DateTimeFormatter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;</w:t>
      </w:r>
    </w:p>
    <w:p w14:paraId="7319093A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</w:p>
    <w:p w14:paraId="2283DBC0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/**</w:t>
      </w:r>
    </w:p>
    <w:p w14:paraId="37921AF5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*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Kelas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Transaksi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merepresentasikan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satu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kali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transaksi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pembelian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produk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.</w:t>
      </w:r>
    </w:p>
    <w:p w14:paraId="7B210A68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*/</w:t>
      </w:r>
    </w:p>
    <w:p w14:paraId="3D993D14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public class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Transaksi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{</w:t>
      </w:r>
    </w:p>
    <w:p w14:paraId="3AC90780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private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Produk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produk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;</w:t>
      </w:r>
    </w:p>
    <w:p w14:paraId="4D318E2B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private int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jumlahBeli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;</w:t>
      </w:r>
    </w:p>
    <w:p w14:paraId="0127EB34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private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LocalDateTime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waktuTransaksi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;</w:t>
      </w:r>
    </w:p>
    <w:p w14:paraId="7376ECB9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</w:p>
    <w:p w14:paraId="34647650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// static variable</w:t>
      </w:r>
    </w:p>
    <w:p w14:paraId="0D1B98E2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private static int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nomorTransaksi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= 1; // auto-increment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nomor</w:t>
      </w:r>
      <w:proofErr w:type="spellEnd"/>
    </w:p>
    <w:p w14:paraId="76C4C3F4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</w:t>
      </w:r>
    </w:p>
    <w:p w14:paraId="759E6E22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/**</w:t>
      </w:r>
    </w:p>
    <w:p w14:paraId="59F4105A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*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Konstruktor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untuk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membuat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objek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Transaksi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baru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.</w:t>
      </w:r>
    </w:p>
    <w:p w14:paraId="03242C3C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* @param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produk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Objek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produk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yang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dibeli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.</w:t>
      </w:r>
    </w:p>
    <w:p w14:paraId="1DC19D9D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* @param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jumlahBeli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Jumlah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unit yang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dibeli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.</w:t>
      </w:r>
    </w:p>
    <w:p w14:paraId="27C86323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*/</w:t>
      </w:r>
    </w:p>
    <w:p w14:paraId="4D8FEAB0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lastRenderedPageBreak/>
        <w:t xml:space="preserve">    public </w:t>
      </w:r>
      <w:proofErr w:type="spellStart"/>
      <w:proofErr w:type="gram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Transaksi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(</w:t>
      </w:r>
      <w:proofErr w:type="spellStart"/>
      <w:proofErr w:type="gram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Produk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produk,int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jumlahBeli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){</w:t>
      </w:r>
    </w:p>
    <w:p w14:paraId="252B4BE3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this.produk</w:t>
      </w:r>
      <w:proofErr w:type="spellEnd"/>
      <w:proofErr w:type="gram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=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produk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;</w:t>
      </w:r>
    </w:p>
    <w:p w14:paraId="090B172A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this.jumlahBeli</w:t>
      </w:r>
      <w:proofErr w:type="spellEnd"/>
      <w:proofErr w:type="gram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=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jumlahBeli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;</w:t>
      </w:r>
    </w:p>
    <w:p w14:paraId="0984559E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this.waktuTransaksi</w:t>
      </w:r>
      <w:proofErr w:type="spellEnd"/>
      <w:proofErr w:type="gram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=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LocalDateTime.now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();</w:t>
      </w:r>
    </w:p>
    <w:p w14:paraId="34D53A15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}</w:t>
      </w:r>
    </w:p>
    <w:p w14:paraId="73220D7E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</w:p>
    <w:p w14:paraId="7C6CA11E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/**</w:t>
      </w:r>
    </w:p>
    <w:p w14:paraId="6E6DEFF6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*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Mengembalikan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objek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produk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yang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dibeli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dalam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transaksi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ini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.</w:t>
      </w:r>
    </w:p>
    <w:p w14:paraId="0A9B9825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* @return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Objek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Produk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.</w:t>
      </w:r>
    </w:p>
    <w:p w14:paraId="0E288CF3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*/</w:t>
      </w:r>
    </w:p>
    <w:p w14:paraId="44B40105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public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Produk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getProd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(</w:t>
      </w:r>
      <w:proofErr w:type="gram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){</w:t>
      </w:r>
    </w:p>
    <w:p w14:paraId="4898063E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return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produk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;</w:t>
      </w:r>
    </w:p>
    <w:p w14:paraId="0B3441CF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}</w:t>
      </w:r>
    </w:p>
    <w:p w14:paraId="6ECD4809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</w:p>
    <w:p w14:paraId="5451770E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/**</w:t>
      </w:r>
    </w:p>
    <w:p w14:paraId="5451429B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*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Mengembalikan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jumlah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barang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yang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dibeli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.</w:t>
      </w:r>
    </w:p>
    <w:p w14:paraId="4C750B13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* @return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Jumlah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unit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produk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.</w:t>
      </w:r>
    </w:p>
    <w:p w14:paraId="4136BEC7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*/</w:t>
      </w:r>
    </w:p>
    <w:p w14:paraId="6C41C131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public int </w:t>
      </w:r>
      <w:proofErr w:type="spellStart"/>
      <w:proofErr w:type="gram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GetjumlahBeli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(</w:t>
      </w:r>
      <w:proofErr w:type="gram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){</w:t>
      </w:r>
    </w:p>
    <w:p w14:paraId="319D5A08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return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jumlahBeli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;</w:t>
      </w:r>
    </w:p>
    <w:p w14:paraId="7C93A7AA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}</w:t>
      </w:r>
    </w:p>
    <w:p w14:paraId="47941EE4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</w:p>
    <w:p w14:paraId="1871EDAB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/**</w:t>
      </w:r>
    </w:p>
    <w:p w14:paraId="65B76E9E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*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Menghitung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total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harga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transaksi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.</w:t>
      </w:r>
    </w:p>
    <w:p w14:paraId="491B97C3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* @return Total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harga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.</w:t>
      </w:r>
    </w:p>
    <w:p w14:paraId="4299F10D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*/</w:t>
      </w:r>
    </w:p>
    <w:p w14:paraId="26C15811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public int </w:t>
      </w:r>
      <w:proofErr w:type="spellStart"/>
      <w:proofErr w:type="gram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hitungTotal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(</w:t>
      </w:r>
      <w:proofErr w:type="gram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) {</w:t>
      </w:r>
    </w:p>
    <w:p w14:paraId="625C3D92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return </w:t>
      </w:r>
      <w:proofErr w:type="spellStart"/>
      <w:proofErr w:type="gram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produk.Getharga</w:t>
      </w:r>
      <w:proofErr w:type="gram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_prod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() *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jumlahBeli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;</w:t>
      </w:r>
    </w:p>
    <w:p w14:paraId="07B2E920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}</w:t>
      </w:r>
    </w:p>
    <w:p w14:paraId="75A6375B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</w:p>
    <w:p w14:paraId="04A689E2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//static Method</w:t>
      </w:r>
    </w:p>
    <w:p w14:paraId="04046544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/**</w:t>
      </w:r>
    </w:p>
    <w:p w14:paraId="37ADA417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*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Membuat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nomor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transaksi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yang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unik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secara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auto-increment.</w:t>
      </w:r>
    </w:p>
    <w:p w14:paraId="1B7CDDA6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* @return String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nomor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transaksi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.</w:t>
      </w:r>
    </w:p>
    <w:p w14:paraId="204FF43C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lastRenderedPageBreak/>
        <w:t xml:space="preserve">     */</w:t>
      </w:r>
    </w:p>
    <w:p w14:paraId="36596DDA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public static String </w:t>
      </w:r>
      <w:proofErr w:type="spellStart"/>
      <w:proofErr w:type="gram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buatNomorTransaksi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(</w:t>
      </w:r>
      <w:proofErr w:type="gram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){</w:t>
      </w:r>
    </w:p>
    <w:p w14:paraId="1FD805AF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String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nomor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= "TRX -" +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String.format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("%03d",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nomorTransaksi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);</w:t>
      </w:r>
    </w:p>
    <w:p w14:paraId="3D5EDAF9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nomorTransaksi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++;</w:t>
      </w:r>
    </w:p>
    <w:p w14:paraId="7B035879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return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nomor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;</w:t>
      </w:r>
    </w:p>
    <w:p w14:paraId="4A6607E0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}</w:t>
      </w:r>
    </w:p>
    <w:p w14:paraId="47490832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</w:p>
    <w:p w14:paraId="57CC4E9D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/**</w:t>
      </w:r>
    </w:p>
    <w:p w14:paraId="53F0BED1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*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Memproses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transaksi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dengan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mengurangi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stok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produk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.</w:t>
      </w:r>
    </w:p>
    <w:p w14:paraId="55D53356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* @return True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jika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proses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berhasil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, false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sebaliknya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.</w:t>
      </w:r>
    </w:p>
    <w:p w14:paraId="6F1F5B28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*/</w:t>
      </w:r>
    </w:p>
    <w:p w14:paraId="20F90378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public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boolean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proofErr w:type="gram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ProsesTransaksi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(</w:t>
      </w:r>
      <w:proofErr w:type="gram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){</w:t>
      </w:r>
    </w:p>
    <w:p w14:paraId="0C06E8D7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return </w:t>
      </w:r>
      <w:proofErr w:type="spellStart"/>
      <w:proofErr w:type="gram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produk.kurangi</w:t>
      </w:r>
      <w:proofErr w:type="gram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_prod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(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jumlahBeli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);</w:t>
      </w:r>
    </w:p>
    <w:p w14:paraId="001F3635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}</w:t>
      </w:r>
    </w:p>
    <w:p w14:paraId="486F4846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</w:p>
    <w:p w14:paraId="70348809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/**</w:t>
      </w:r>
    </w:p>
    <w:p w14:paraId="2A53AAFF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*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Mencetak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struk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transaksi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ke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konsol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.</w:t>
      </w:r>
    </w:p>
    <w:p w14:paraId="66D3B780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*/</w:t>
      </w:r>
    </w:p>
    <w:p w14:paraId="6333928C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public void </w:t>
      </w:r>
      <w:proofErr w:type="spellStart"/>
      <w:proofErr w:type="gram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cetakStruk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(</w:t>
      </w:r>
      <w:proofErr w:type="gram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) {</w:t>
      </w:r>
    </w:p>
    <w:p w14:paraId="4C89F806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System.out.println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("========== STRUK KOPERASI ==========");</w:t>
      </w:r>
    </w:p>
    <w:p w14:paraId="63FCDEFC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System.out.println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("No. </w:t>
      </w:r>
      <w:proofErr w:type="spellStart"/>
      <w:proofErr w:type="gram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Transaksi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:</w:t>
      </w:r>
      <w:proofErr w:type="gram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" +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buatNomorTransaksi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());</w:t>
      </w:r>
    </w:p>
    <w:p w14:paraId="77035D75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System.out.println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("Waktu       </w:t>
      </w:r>
      <w:proofErr w:type="gram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:</w:t>
      </w:r>
      <w:proofErr w:type="gram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" +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waktuTransaksi.format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(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DateTimeFormatter.ofPattern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("dd-MM-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yyyy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HH:mm:ss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")));</w:t>
      </w:r>
    </w:p>
    <w:p w14:paraId="572551A1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System.out.println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("===================================");</w:t>
      </w:r>
    </w:p>
    <w:p w14:paraId="4DB97EB4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System.out.println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("Nama Barang </w:t>
      </w:r>
      <w:proofErr w:type="gram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:</w:t>
      </w:r>
      <w:proofErr w:type="gram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" +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produk.Getnama_prod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());</w:t>
      </w:r>
    </w:p>
    <w:p w14:paraId="603EAAD6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System.out.println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("Harga </w:t>
      </w:r>
      <w:proofErr w:type="spellStart"/>
      <w:proofErr w:type="gram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Satuan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:</w:t>
      </w:r>
      <w:proofErr w:type="gram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Rp. " + </w:t>
      </w:r>
      <w:proofErr w:type="spellStart"/>
      <w:proofErr w:type="gram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produk.Getharga</w:t>
      </w:r>
      <w:proofErr w:type="gram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_prod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());</w:t>
      </w:r>
    </w:p>
    <w:p w14:paraId="5F2CBFB6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System.out.println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("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Jumlah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Beli </w:t>
      </w:r>
      <w:proofErr w:type="gram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:</w:t>
      </w:r>
      <w:proofErr w:type="gram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" +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jumlahBeli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);</w:t>
      </w:r>
    </w:p>
    <w:p w14:paraId="52C39F81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System.out.println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("-----------------------------------");</w:t>
      </w:r>
    </w:p>
    <w:p w14:paraId="35CAF167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System.out.println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("Total Bayar </w:t>
      </w:r>
      <w:proofErr w:type="gram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:</w:t>
      </w:r>
      <w:proofErr w:type="gram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Rp. " + </w:t>
      </w:r>
      <w:proofErr w:type="spellStart"/>
      <w:proofErr w:type="gram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hitungTotal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(</w:t>
      </w:r>
      <w:proofErr w:type="gram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));</w:t>
      </w:r>
    </w:p>
    <w:p w14:paraId="459BD894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System.out.println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("===================================");</w:t>
      </w:r>
    </w:p>
    <w:p w14:paraId="06D08FA5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System.out.println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("Sisa Stok   </w:t>
      </w:r>
      <w:proofErr w:type="gram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:</w:t>
      </w:r>
      <w:proofErr w:type="gram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" +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produk.Getstok_prod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());</w:t>
      </w:r>
    </w:p>
    <w:p w14:paraId="0A23534F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    </w:t>
      </w:r>
      <w:proofErr w:type="spellStart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System.out.println</w:t>
      </w:r>
      <w:proofErr w:type="spellEnd"/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("===================================");</w:t>
      </w:r>
    </w:p>
    <w:p w14:paraId="083FB12E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 xml:space="preserve">    }</w:t>
      </w:r>
    </w:p>
    <w:p w14:paraId="0E7CDD06" w14:textId="77777777" w:rsidR="00B324BE" w:rsidRPr="00B324BE" w:rsidRDefault="00B324BE" w:rsidP="00B324BE">
      <w:pPr>
        <w:rPr>
          <w:rFonts w:ascii="Cascadia Code" w:eastAsia="Times New Roman" w:hAnsi="Cascadia Code" w:cs="Times New Roman"/>
          <w:bCs/>
          <w:sz w:val="20"/>
          <w:szCs w:val="20"/>
        </w:rPr>
      </w:pPr>
      <w:r w:rsidRPr="00B324BE">
        <w:rPr>
          <w:rFonts w:ascii="Cascadia Code" w:eastAsia="Times New Roman" w:hAnsi="Cascadia Code" w:cs="Times New Roman"/>
          <w:bCs/>
          <w:sz w:val="20"/>
          <w:szCs w:val="20"/>
        </w:rPr>
        <w:t>}</w:t>
      </w:r>
    </w:p>
    <w:p w14:paraId="21484F1B" w14:textId="61684CCF" w:rsidR="00511DD6" w:rsidRDefault="00B324BE" w:rsidP="001C54FD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  <w:proofErr w:type="spellStart"/>
      <w:r w:rsidR="001C54FD" w:rsidRPr="001C54FD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Konsep</w:t>
      </w:r>
      <w:proofErr w:type="spellEnd"/>
      <w:r w:rsidR="001C54FD" w:rsidRPr="001C54FD">
        <w:rPr>
          <w:rFonts w:ascii="Times New Roman" w:eastAsia="Times New Roman" w:hAnsi="Times New Roman" w:cs="Times New Roman"/>
          <w:b/>
          <w:sz w:val="32"/>
          <w:szCs w:val="32"/>
        </w:rPr>
        <w:t xml:space="preserve"> yang </w:t>
      </w:r>
      <w:proofErr w:type="spellStart"/>
      <w:r w:rsidR="001C54FD" w:rsidRPr="001C54FD">
        <w:rPr>
          <w:rFonts w:ascii="Times New Roman" w:eastAsia="Times New Roman" w:hAnsi="Times New Roman" w:cs="Times New Roman"/>
          <w:b/>
          <w:sz w:val="32"/>
          <w:szCs w:val="32"/>
        </w:rPr>
        <w:t>Diterapkan</w:t>
      </w:r>
      <w:proofErr w:type="spellEnd"/>
    </w:p>
    <w:p w14:paraId="499B6AB1" w14:textId="77777777" w:rsidR="001C54FD" w:rsidRDefault="001C54FD" w:rsidP="001C54FD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ACF8F80" w14:textId="215ACC8A" w:rsidR="001C54FD" w:rsidRPr="001C54FD" w:rsidRDefault="001C54FD" w:rsidP="001C54FD">
      <w:pPr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C54FD">
        <w:rPr>
          <w:rFonts w:ascii="Times New Roman" w:eastAsia="Times New Roman" w:hAnsi="Times New Roman" w:cs="Times New Roman"/>
          <w:b/>
          <w:bCs/>
          <w:sz w:val="28"/>
          <w:szCs w:val="28"/>
        </w:rPr>
        <w:t>Inheritance (</w:t>
      </w:r>
      <w:proofErr w:type="spellStart"/>
      <w:r w:rsidRPr="001C54FD">
        <w:rPr>
          <w:rFonts w:ascii="Times New Roman" w:eastAsia="Times New Roman" w:hAnsi="Times New Roman" w:cs="Times New Roman"/>
          <w:b/>
          <w:bCs/>
          <w:sz w:val="28"/>
          <w:szCs w:val="28"/>
        </w:rPr>
        <w:t>Pewarisan</w:t>
      </w:r>
      <w:proofErr w:type="spellEnd"/>
      <w:r w:rsidRPr="001C54FD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14:paraId="6FF35691" w14:textId="37C11258" w:rsidR="001C54FD" w:rsidRPr="001C54FD" w:rsidRDefault="001C54FD" w:rsidP="001C54FD">
      <w:pPr>
        <w:ind w:left="1080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>Konsep</w:t>
      </w:r>
      <w:proofErr w:type="spellEnd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>ini</w:t>
      </w:r>
      <w:proofErr w:type="spellEnd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>memungkinkan</w:t>
      </w:r>
      <w:proofErr w:type="spellEnd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>sebuah</w:t>
      </w:r>
      <w:proofErr w:type="spellEnd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>kelas</w:t>
      </w:r>
      <w:proofErr w:type="spellEnd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>ProdukDiskon</w:t>
      </w:r>
      <w:proofErr w:type="spellEnd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 xml:space="preserve">) </w:t>
      </w:r>
      <w:proofErr w:type="spellStart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>untuk</w:t>
      </w:r>
      <w:proofErr w:type="spellEnd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>mewarisi</w:t>
      </w:r>
      <w:proofErr w:type="spellEnd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>atribut</w:t>
      </w:r>
      <w:proofErr w:type="spellEnd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 xml:space="preserve"> dan </w:t>
      </w:r>
      <w:proofErr w:type="spellStart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>metode</w:t>
      </w:r>
      <w:proofErr w:type="spellEnd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>dari</w:t>
      </w:r>
      <w:proofErr w:type="spellEnd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>kelas</w:t>
      </w:r>
      <w:proofErr w:type="spellEnd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 xml:space="preserve"> lain (</w:t>
      </w:r>
      <w:proofErr w:type="spellStart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>Produk</w:t>
      </w:r>
      <w:proofErr w:type="spellEnd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 xml:space="preserve">), </w:t>
      </w:r>
      <w:proofErr w:type="spellStart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>sehingga</w:t>
      </w:r>
      <w:proofErr w:type="spellEnd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>menghindari</w:t>
      </w:r>
      <w:proofErr w:type="spellEnd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>duplikasi</w:t>
      </w:r>
      <w:proofErr w:type="spellEnd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>kode</w:t>
      </w:r>
      <w:proofErr w:type="spellEnd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>Kelas</w:t>
      </w:r>
      <w:proofErr w:type="spellEnd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>ProdukDiskon</w:t>
      </w:r>
      <w:proofErr w:type="spellEnd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>akan</w:t>
      </w:r>
      <w:proofErr w:type="spellEnd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>menjadi</w:t>
      </w:r>
      <w:proofErr w:type="spellEnd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1C54FD">
        <w:rPr>
          <w:rFonts w:ascii="Times New Roman" w:eastAsia="Times New Roman" w:hAnsi="Times New Roman" w:cs="Times New Roman"/>
          <w:b/>
          <w:bCs/>
          <w:sz w:val="28"/>
          <w:szCs w:val="28"/>
        </w:rPr>
        <w:t>subclass</w:t>
      </w:r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>atau</w:t>
      </w:r>
      <w:proofErr w:type="spellEnd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1C54FD">
        <w:rPr>
          <w:rFonts w:ascii="Times New Roman" w:eastAsia="Times New Roman" w:hAnsi="Times New Roman" w:cs="Times New Roman"/>
          <w:b/>
          <w:bCs/>
          <w:sz w:val="28"/>
          <w:szCs w:val="28"/>
        </w:rPr>
        <w:t>child class</w:t>
      </w:r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>sedangkan</w:t>
      </w:r>
      <w:proofErr w:type="spellEnd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>Produk</w:t>
      </w:r>
      <w:proofErr w:type="spellEnd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>akan</w:t>
      </w:r>
      <w:proofErr w:type="spellEnd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>menjadi</w:t>
      </w:r>
      <w:proofErr w:type="spellEnd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1C54FD">
        <w:rPr>
          <w:rFonts w:ascii="Times New Roman" w:eastAsia="Times New Roman" w:hAnsi="Times New Roman" w:cs="Times New Roman"/>
          <w:b/>
          <w:bCs/>
          <w:sz w:val="28"/>
          <w:szCs w:val="28"/>
        </w:rPr>
        <w:t>superclass</w:t>
      </w:r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>atau</w:t>
      </w:r>
      <w:proofErr w:type="spellEnd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1C54FD">
        <w:rPr>
          <w:rFonts w:ascii="Times New Roman" w:eastAsia="Times New Roman" w:hAnsi="Times New Roman" w:cs="Times New Roman"/>
          <w:b/>
          <w:bCs/>
          <w:sz w:val="28"/>
          <w:szCs w:val="28"/>
        </w:rPr>
        <w:t>parent class</w:t>
      </w:r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01DC686B" w14:textId="77777777" w:rsidR="001C54FD" w:rsidRPr="001C54FD" w:rsidRDefault="001C54FD" w:rsidP="001C54FD">
      <w:pPr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C54FD">
        <w:rPr>
          <w:rFonts w:ascii="Times New Roman" w:eastAsia="Times New Roman" w:hAnsi="Times New Roman" w:cs="Times New Roman"/>
          <w:b/>
          <w:bCs/>
          <w:sz w:val="28"/>
          <w:szCs w:val="28"/>
        </w:rPr>
        <w:t>Method Overriding</w:t>
      </w:r>
    </w:p>
    <w:p w14:paraId="654CE9F7" w14:textId="6A58E37C" w:rsidR="001C54FD" w:rsidRPr="001C54FD" w:rsidRDefault="001C54FD" w:rsidP="001C54FD">
      <w:pPr>
        <w:ind w:left="108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 xml:space="preserve">Ini </w:t>
      </w:r>
      <w:proofErr w:type="spellStart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>adalah</w:t>
      </w:r>
      <w:proofErr w:type="spellEnd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>kemampuan</w:t>
      </w:r>
      <w:proofErr w:type="spellEnd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 xml:space="preserve"> subclass </w:t>
      </w:r>
      <w:proofErr w:type="spellStart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>untuk</w:t>
      </w:r>
      <w:proofErr w:type="spellEnd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>menyediakan</w:t>
      </w:r>
      <w:proofErr w:type="spellEnd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>implementasi</w:t>
      </w:r>
      <w:proofErr w:type="spellEnd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>spesifik</w:t>
      </w:r>
      <w:proofErr w:type="spellEnd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>dari</w:t>
      </w:r>
      <w:proofErr w:type="spellEnd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>metode</w:t>
      </w:r>
      <w:proofErr w:type="spellEnd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 xml:space="preserve"> yang </w:t>
      </w:r>
      <w:proofErr w:type="spellStart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>sudah</w:t>
      </w:r>
      <w:proofErr w:type="spellEnd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>ada</w:t>
      </w:r>
      <w:proofErr w:type="spellEnd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 xml:space="preserve"> di superclass-</w:t>
      </w:r>
      <w:proofErr w:type="spellStart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>nya</w:t>
      </w:r>
      <w:proofErr w:type="spellEnd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 xml:space="preserve">. Dalam </w:t>
      </w:r>
      <w:proofErr w:type="spellStart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>kasus</w:t>
      </w:r>
      <w:proofErr w:type="spellEnd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>ini</w:t>
      </w:r>
      <w:proofErr w:type="spellEnd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 xml:space="preserve">, meng-override </w:t>
      </w:r>
      <w:proofErr w:type="spellStart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>metode</w:t>
      </w:r>
      <w:proofErr w:type="spellEnd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>Getharga_</w:t>
      </w:r>
      <w:proofErr w:type="gramStart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>prod</w:t>
      </w:r>
      <w:proofErr w:type="spellEnd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 xml:space="preserve">) di </w:t>
      </w:r>
      <w:proofErr w:type="spellStart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>kelas</w:t>
      </w:r>
      <w:proofErr w:type="spellEnd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>ProdukDiskon</w:t>
      </w:r>
      <w:proofErr w:type="spellEnd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>untuk</w:t>
      </w:r>
      <w:proofErr w:type="spellEnd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>menghitung</w:t>
      </w:r>
      <w:proofErr w:type="spellEnd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>harga</w:t>
      </w:r>
      <w:proofErr w:type="spellEnd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>setelah</w:t>
      </w:r>
      <w:proofErr w:type="spellEnd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>diskon</w:t>
      </w:r>
      <w:proofErr w:type="spellEnd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0DB5842A" w14:textId="7ED4FC5B" w:rsidR="001C54FD" w:rsidRPr="001C54FD" w:rsidRDefault="001C54FD" w:rsidP="001C54FD">
      <w:pPr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C54FD">
        <w:rPr>
          <w:rFonts w:ascii="Times New Roman" w:eastAsia="Times New Roman" w:hAnsi="Times New Roman" w:cs="Times New Roman"/>
          <w:b/>
          <w:bCs/>
          <w:sz w:val="28"/>
          <w:szCs w:val="28"/>
        </w:rPr>
        <w:t>Keyword super</w:t>
      </w:r>
    </w:p>
    <w:p w14:paraId="52B89B25" w14:textId="0ECA9B53" w:rsidR="001C54FD" w:rsidRPr="001C54FD" w:rsidRDefault="001C54FD" w:rsidP="001C54FD">
      <w:pPr>
        <w:ind w:left="108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 xml:space="preserve">Keyword </w:t>
      </w:r>
      <w:proofErr w:type="spellStart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>ini</w:t>
      </w:r>
      <w:proofErr w:type="spellEnd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>digunakan</w:t>
      </w:r>
      <w:proofErr w:type="spellEnd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 xml:space="preserve"> di </w:t>
      </w:r>
      <w:proofErr w:type="spellStart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>dalam</w:t>
      </w:r>
      <w:proofErr w:type="spellEnd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 xml:space="preserve"> subclass </w:t>
      </w:r>
      <w:proofErr w:type="spellStart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>untuk</w:t>
      </w:r>
      <w:proofErr w:type="spellEnd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>merujuk</w:t>
      </w:r>
      <w:proofErr w:type="spellEnd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 xml:space="preserve"> pada </w:t>
      </w:r>
      <w:proofErr w:type="spellStart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>anggota</w:t>
      </w:r>
      <w:proofErr w:type="spellEnd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>variabel</w:t>
      </w:r>
      <w:proofErr w:type="spellEnd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>atau</w:t>
      </w:r>
      <w:proofErr w:type="spellEnd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>metode</w:t>
      </w:r>
      <w:proofErr w:type="spellEnd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 xml:space="preserve">) </w:t>
      </w:r>
      <w:proofErr w:type="spellStart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>dari</w:t>
      </w:r>
      <w:proofErr w:type="spellEnd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 xml:space="preserve"> superclass-</w:t>
      </w:r>
      <w:proofErr w:type="spellStart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>nya</w:t>
      </w:r>
      <w:proofErr w:type="spellEnd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 xml:space="preserve">. Kita </w:t>
      </w:r>
      <w:proofErr w:type="spellStart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>akan</w:t>
      </w:r>
      <w:proofErr w:type="spellEnd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>menggunakan</w:t>
      </w:r>
      <w:proofErr w:type="spellEnd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 xml:space="preserve"> super di </w:t>
      </w:r>
      <w:proofErr w:type="spellStart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>konstruktor</w:t>
      </w:r>
      <w:proofErr w:type="spellEnd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>ProdukDiskon</w:t>
      </w:r>
      <w:proofErr w:type="spellEnd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>untuk</w:t>
      </w:r>
      <w:proofErr w:type="spellEnd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>memanggil</w:t>
      </w:r>
      <w:proofErr w:type="spellEnd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>konstruktor</w:t>
      </w:r>
      <w:proofErr w:type="spellEnd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>dari</w:t>
      </w:r>
      <w:proofErr w:type="spellEnd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>kelas</w:t>
      </w:r>
      <w:proofErr w:type="spellEnd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>Produk</w:t>
      </w:r>
      <w:proofErr w:type="spellEnd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 xml:space="preserve"> dan di </w:t>
      </w:r>
      <w:proofErr w:type="spellStart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>metode</w:t>
      </w:r>
      <w:proofErr w:type="spellEnd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>Getharga_</w:t>
      </w:r>
      <w:proofErr w:type="gramStart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>prod</w:t>
      </w:r>
      <w:proofErr w:type="spellEnd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 xml:space="preserve">) yang di-override </w:t>
      </w:r>
      <w:proofErr w:type="spellStart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>untuk</w:t>
      </w:r>
      <w:proofErr w:type="spellEnd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>mendapatkan</w:t>
      </w:r>
      <w:proofErr w:type="spellEnd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>harga</w:t>
      </w:r>
      <w:proofErr w:type="spellEnd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>asli</w:t>
      </w:r>
      <w:proofErr w:type="spellEnd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>sebelum</w:t>
      </w:r>
      <w:proofErr w:type="spellEnd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>diskon</w:t>
      </w:r>
      <w:proofErr w:type="spellEnd"/>
      <w:r w:rsidRPr="001C54FD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408B0E99" w14:textId="77777777" w:rsidR="001C54FD" w:rsidRPr="001C54FD" w:rsidRDefault="001C54FD" w:rsidP="001C54FD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077214C" w14:textId="77777777" w:rsidR="00B324BE" w:rsidRDefault="00B324BE" w:rsidP="00B324B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24BE">
        <w:rPr>
          <w:rFonts w:ascii="Times New Roman" w:hAnsi="Times New Roman" w:cs="Times New Roman"/>
          <w:b/>
          <w:bCs/>
          <w:sz w:val="32"/>
          <w:szCs w:val="32"/>
        </w:rPr>
        <w:t xml:space="preserve">Daftar </w:t>
      </w:r>
      <w:proofErr w:type="spellStart"/>
      <w:r w:rsidRPr="00B324BE">
        <w:rPr>
          <w:rFonts w:ascii="Times New Roman" w:hAnsi="Times New Roman" w:cs="Times New Roman"/>
          <w:b/>
          <w:bCs/>
          <w:sz w:val="32"/>
          <w:szCs w:val="32"/>
        </w:rPr>
        <w:t>Modifikasi</w:t>
      </w:r>
      <w:proofErr w:type="spellEnd"/>
    </w:p>
    <w:p w14:paraId="197A6424" w14:textId="77777777" w:rsidR="00B324BE" w:rsidRPr="00B324BE" w:rsidRDefault="00B324BE" w:rsidP="00B324B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45228D" w14:textId="77777777" w:rsidR="00B324BE" w:rsidRPr="00B324BE" w:rsidRDefault="00B324BE" w:rsidP="00B324B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324BE">
        <w:rPr>
          <w:rFonts w:ascii="Times New Roman" w:hAnsi="Times New Roman" w:cs="Times New Roman"/>
          <w:b/>
          <w:bCs/>
          <w:sz w:val="28"/>
          <w:szCs w:val="28"/>
        </w:rPr>
        <w:t>Membuat</w:t>
      </w:r>
      <w:proofErr w:type="spellEnd"/>
      <w:r w:rsidRPr="00B324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b/>
          <w:bCs/>
          <w:sz w:val="28"/>
          <w:szCs w:val="28"/>
        </w:rPr>
        <w:t>Kelas</w:t>
      </w:r>
      <w:proofErr w:type="spellEnd"/>
      <w:r w:rsidRPr="00B324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b/>
          <w:bCs/>
          <w:sz w:val="28"/>
          <w:szCs w:val="28"/>
        </w:rPr>
        <w:t>ProdukDiskon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>:</w:t>
      </w:r>
    </w:p>
    <w:p w14:paraId="184B28B5" w14:textId="77777777" w:rsidR="00B324BE" w:rsidRPr="00B324BE" w:rsidRDefault="00B324BE" w:rsidP="00B324BE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324BE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baru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, ProdukDiskon.java,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dibuat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package </w:t>
      </w:r>
      <w:proofErr w:type="spellStart"/>
      <w:proofErr w:type="gramStart"/>
      <w:r w:rsidRPr="00B324BE">
        <w:rPr>
          <w:rFonts w:ascii="Times New Roman" w:hAnsi="Times New Roman" w:cs="Times New Roman"/>
          <w:sz w:val="28"/>
          <w:szCs w:val="28"/>
        </w:rPr>
        <w:t>id.ac.polban</w:t>
      </w:r>
      <w:proofErr w:type="gramEnd"/>
      <w:r w:rsidRPr="00B324BE">
        <w:rPr>
          <w:rFonts w:ascii="Times New Roman" w:hAnsi="Times New Roman" w:cs="Times New Roman"/>
          <w:sz w:val="28"/>
          <w:szCs w:val="28"/>
        </w:rPr>
        <w:t>.model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>.</w:t>
      </w:r>
    </w:p>
    <w:p w14:paraId="1665650C" w14:textId="77777777" w:rsidR="00B324BE" w:rsidRPr="00B324BE" w:rsidRDefault="00B324BE" w:rsidP="00B324BE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324BE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mewarisi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Produk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sintaks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Produk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>.</w:t>
      </w:r>
    </w:p>
    <w:p w14:paraId="4AE2472A" w14:textId="77777777" w:rsidR="00B324BE" w:rsidRPr="00B324BE" w:rsidRDefault="00B324BE" w:rsidP="00B324BE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324BE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atribut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baru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persenDiskon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menyimpan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persentase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diskon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>.</w:t>
      </w:r>
    </w:p>
    <w:p w14:paraId="65D0ECDF" w14:textId="77777777" w:rsidR="00B324BE" w:rsidRPr="00B324BE" w:rsidRDefault="00B324BE" w:rsidP="00B324B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324BE">
        <w:rPr>
          <w:rFonts w:ascii="Times New Roman" w:hAnsi="Times New Roman" w:cs="Times New Roman"/>
          <w:b/>
          <w:bCs/>
          <w:sz w:val="28"/>
          <w:szCs w:val="28"/>
        </w:rPr>
        <w:t>Modifikasi</w:t>
      </w:r>
      <w:proofErr w:type="spellEnd"/>
      <w:r w:rsidRPr="00B324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b/>
          <w:bCs/>
          <w:sz w:val="28"/>
          <w:szCs w:val="28"/>
        </w:rPr>
        <w:t>Konstruktor</w:t>
      </w:r>
      <w:proofErr w:type="spellEnd"/>
      <w:r w:rsidRPr="00B324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b/>
          <w:bCs/>
          <w:sz w:val="28"/>
          <w:szCs w:val="28"/>
        </w:rPr>
        <w:t>ProdukDiskon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>:</w:t>
      </w:r>
    </w:p>
    <w:p w14:paraId="1B1C2651" w14:textId="77777777" w:rsidR="00B324BE" w:rsidRPr="00B324BE" w:rsidRDefault="00B324BE" w:rsidP="00B324BE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324BE">
        <w:rPr>
          <w:rFonts w:ascii="Times New Roman" w:hAnsi="Times New Roman" w:cs="Times New Roman"/>
          <w:sz w:val="28"/>
          <w:szCs w:val="28"/>
        </w:rPr>
        <w:lastRenderedPageBreak/>
        <w:t>Konstruktor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ProdukDiskon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menerima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parameter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tambahan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persentase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diskon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>.</w:t>
      </w:r>
    </w:p>
    <w:p w14:paraId="21F6BC35" w14:textId="77777777" w:rsidR="00B324BE" w:rsidRPr="00B324BE" w:rsidRDefault="00B324BE" w:rsidP="00B324BE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324BE">
        <w:rPr>
          <w:rFonts w:ascii="Times New Roman" w:hAnsi="Times New Roman" w:cs="Times New Roman"/>
          <w:sz w:val="28"/>
          <w:szCs w:val="28"/>
        </w:rPr>
        <w:t xml:space="preserve">Di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konstruktor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B324BE">
        <w:rPr>
          <w:rFonts w:ascii="Cascadia Code" w:hAnsi="Cascadia Code" w:cs="Times New Roman"/>
          <w:sz w:val="28"/>
          <w:szCs w:val="28"/>
        </w:rPr>
        <w:t>super(</w:t>
      </w:r>
      <w:proofErr w:type="spellStart"/>
      <w:proofErr w:type="gramEnd"/>
      <w:r w:rsidRPr="00B324BE">
        <w:rPr>
          <w:rFonts w:ascii="Cascadia Code" w:hAnsi="Cascadia Code" w:cs="Times New Roman"/>
          <w:sz w:val="28"/>
          <w:szCs w:val="28"/>
        </w:rPr>
        <w:t>nama_prod</w:t>
      </w:r>
      <w:proofErr w:type="spellEnd"/>
      <w:r w:rsidRPr="00B324BE">
        <w:rPr>
          <w:rFonts w:ascii="Cascadia Code" w:hAnsi="Cascadia Code" w:cs="Times New Roman"/>
          <w:sz w:val="28"/>
          <w:szCs w:val="28"/>
        </w:rPr>
        <w:t xml:space="preserve">, </w:t>
      </w:r>
      <w:proofErr w:type="spellStart"/>
      <w:r w:rsidRPr="00B324BE">
        <w:rPr>
          <w:rFonts w:ascii="Cascadia Code" w:hAnsi="Cascadia Code" w:cs="Times New Roman"/>
          <w:sz w:val="28"/>
          <w:szCs w:val="28"/>
        </w:rPr>
        <w:t>harga_prod</w:t>
      </w:r>
      <w:proofErr w:type="spellEnd"/>
      <w:r w:rsidRPr="00B324BE">
        <w:rPr>
          <w:rFonts w:ascii="Cascadia Code" w:hAnsi="Cascadia Code" w:cs="Times New Roman"/>
          <w:sz w:val="28"/>
          <w:szCs w:val="28"/>
        </w:rPr>
        <w:t xml:space="preserve">, </w:t>
      </w:r>
      <w:proofErr w:type="spellStart"/>
      <w:r w:rsidRPr="00B324BE">
        <w:rPr>
          <w:rFonts w:ascii="Cascadia Code" w:hAnsi="Cascadia Code" w:cs="Times New Roman"/>
          <w:sz w:val="28"/>
          <w:szCs w:val="28"/>
        </w:rPr>
        <w:t>stok_prod</w:t>
      </w:r>
      <w:proofErr w:type="spellEnd"/>
      <w:r w:rsidRPr="00B324BE">
        <w:rPr>
          <w:rFonts w:ascii="Cascadia Code" w:hAnsi="Cascadia Code" w:cs="Times New Roman"/>
          <w:sz w:val="28"/>
          <w:szCs w:val="28"/>
        </w:rPr>
        <w:t>)</w:t>
      </w:r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dipanggil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. Ini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memastikan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bahwa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konstruktor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Produk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dijalankan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terlebih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dahulu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menginisialisasi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atribut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diwarisi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r w:rsidRPr="00B324BE">
        <w:rPr>
          <w:rFonts w:ascii="Cascadia Code" w:hAnsi="Cascadia Code" w:cs="Times New Roman"/>
          <w:sz w:val="28"/>
          <w:szCs w:val="28"/>
        </w:rPr>
        <w:t>(</w:t>
      </w:r>
      <w:proofErr w:type="spellStart"/>
      <w:r w:rsidRPr="00B324BE">
        <w:rPr>
          <w:rFonts w:ascii="Cascadia Code" w:hAnsi="Cascadia Code" w:cs="Times New Roman"/>
          <w:sz w:val="28"/>
          <w:szCs w:val="28"/>
        </w:rPr>
        <w:t>nama_prod</w:t>
      </w:r>
      <w:proofErr w:type="spellEnd"/>
      <w:r w:rsidRPr="00B324BE">
        <w:rPr>
          <w:rFonts w:ascii="Cascadia Code" w:hAnsi="Cascadia Code" w:cs="Times New Roman"/>
          <w:sz w:val="28"/>
          <w:szCs w:val="28"/>
        </w:rPr>
        <w:t xml:space="preserve">, </w:t>
      </w:r>
      <w:proofErr w:type="spellStart"/>
      <w:r w:rsidRPr="00B324BE">
        <w:rPr>
          <w:rFonts w:ascii="Cascadia Code" w:hAnsi="Cascadia Code" w:cs="Times New Roman"/>
          <w:sz w:val="28"/>
          <w:szCs w:val="28"/>
        </w:rPr>
        <w:t>harga_prod</w:t>
      </w:r>
      <w:proofErr w:type="spellEnd"/>
      <w:r w:rsidRPr="00B324BE">
        <w:rPr>
          <w:rFonts w:ascii="Cascadia Code" w:hAnsi="Cascadia Code" w:cs="Times New Roman"/>
          <w:sz w:val="28"/>
          <w:szCs w:val="28"/>
        </w:rPr>
        <w:t xml:space="preserve">, dan </w:t>
      </w:r>
      <w:proofErr w:type="spellStart"/>
      <w:r w:rsidRPr="00B324BE">
        <w:rPr>
          <w:rFonts w:ascii="Cascadia Code" w:hAnsi="Cascadia Code" w:cs="Times New Roman"/>
          <w:sz w:val="28"/>
          <w:szCs w:val="28"/>
        </w:rPr>
        <w:t>stok_prod</w:t>
      </w:r>
      <w:proofErr w:type="spellEnd"/>
      <w:r w:rsidRPr="00B324BE">
        <w:rPr>
          <w:rFonts w:ascii="Cascadia Code" w:hAnsi="Cascadia Code" w:cs="Times New Roman"/>
          <w:sz w:val="28"/>
          <w:szCs w:val="28"/>
        </w:rPr>
        <w:t>).</w:t>
      </w:r>
    </w:p>
    <w:p w14:paraId="119EFB5F" w14:textId="77777777" w:rsidR="00B324BE" w:rsidRPr="00B324BE" w:rsidRDefault="00B324BE" w:rsidP="00B324B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324BE">
        <w:rPr>
          <w:rFonts w:ascii="Times New Roman" w:hAnsi="Times New Roman" w:cs="Times New Roman"/>
          <w:b/>
          <w:bCs/>
          <w:sz w:val="28"/>
          <w:szCs w:val="28"/>
        </w:rPr>
        <w:t>Menerapkan</w:t>
      </w:r>
      <w:proofErr w:type="spellEnd"/>
      <w:r w:rsidRPr="00B324BE">
        <w:rPr>
          <w:rFonts w:ascii="Times New Roman" w:hAnsi="Times New Roman" w:cs="Times New Roman"/>
          <w:b/>
          <w:bCs/>
          <w:sz w:val="28"/>
          <w:szCs w:val="28"/>
        </w:rPr>
        <w:t xml:space="preserve"> Method Overriding</w:t>
      </w:r>
      <w:r w:rsidRPr="00B324BE">
        <w:rPr>
          <w:rFonts w:ascii="Times New Roman" w:hAnsi="Times New Roman" w:cs="Times New Roman"/>
          <w:sz w:val="28"/>
          <w:szCs w:val="28"/>
        </w:rPr>
        <w:t>:</w:t>
      </w:r>
    </w:p>
    <w:p w14:paraId="1B1E353E" w14:textId="77777777" w:rsidR="00B324BE" w:rsidRPr="00B324BE" w:rsidRDefault="00B324BE" w:rsidP="00B324BE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324BE">
        <w:rPr>
          <w:rFonts w:ascii="Times New Roman" w:hAnsi="Times New Roman" w:cs="Times New Roman"/>
          <w:sz w:val="28"/>
          <w:szCs w:val="28"/>
        </w:rPr>
        <w:t xml:space="preserve">Metode </w:t>
      </w:r>
      <w:proofErr w:type="spellStart"/>
      <w:r w:rsidRPr="00B324BE">
        <w:rPr>
          <w:rFonts w:ascii="Cascadia Code" w:hAnsi="Cascadia Code" w:cs="Times New Roman"/>
          <w:sz w:val="28"/>
          <w:szCs w:val="28"/>
        </w:rPr>
        <w:t>Getharga_</w:t>
      </w:r>
      <w:proofErr w:type="gramStart"/>
      <w:r w:rsidRPr="00B324BE">
        <w:rPr>
          <w:rFonts w:ascii="Cascadia Code" w:hAnsi="Cascadia Code" w:cs="Times New Roman"/>
          <w:sz w:val="28"/>
          <w:szCs w:val="28"/>
        </w:rPr>
        <w:t>prod</w:t>
      </w:r>
      <w:proofErr w:type="spellEnd"/>
      <w:r w:rsidRPr="00B324BE">
        <w:rPr>
          <w:rFonts w:ascii="Cascadia Code" w:hAnsi="Cascadia Code" w:cs="Times New Roman"/>
          <w:sz w:val="28"/>
          <w:szCs w:val="28"/>
        </w:rPr>
        <w:t>(</w:t>
      </w:r>
      <w:proofErr w:type="gramEnd"/>
      <w:r w:rsidRPr="00B324BE">
        <w:rPr>
          <w:rFonts w:ascii="Cascadia Code" w:hAnsi="Cascadia Code" w:cs="Times New Roman"/>
          <w:sz w:val="28"/>
          <w:szCs w:val="28"/>
        </w:rPr>
        <w:t>)</w:t>
      </w:r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Produk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di-override di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ProdukDiskon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>.</w:t>
      </w:r>
    </w:p>
    <w:p w14:paraId="70ED5B2B" w14:textId="77777777" w:rsidR="00B324BE" w:rsidRPr="00B324BE" w:rsidRDefault="00B324BE" w:rsidP="00B324BE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324BE">
        <w:rPr>
          <w:rFonts w:ascii="Times New Roman" w:hAnsi="Times New Roman" w:cs="Times New Roman"/>
          <w:sz w:val="28"/>
          <w:szCs w:val="28"/>
        </w:rPr>
        <w:t xml:space="preserve">Metode yang di-override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menghitung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harga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baru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menerapkan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diskon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. Ini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324BE">
        <w:rPr>
          <w:rFonts w:ascii="Cascadia Code" w:hAnsi="Cascadia Code" w:cs="Times New Roman"/>
          <w:sz w:val="28"/>
          <w:szCs w:val="28"/>
        </w:rPr>
        <w:t>super.Getharga</w:t>
      </w:r>
      <w:proofErr w:type="gramEnd"/>
      <w:r w:rsidRPr="00B324BE">
        <w:rPr>
          <w:rFonts w:ascii="Cascadia Code" w:hAnsi="Cascadia Code" w:cs="Times New Roman"/>
          <w:sz w:val="28"/>
          <w:szCs w:val="28"/>
        </w:rPr>
        <w:t>_prod</w:t>
      </w:r>
      <w:proofErr w:type="spellEnd"/>
      <w:r w:rsidRPr="00B324BE">
        <w:rPr>
          <w:rFonts w:ascii="Cascadia Code" w:hAnsi="Cascadia Code" w:cs="Times New Roman"/>
          <w:sz w:val="28"/>
          <w:szCs w:val="28"/>
        </w:rPr>
        <w:t>()</w:t>
      </w:r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mendapatkan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harga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dasar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superclass,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lalu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menguranginya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diskon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>.</w:t>
      </w:r>
    </w:p>
    <w:p w14:paraId="5CCF840B" w14:textId="77777777" w:rsidR="00B324BE" w:rsidRPr="00B324BE" w:rsidRDefault="00B324BE" w:rsidP="00B324BE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324BE">
        <w:rPr>
          <w:rFonts w:ascii="Times New Roman" w:hAnsi="Times New Roman" w:cs="Times New Roman"/>
          <w:sz w:val="28"/>
          <w:szCs w:val="28"/>
        </w:rPr>
        <w:t>Anatomi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r w:rsidRPr="00B324BE">
        <w:rPr>
          <w:rFonts w:ascii="Cascadia Code" w:hAnsi="Cascadia Code" w:cs="Times New Roman"/>
          <w:sz w:val="28"/>
          <w:szCs w:val="28"/>
        </w:rPr>
        <w:t>@Override</w:t>
      </w:r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ditambahkan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atas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menandakan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bahwa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sengaja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di-override, yang juga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membantu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compiler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mendeteksi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kesalahan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ketidaksesuaian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>.</w:t>
      </w:r>
    </w:p>
    <w:p w14:paraId="20098AEA" w14:textId="77777777" w:rsidR="00B324BE" w:rsidRPr="00B324BE" w:rsidRDefault="00B324BE" w:rsidP="00B324B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324BE">
        <w:rPr>
          <w:rFonts w:ascii="Times New Roman" w:hAnsi="Times New Roman" w:cs="Times New Roman"/>
          <w:b/>
          <w:bCs/>
          <w:sz w:val="28"/>
          <w:szCs w:val="28"/>
        </w:rPr>
        <w:t>Modifikasi</w:t>
      </w:r>
      <w:proofErr w:type="spellEnd"/>
      <w:r w:rsidRPr="00B324BE">
        <w:rPr>
          <w:rFonts w:ascii="Times New Roman" w:hAnsi="Times New Roman" w:cs="Times New Roman"/>
          <w:b/>
          <w:bCs/>
          <w:sz w:val="28"/>
          <w:szCs w:val="28"/>
        </w:rPr>
        <w:t xml:space="preserve"> KoperasiManager.java</w:t>
      </w:r>
      <w:r w:rsidRPr="00B324BE">
        <w:rPr>
          <w:rFonts w:ascii="Times New Roman" w:hAnsi="Times New Roman" w:cs="Times New Roman"/>
          <w:sz w:val="28"/>
          <w:szCs w:val="28"/>
        </w:rPr>
        <w:t>:</w:t>
      </w:r>
    </w:p>
    <w:p w14:paraId="29230295" w14:textId="77777777" w:rsidR="00B324BE" w:rsidRPr="00B324BE" w:rsidRDefault="00B324BE" w:rsidP="00B324BE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324BE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menunjukkan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fungsionalitas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ProdukDiskon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menambahkan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ProdukDiskon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baru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daftarProd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Cascadia Code" w:hAnsi="Cascadia Code" w:cs="Times New Roman"/>
          <w:sz w:val="28"/>
          <w:szCs w:val="28"/>
        </w:rPr>
        <w:t>isi_</w:t>
      </w:r>
      <w:proofErr w:type="gramStart"/>
      <w:r w:rsidRPr="00B324BE">
        <w:rPr>
          <w:rFonts w:ascii="Cascadia Code" w:hAnsi="Cascadia Code" w:cs="Times New Roman"/>
          <w:sz w:val="28"/>
          <w:szCs w:val="28"/>
        </w:rPr>
        <w:t>prod</w:t>
      </w:r>
      <w:proofErr w:type="spellEnd"/>
      <w:r w:rsidRPr="00B324BE">
        <w:rPr>
          <w:rFonts w:ascii="Cascadia Code" w:hAnsi="Cascadia Code" w:cs="Times New Roman"/>
          <w:sz w:val="28"/>
          <w:szCs w:val="28"/>
        </w:rPr>
        <w:t>(</w:t>
      </w:r>
      <w:proofErr w:type="gramEnd"/>
      <w:r w:rsidRPr="00B324BE">
        <w:rPr>
          <w:rFonts w:ascii="Cascadia Code" w:hAnsi="Cascadia Code" w:cs="Times New Roman"/>
          <w:sz w:val="28"/>
          <w:szCs w:val="28"/>
        </w:rPr>
        <w:t>).</w:t>
      </w:r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Contohnya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Pulpen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Diskon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diskon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10%.</w:t>
      </w:r>
    </w:p>
    <w:p w14:paraId="3F26E439" w14:textId="77777777" w:rsidR="00B324BE" w:rsidRPr="00B324BE" w:rsidRDefault="00B324BE" w:rsidP="00B324B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324BE">
        <w:rPr>
          <w:rFonts w:ascii="Times New Roman" w:hAnsi="Times New Roman" w:cs="Times New Roman"/>
          <w:b/>
          <w:bCs/>
          <w:sz w:val="28"/>
          <w:szCs w:val="28"/>
        </w:rPr>
        <w:t>Menambahkan</w:t>
      </w:r>
      <w:proofErr w:type="spellEnd"/>
      <w:r w:rsidRPr="00B324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b/>
          <w:bCs/>
          <w:sz w:val="28"/>
          <w:szCs w:val="28"/>
        </w:rPr>
        <w:t>Komentar</w:t>
      </w:r>
      <w:proofErr w:type="spellEnd"/>
      <w:r w:rsidRPr="00B324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b/>
          <w:bCs/>
          <w:sz w:val="28"/>
          <w:szCs w:val="28"/>
        </w:rPr>
        <w:t>Dokumentasi</w:t>
      </w:r>
      <w:proofErr w:type="spellEnd"/>
      <w:r w:rsidRPr="00B324BE">
        <w:rPr>
          <w:rFonts w:ascii="Times New Roman" w:hAnsi="Times New Roman" w:cs="Times New Roman"/>
          <w:b/>
          <w:bCs/>
          <w:sz w:val="28"/>
          <w:szCs w:val="28"/>
        </w:rPr>
        <w:t xml:space="preserve"> (Javadoc)</w:t>
      </w:r>
      <w:r w:rsidRPr="00B324BE">
        <w:rPr>
          <w:rFonts w:ascii="Times New Roman" w:hAnsi="Times New Roman" w:cs="Times New Roman"/>
          <w:sz w:val="28"/>
          <w:szCs w:val="28"/>
        </w:rPr>
        <w:t>:</w:t>
      </w:r>
    </w:p>
    <w:p w14:paraId="520E2D3B" w14:textId="77777777" w:rsidR="00B324BE" w:rsidRDefault="00B324BE" w:rsidP="00B324BE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324BE">
        <w:rPr>
          <w:rFonts w:ascii="Times New Roman" w:hAnsi="Times New Roman" w:cs="Times New Roman"/>
          <w:sz w:val="28"/>
          <w:szCs w:val="28"/>
        </w:rPr>
        <w:t>Komentar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Javadoc (/** ... */)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ditambahkan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setiap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KoperasiApp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KoperasiManager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Produk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ProdukDiskon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Transaksi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) dan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utama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. Ini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menjelaskan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tujuan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setiap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atribut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, dan parameter,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meningkatkan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kejelasan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kode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kemudahannya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dipahami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oleh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pengembang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lain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>.</w:t>
      </w:r>
    </w:p>
    <w:p w14:paraId="28A32723" w14:textId="77777777" w:rsidR="00B324BE" w:rsidRPr="00B324BE" w:rsidRDefault="00B324BE" w:rsidP="00B324BE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04EA1810" w14:textId="77777777" w:rsidR="00B324BE" w:rsidRDefault="00B324BE" w:rsidP="00B324B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24BE">
        <w:rPr>
          <w:rFonts w:ascii="Times New Roman" w:hAnsi="Times New Roman" w:cs="Times New Roman"/>
          <w:b/>
          <w:bCs/>
          <w:sz w:val="32"/>
          <w:szCs w:val="32"/>
        </w:rPr>
        <w:t xml:space="preserve">Hasil </w:t>
      </w:r>
      <w:proofErr w:type="spellStart"/>
      <w:r w:rsidRPr="00B324BE">
        <w:rPr>
          <w:rFonts w:ascii="Times New Roman" w:hAnsi="Times New Roman" w:cs="Times New Roman"/>
          <w:b/>
          <w:bCs/>
          <w:sz w:val="32"/>
          <w:szCs w:val="32"/>
        </w:rPr>
        <w:t>Implementasi</w:t>
      </w:r>
      <w:proofErr w:type="spellEnd"/>
    </w:p>
    <w:p w14:paraId="14887781" w14:textId="77777777" w:rsidR="00B324BE" w:rsidRPr="00B324BE" w:rsidRDefault="00B324BE" w:rsidP="00B324B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3A9D94F" w14:textId="77777777" w:rsidR="00B324BE" w:rsidRPr="00B324BE" w:rsidRDefault="00B324BE" w:rsidP="00B324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324BE">
        <w:rPr>
          <w:rFonts w:ascii="Times New Roman" w:hAnsi="Times New Roman" w:cs="Times New Roman"/>
          <w:sz w:val="28"/>
          <w:szCs w:val="28"/>
        </w:rPr>
        <w:lastRenderedPageBreak/>
        <w:t>Modifikasi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memungkinkan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menangani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berbagai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jenis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produk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fleksibel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Sekarang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produk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biasa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produk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diskon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, di mana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perhitungan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harga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produk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diskon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otomatis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logika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yang di-override. Ini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menunjukkan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bagaimana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inheritance dan overriding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memperluas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fungsionalitas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tanpa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memodifikasi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kode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induk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sudah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sesuai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prinsip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r w:rsidRPr="00B324BE">
        <w:rPr>
          <w:rFonts w:ascii="Times New Roman" w:hAnsi="Times New Roman" w:cs="Times New Roman"/>
          <w:b/>
          <w:bCs/>
          <w:sz w:val="28"/>
          <w:szCs w:val="28"/>
        </w:rPr>
        <w:t>Open/Closed Principle</w:t>
      </w:r>
      <w:r w:rsidRPr="00B32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BE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B324BE">
        <w:rPr>
          <w:rFonts w:ascii="Times New Roman" w:hAnsi="Times New Roman" w:cs="Times New Roman"/>
          <w:sz w:val="28"/>
          <w:szCs w:val="28"/>
        </w:rPr>
        <w:t xml:space="preserve"> SOLID.</w:t>
      </w:r>
    </w:p>
    <w:p w14:paraId="235BF698" w14:textId="77777777" w:rsidR="00511DD6" w:rsidRDefault="00511DD6">
      <w:pPr>
        <w:rPr>
          <w:sz w:val="28"/>
          <w:szCs w:val="28"/>
        </w:rPr>
      </w:pPr>
    </w:p>
    <w:p w14:paraId="4E9F4617" w14:textId="39155DD5" w:rsidR="00BF62C1" w:rsidRDefault="00BF62C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20BDC913" w14:textId="77777777" w:rsidR="00BF62C1" w:rsidRDefault="00BF62C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48A6F80" w14:textId="2F9BAEE6" w:rsidR="00BF62C1" w:rsidRPr="00BF62C1" w:rsidRDefault="00BF62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62C1">
        <w:rPr>
          <w:rFonts w:ascii="Times New Roman" w:hAnsi="Times New Roman" w:cs="Times New Roman"/>
          <w:b/>
          <w:bCs/>
          <w:sz w:val="28"/>
          <w:szCs w:val="28"/>
        </w:rPr>
        <w:t>1. Output: Tampilan Menu Utama</w:t>
      </w:r>
    </w:p>
    <w:p w14:paraId="18B29B47" w14:textId="22266B13" w:rsidR="00BF62C1" w:rsidRDefault="00BF62C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F62C1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6E68980" wp14:editId="4535C5EC">
            <wp:extent cx="3915321" cy="1295581"/>
            <wp:effectExtent l="0" t="0" r="0" b="0"/>
            <wp:docPr id="21306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64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60C0" w14:textId="3285E96D" w:rsidR="00BF62C1" w:rsidRDefault="00BF62C1" w:rsidP="00BF62C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F62C1">
        <w:rPr>
          <w:rFonts w:ascii="Times New Roman" w:hAnsi="Times New Roman" w:cs="Times New Roman"/>
          <w:b/>
          <w:bCs/>
          <w:sz w:val="28"/>
          <w:szCs w:val="28"/>
        </w:rPr>
        <w:t>Penjelasan</w:t>
      </w:r>
      <w:proofErr w:type="spellEnd"/>
      <w:r w:rsidRPr="00BF62C1">
        <w:rPr>
          <w:rFonts w:ascii="Times New Roman" w:hAnsi="Times New Roman" w:cs="Times New Roman"/>
          <w:b/>
          <w:bCs/>
          <w:sz w:val="28"/>
          <w:szCs w:val="28"/>
        </w:rPr>
        <w:t xml:space="preserve"> code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BF62C1">
        <w:t xml:space="preserve"> </w:t>
      </w:r>
      <w:r w:rsidRPr="00BF62C1">
        <w:rPr>
          <w:rFonts w:ascii="Times New Roman" w:hAnsi="Times New Roman" w:cs="Times New Roman"/>
          <w:sz w:val="28"/>
          <w:szCs w:val="28"/>
        </w:rPr>
        <w:t xml:space="preserve">Output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dihasilkan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oleh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main di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r w:rsidRPr="00BF62C1">
        <w:rPr>
          <w:rFonts w:ascii="Times New Roman" w:hAnsi="Times New Roman" w:cs="Times New Roman"/>
          <w:b/>
          <w:bCs/>
          <w:sz w:val="28"/>
          <w:szCs w:val="28"/>
        </w:rPr>
        <w:t>KoperasiApp.java</w:t>
      </w:r>
    </w:p>
    <w:p w14:paraId="34988FED" w14:textId="4BD4E00F" w:rsidR="00BF62C1" w:rsidRPr="00BF62C1" w:rsidRDefault="00BF62C1" w:rsidP="00BF62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F62C1">
        <w:rPr>
          <w:rFonts w:ascii="Times New Roman" w:hAnsi="Times New Roman" w:cs="Times New Roman"/>
          <w:sz w:val="28"/>
          <w:szCs w:val="28"/>
        </w:rPr>
        <w:t xml:space="preserve">while (true): Loop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memastikan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utama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terus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muncul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sampai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memilih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Keluar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>".</w:t>
      </w:r>
    </w:p>
    <w:p w14:paraId="5BD64DB7" w14:textId="66E65402" w:rsidR="00BF62C1" w:rsidRPr="00BF62C1" w:rsidRDefault="00BF62C1" w:rsidP="00BF62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F62C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mencetak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baris-baris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teks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statis yang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membentuk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menu.</w:t>
      </w:r>
    </w:p>
    <w:p w14:paraId="27B28BAF" w14:textId="4808CF26" w:rsidR="00BF62C1" w:rsidRDefault="00BF62C1" w:rsidP="00BF62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F62C1">
        <w:rPr>
          <w:rFonts w:ascii="Times New Roman" w:hAnsi="Times New Roman" w:cs="Times New Roman"/>
          <w:sz w:val="28"/>
          <w:szCs w:val="28"/>
        </w:rPr>
        <w:t>input.nextInt</w:t>
      </w:r>
      <w:proofErr w:type="spellEnd"/>
      <w:proofErr w:type="gramEnd"/>
      <w:r w:rsidRPr="00BF62C1">
        <w:rPr>
          <w:rFonts w:ascii="Times New Roman" w:hAnsi="Times New Roman" w:cs="Times New Roman"/>
          <w:sz w:val="28"/>
          <w:szCs w:val="28"/>
        </w:rPr>
        <w:t xml:space="preserve">(): Baris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menunggu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input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yaitu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Belanja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>".</w:t>
      </w:r>
    </w:p>
    <w:p w14:paraId="03A31EEA" w14:textId="77777777" w:rsidR="00BF62C1" w:rsidRDefault="00BF62C1" w:rsidP="00BF62C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989358D" w14:textId="13B9B4F0" w:rsidR="00BF62C1" w:rsidRDefault="00BF62C1" w:rsidP="00BF62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62C1">
        <w:rPr>
          <w:rFonts w:ascii="Times New Roman" w:hAnsi="Times New Roman" w:cs="Times New Roman"/>
          <w:b/>
          <w:bCs/>
          <w:sz w:val="28"/>
          <w:szCs w:val="28"/>
        </w:rPr>
        <w:t xml:space="preserve">2. Output: Tampilan Menu </w:t>
      </w:r>
      <w:proofErr w:type="spellStart"/>
      <w:r w:rsidRPr="00BF62C1">
        <w:rPr>
          <w:rFonts w:ascii="Times New Roman" w:hAnsi="Times New Roman" w:cs="Times New Roman"/>
          <w:b/>
          <w:bCs/>
          <w:sz w:val="28"/>
          <w:szCs w:val="28"/>
        </w:rPr>
        <w:t>Produk</w:t>
      </w:r>
      <w:proofErr w:type="spellEnd"/>
    </w:p>
    <w:p w14:paraId="3C378F51" w14:textId="52BFF817" w:rsidR="00BF62C1" w:rsidRDefault="00BF62C1" w:rsidP="00BF62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62C1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299D780D" wp14:editId="32DAF34C">
            <wp:extent cx="4526281" cy="2218236"/>
            <wp:effectExtent l="0" t="0" r="7620" b="0"/>
            <wp:docPr id="1475915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9151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9791" cy="221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08A58" w14:textId="515E1268" w:rsidR="00BF62C1" w:rsidRPr="00BF62C1" w:rsidRDefault="00BF62C1" w:rsidP="00BF62C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F62C1">
        <w:rPr>
          <w:rFonts w:ascii="Times New Roman" w:hAnsi="Times New Roman" w:cs="Times New Roman"/>
          <w:b/>
          <w:bCs/>
          <w:sz w:val="28"/>
          <w:szCs w:val="28"/>
        </w:rPr>
        <w:t>Penjelasan</w:t>
      </w:r>
      <w:proofErr w:type="spellEnd"/>
      <w:r w:rsidRPr="00BF62C1">
        <w:rPr>
          <w:rFonts w:ascii="Times New Roman" w:hAnsi="Times New Roman" w:cs="Times New Roman"/>
          <w:b/>
          <w:bCs/>
          <w:sz w:val="28"/>
          <w:szCs w:val="28"/>
        </w:rPr>
        <w:t xml:space="preserve"> Kode</w:t>
      </w:r>
      <w:r w:rsidRPr="00BF62C1">
        <w:rPr>
          <w:rFonts w:ascii="Times New Roman" w:hAnsi="Times New Roman" w:cs="Times New Roman"/>
          <w:sz w:val="28"/>
          <w:szCs w:val="28"/>
        </w:rPr>
        <w:t xml:space="preserve">: Output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hasil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pemanggilan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F62C1">
        <w:rPr>
          <w:rFonts w:ascii="Times New Roman" w:hAnsi="Times New Roman" w:cs="Times New Roman"/>
          <w:sz w:val="28"/>
          <w:szCs w:val="28"/>
        </w:rPr>
        <w:t>koperasi.TampilMenu</w:t>
      </w:r>
      <w:proofErr w:type="spellEnd"/>
      <w:proofErr w:type="gramEnd"/>
      <w:r w:rsidRPr="00BF62C1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setelah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memilih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menu 1.</w:t>
      </w:r>
    </w:p>
    <w:p w14:paraId="09880CF1" w14:textId="77777777" w:rsidR="00BF62C1" w:rsidRPr="00BF62C1" w:rsidRDefault="00BF62C1" w:rsidP="00BF62C1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F62C1">
        <w:rPr>
          <w:rFonts w:ascii="Times New Roman" w:hAnsi="Times New Roman" w:cs="Times New Roman"/>
          <w:sz w:val="28"/>
          <w:szCs w:val="28"/>
        </w:rPr>
        <w:t>KoperasiManager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instance-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nya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BF62C1">
        <w:rPr>
          <w:rFonts w:ascii="Times New Roman" w:hAnsi="Times New Roman" w:cs="Times New Roman"/>
          <w:sz w:val="28"/>
          <w:szCs w:val="28"/>
        </w:rPr>
        <w:t>getInstance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F62C1">
        <w:rPr>
          <w:rFonts w:ascii="Times New Roman" w:hAnsi="Times New Roman" w:cs="Times New Roman"/>
          <w:sz w:val="28"/>
          <w:szCs w:val="28"/>
        </w:rPr>
        <w:t xml:space="preserve">)) dan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memanggil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isi_prod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() di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konstruktornya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. Di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sinilah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r w:rsidRPr="00BF62C1">
        <w:rPr>
          <w:rFonts w:ascii="Times New Roman" w:hAnsi="Times New Roman" w:cs="Times New Roman"/>
          <w:b/>
          <w:bCs/>
          <w:sz w:val="28"/>
          <w:szCs w:val="28"/>
        </w:rPr>
        <w:t>inheritance</w:t>
      </w:r>
      <w:r w:rsidRPr="00BF62C1">
        <w:rPr>
          <w:rFonts w:ascii="Times New Roman" w:hAnsi="Times New Roman" w:cs="Times New Roman"/>
          <w:sz w:val="28"/>
          <w:szCs w:val="28"/>
        </w:rPr>
        <w:t xml:space="preserve"> dan </w:t>
      </w:r>
      <w:r w:rsidRPr="00BF62C1">
        <w:rPr>
          <w:rFonts w:ascii="Times New Roman" w:hAnsi="Times New Roman" w:cs="Times New Roman"/>
          <w:b/>
          <w:bCs/>
          <w:sz w:val="28"/>
          <w:szCs w:val="28"/>
        </w:rPr>
        <w:t>polymorphism</w:t>
      </w:r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bekerja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>.</w:t>
      </w:r>
    </w:p>
    <w:p w14:paraId="43652B27" w14:textId="77777777" w:rsidR="00BF62C1" w:rsidRPr="00BF62C1" w:rsidRDefault="00BF62C1" w:rsidP="00BF62C1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F62C1">
        <w:rPr>
          <w:rFonts w:ascii="Times New Roman" w:hAnsi="Times New Roman" w:cs="Times New Roman"/>
          <w:sz w:val="28"/>
          <w:szCs w:val="28"/>
        </w:rPr>
        <w:t>daftarProd.add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F62C1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ProdukDiskon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Pulpen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Diskon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", 3500, 5, 10.0)) di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isi_prod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menambahkan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b/>
          <w:bCs/>
          <w:sz w:val="28"/>
          <w:szCs w:val="28"/>
        </w:rPr>
        <w:t>ProdukDiskon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List&lt;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Produk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&gt;. Ini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dimungkinkan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karena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ProdukDiskon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subclass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Produk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>.</w:t>
      </w:r>
    </w:p>
    <w:p w14:paraId="1B355A73" w14:textId="77777777" w:rsidR="00BF62C1" w:rsidRPr="00BF62C1" w:rsidRDefault="00BF62C1" w:rsidP="00BF62C1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F62C1">
        <w:rPr>
          <w:rFonts w:ascii="Times New Roman" w:hAnsi="Times New Roman" w:cs="Times New Roman"/>
          <w:sz w:val="28"/>
          <w:szCs w:val="28"/>
        </w:rPr>
        <w:t>koperasi.TampilMenu</w:t>
      </w:r>
      <w:proofErr w:type="spellEnd"/>
      <w:proofErr w:type="gramEnd"/>
      <w:r w:rsidRPr="00BF62C1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memanggil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daftarProd.get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setiap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produk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>.</w:t>
      </w:r>
    </w:p>
    <w:p w14:paraId="68DBBB1A" w14:textId="77777777" w:rsidR="00BF62C1" w:rsidRPr="00BF62C1" w:rsidRDefault="00BF62C1" w:rsidP="00BF62C1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F62C1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produk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biasa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BF62C1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F62C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b/>
          <w:bCs/>
          <w:sz w:val="28"/>
          <w:szCs w:val="28"/>
        </w:rPr>
        <w:t>Produk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dipanggil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>.</w:t>
      </w:r>
    </w:p>
    <w:p w14:paraId="50A5BFAB" w14:textId="77777777" w:rsidR="00BF62C1" w:rsidRPr="00BF62C1" w:rsidRDefault="00BF62C1" w:rsidP="00BF62C1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F62C1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Pulpen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Diskon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proofErr w:type="gramStart"/>
      <w:r w:rsidRPr="00BF62C1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F62C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b/>
          <w:bCs/>
          <w:sz w:val="28"/>
          <w:szCs w:val="28"/>
        </w:rPr>
        <w:t>ProdukDiskon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yang di-override yang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dipanggil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. Metode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mencetak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harga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diskon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persentase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diskon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>.</w:t>
      </w:r>
    </w:p>
    <w:p w14:paraId="01B6DA31" w14:textId="77777777" w:rsidR="00BF62C1" w:rsidRPr="00BF62C1" w:rsidRDefault="00BF62C1" w:rsidP="00BF62C1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F62C1">
        <w:rPr>
          <w:rFonts w:ascii="Times New Roman" w:hAnsi="Times New Roman" w:cs="Times New Roman"/>
          <w:b/>
          <w:bCs/>
          <w:sz w:val="28"/>
          <w:szCs w:val="28"/>
        </w:rPr>
        <w:t xml:space="preserve">Harga </w:t>
      </w:r>
      <w:proofErr w:type="spellStart"/>
      <w:r w:rsidRPr="00BF62C1">
        <w:rPr>
          <w:rFonts w:ascii="Times New Roman" w:hAnsi="Times New Roman" w:cs="Times New Roman"/>
          <w:b/>
          <w:bCs/>
          <w:sz w:val="28"/>
          <w:szCs w:val="28"/>
        </w:rPr>
        <w:t>diskon</w:t>
      </w:r>
      <w:proofErr w:type="spellEnd"/>
      <w:r w:rsidRPr="00BF62C1">
        <w:rPr>
          <w:rFonts w:ascii="Times New Roman" w:hAnsi="Times New Roman" w:cs="Times New Roman"/>
          <w:b/>
          <w:bCs/>
          <w:sz w:val="28"/>
          <w:szCs w:val="28"/>
        </w:rPr>
        <w:t xml:space="preserve"> (Rp3150)</w:t>
      </w:r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dihitung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Getharga_</w:t>
      </w:r>
      <w:proofErr w:type="gramStart"/>
      <w:r w:rsidRPr="00BF62C1">
        <w:rPr>
          <w:rFonts w:ascii="Times New Roman" w:hAnsi="Times New Roman" w:cs="Times New Roman"/>
          <w:sz w:val="28"/>
          <w:szCs w:val="28"/>
        </w:rPr>
        <w:t>prod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F62C1">
        <w:rPr>
          <w:rFonts w:ascii="Times New Roman" w:hAnsi="Times New Roman" w:cs="Times New Roman"/>
          <w:sz w:val="28"/>
          <w:szCs w:val="28"/>
        </w:rPr>
        <w:t xml:space="preserve">) yang di-override pada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ProdukDiskon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>: (3500 - (3500 * 10 / 100)) = 3150.</w:t>
      </w:r>
    </w:p>
    <w:p w14:paraId="5EDD3FD3" w14:textId="77777777" w:rsidR="00BF62C1" w:rsidRDefault="00BF62C1" w:rsidP="00BF62C1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F62C1">
        <w:rPr>
          <w:rFonts w:ascii="Times New Roman" w:hAnsi="Times New Roman" w:cs="Times New Roman"/>
          <w:sz w:val="28"/>
          <w:szCs w:val="28"/>
        </w:rPr>
        <w:t>Produk.GetTotalProduk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(): Metode statis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mengembalikan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total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produk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dibuat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, yang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bertambah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setiap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kali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Produk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ProdukDiskon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(yang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memanggil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F62C1">
        <w:rPr>
          <w:rFonts w:ascii="Times New Roman" w:hAnsi="Times New Roman" w:cs="Times New Roman"/>
          <w:sz w:val="28"/>
          <w:szCs w:val="28"/>
        </w:rPr>
        <w:t>super(</w:t>
      </w:r>
      <w:proofErr w:type="gramEnd"/>
      <w:r w:rsidRPr="00BF62C1">
        <w:rPr>
          <w:rFonts w:ascii="Times New Roman" w:hAnsi="Times New Roman" w:cs="Times New Roman"/>
          <w:sz w:val="28"/>
          <w:szCs w:val="28"/>
        </w:rPr>
        <w:t xml:space="preserve">) di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konstruktornya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dibuat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>.</w:t>
      </w:r>
    </w:p>
    <w:p w14:paraId="67B5162A" w14:textId="77777777" w:rsidR="00BF62C1" w:rsidRPr="00BF62C1" w:rsidRDefault="00BF62C1" w:rsidP="00BF62C1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B1F0EE6" w14:textId="39AFD39D" w:rsidR="00BF62C1" w:rsidRPr="00BF62C1" w:rsidRDefault="00BF62C1" w:rsidP="00BF62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62C1">
        <w:rPr>
          <w:rFonts w:ascii="Times New Roman" w:hAnsi="Times New Roman" w:cs="Times New Roman"/>
          <w:b/>
          <w:bCs/>
          <w:sz w:val="28"/>
          <w:szCs w:val="28"/>
        </w:rPr>
        <w:t xml:space="preserve">3. Output: Proses </w:t>
      </w:r>
      <w:proofErr w:type="spellStart"/>
      <w:r w:rsidRPr="00BF62C1">
        <w:rPr>
          <w:rFonts w:ascii="Times New Roman" w:hAnsi="Times New Roman" w:cs="Times New Roman"/>
          <w:b/>
          <w:bCs/>
          <w:sz w:val="28"/>
          <w:szCs w:val="28"/>
        </w:rPr>
        <w:t>Transaksi</w:t>
      </w:r>
      <w:proofErr w:type="spellEnd"/>
      <w:r w:rsidRPr="00BF62C1">
        <w:rPr>
          <w:rFonts w:ascii="Times New Roman" w:hAnsi="Times New Roman" w:cs="Times New Roman"/>
          <w:b/>
          <w:bCs/>
          <w:sz w:val="28"/>
          <w:szCs w:val="28"/>
        </w:rPr>
        <w:t xml:space="preserve"> dan Struk</w:t>
      </w:r>
    </w:p>
    <w:p w14:paraId="1C08D1A3" w14:textId="195F0EAB" w:rsidR="00BF62C1" w:rsidRDefault="00BF62C1" w:rsidP="00BF62C1">
      <w:pPr>
        <w:rPr>
          <w:rFonts w:ascii="Times New Roman" w:hAnsi="Times New Roman" w:cs="Times New Roman"/>
          <w:sz w:val="28"/>
          <w:szCs w:val="28"/>
        </w:rPr>
      </w:pPr>
      <w:r w:rsidRPr="00BF62C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4FAB3F8" wp14:editId="10D6FE6C">
            <wp:extent cx="4020111" cy="3391373"/>
            <wp:effectExtent l="0" t="0" r="0" b="0"/>
            <wp:docPr id="2046068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0681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</w:p>
    <w:p w14:paraId="5875DC89" w14:textId="77777777" w:rsidR="00BF62C1" w:rsidRPr="00BF62C1" w:rsidRDefault="00BF62C1" w:rsidP="00BF62C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F62C1">
        <w:rPr>
          <w:rFonts w:ascii="Times New Roman" w:hAnsi="Times New Roman" w:cs="Times New Roman"/>
          <w:b/>
          <w:bCs/>
          <w:sz w:val="28"/>
          <w:szCs w:val="28"/>
        </w:rPr>
        <w:t>Penjelasan</w:t>
      </w:r>
      <w:proofErr w:type="spellEnd"/>
      <w:r w:rsidRPr="00BF62C1">
        <w:rPr>
          <w:rFonts w:ascii="Times New Roman" w:hAnsi="Times New Roman" w:cs="Times New Roman"/>
          <w:b/>
          <w:bCs/>
          <w:sz w:val="28"/>
          <w:szCs w:val="28"/>
        </w:rPr>
        <w:t xml:space="preserve"> Kode</w:t>
      </w:r>
      <w:r w:rsidRPr="00BF62C1">
        <w:rPr>
          <w:rFonts w:ascii="Times New Roman" w:hAnsi="Times New Roman" w:cs="Times New Roman"/>
          <w:sz w:val="28"/>
          <w:szCs w:val="28"/>
        </w:rPr>
        <w:t xml:space="preserve">: Output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dihasilkan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setelah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memilih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barang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(5) dan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(2).</w:t>
      </w:r>
    </w:p>
    <w:p w14:paraId="3C9A50AE" w14:textId="77777777" w:rsidR="00BF62C1" w:rsidRPr="00BF62C1" w:rsidRDefault="00BF62C1" w:rsidP="00BF62C1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F62C1">
        <w:rPr>
          <w:rFonts w:ascii="Times New Roman" w:hAnsi="Times New Roman" w:cs="Times New Roman"/>
          <w:sz w:val="28"/>
          <w:szCs w:val="28"/>
        </w:rPr>
        <w:t>Produk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produkdipilih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F62C1">
        <w:rPr>
          <w:rFonts w:ascii="Times New Roman" w:hAnsi="Times New Roman" w:cs="Times New Roman"/>
          <w:sz w:val="28"/>
          <w:szCs w:val="28"/>
        </w:rPr>
        <w:t>koperasi.getProd</w:t>
      </w:r>
      <w:proofErr w:type="spellEnd"/>
      <w:proofErr w:type="gramEnd"/>
      <w:r w:rsidRPr="00BF62C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pilihan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): Kode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mengambil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ProdukDiskon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daftar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produk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>.</w:t>
      </w:r>
    </w:p>
    <w:p w14:paraId="0716060C" w14:textId="77777777" w:rsidR="00BF62C1" w:rsidRPr="00BF62C1" w:rsidRDefault="00BF62C1" w:rsidP="00BF62C1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F62C1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proofErr w:type="gramStart"/>
      <w:r w:rsidRPr="00BF62C1">
        <w:rPr>
          <w:rFonts w:ascii="Times New Roman" w:hAnsi="Times New Roman" w:cs="Times New Roman"/>
          <w:sz w:val="28"/>
          <w:szCs w:val="28"/>
        </w:rPr>
        <w:t>Transaksi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F62C1">
        <w:rPr>
          <w:rFonts w:ascii="Times New Roman" w:hAnsi="Times New Roman" w:cs="Times New Roman"/>
          <w:sz w:val="28"/>
          <w:szCs w:val="28"/>
        </w:rPr>
        <w:t>produkdipilih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Transaksi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dibuat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menyimpan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referensi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ProdukDiskon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>.</w:t>
      </w:r>
    </w:p>
    <w:p w14:paraId="72F29DDF" w14:textId="77777777" w:rsidR="00BF62C1" w:rsidRPr="00BF62C1" w:rsidRDefault="00BF62C1" w:rsidP="00BF62C1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F62C1">
        <w:rPr>
          <w:rFonts w:ascii="Times New Roman" w:hAnsi="Times New Roman" w:cs="Times New Roman"/>
          <w:sz w:val="28"/>
          <w:szCs w:val="28"/>
        </w:rPr>
        <w:t>transaksi.cetakStruk</w:t>
      </w:r>
      <w:proofErr w:type="spellEnd"/>
      <w:proofErr w:type="gramEnd"/>
      <w:r w:rsidRPr="00BF62C1">
        <w:rPr>
          <w:rFonts w:ascii="Times New Roman" w:hAnsi="Times New Roman" w:cs="Times New Roman"/>
          <w:sz w:val="28"/>
          <w:szCs w:val="28"/>
        </w:rPr>
        <w:t xml:space="preserve">(): Metode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mencetak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detail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transaksi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>.</w:t>
      </w:r>
    </w:p>
    <w:p w14:paraId="609F77F5" w14:textId="77777777" w:rsidR="00BF62C1" w:rsidRPr="00BF62C1" w:rsidRDefault="00BF62C1" w:rsidP="00BF62C1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F62C1">
        <w:rPr>
          <w:rFonts w:ascii="Times New Roman" w:hAnsi="Times New Roman" w:cs="Times New Roman"/>
          <w:sz w:val="28"/>
          <w:szCs w:val="28"/>
        </w:rPr>
        <w:t>produk.Getharga</w:t>
      </w:r>
      <w:proofErr w:type="gramEnd"/>
      <w:r w:rsidRPr="00BF62C1">
        <w:rPr>
          <w:rFonts w:ascii="Times New Roman" w:hAnsi="Times New Roman" w:cs="Times New Roman"/>
          <w:sz w:val="28"/>
          <w:szCs w:val="28"/>
        </w:rPr>
        <w:t>_prod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(): Saat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cetakStruk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memanggil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produk.Getharga_prod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>() (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melalui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transaksi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), </w:t>
      </w:r>
      <w:r w:rsidRPr="00BF62C1">
        <w:rPr>
          <w:rFonts w:ascii="Times New Roman" w:hAnsi="Times New Roman" w:cs="Times New Roman"/>
          <w:b/>
          <w:bCs/>
          <w:sz w:val="28"/>
          <w:szCs w:val="28"/>
        </w:rPr>
        <w:t>polymorphism</w:t>
      </w:r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bekerja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lagi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. JVM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otomatis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memanggil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Getharga_</w:t>
      </w:r>
      <w:proofErr w:type="gramStart"/>
      <w:r w:rsidRPr="00BF62C1">
        <w:rPr>
          <w:rFonts w:ascii="Times New Roman" w:hAnsi="Times New Roman" w:cs="Times New Roman"/>
          <w:sz w:val="28"/>
          <w:szCs w:val="28"/>
        </w:rPr>
        <w:t>prod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F62C1">
        <w:rPr>
          <w:rFonts w:ascii="Times New Roman" w:hAnsi="Times New Roman" w:cs="Times New Roman"/>
          <w:sz w:val="28"/>
          <w:szCs w:val="28"/>
        </w:rPr>
        <w:t xml:space="preserve">) yang di-override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ProdukDiskon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bukan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Produk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>.</w:t>
      </w:r>
    </w:p>
    <w:p w14:paraId="60C9ED42" w14:textId="77777777" w:rsidR="00BF62C1" w:rsidRPr="00BF62C1" w:rsidRDefault="00BF62C1" w:rsidP="00BF62C1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F62C1">
        <w:rPr>
          <w:rFonts w:ascii="Times New Roman" w:hAnsi="Times New Roman" w:cs="Times New Roman"/>
          <w:sz w:val="28"/>
          <w:szCs w:val="28"/>
        </w:rPr>
        <w:t>hitungTotal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F62C1">
        <w:rPr>
          <w:rFonts w:ascii="Times New Roman" w:hAnsi="Times New Roman" w:cs="Times New Roman"/>
          <w:sz w:val="28"/>
          <w:szCs w:val="28"/>
        </w:rPr>
        <w:t xml:space="preserve">): Metode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menghitung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total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harga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harga_prod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jumlahBeli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3150 * 2 = 6300.</w:t>
      </w:r>
    </w:p>
    <w:p w14:paraId="3D9FF576" w14:textId="77777777" w:rsidR="00BF62C1" w:rsidRPr="00BF62C1" w:rsidRDefault="00BF62C1" w:rsidP="00BF62C1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F62C1">
        <w:rPr>
          <w:rFonts w:ascii="Times New Roman" w:hAnsi="Times New Roman" w:cs="Times New Roman"/>
          <w:sz w:val="28"/>
          <w:szCs w:val="28"/>
        </w:rPr>
        <w:t>transaksi.ProsesTransaksi</w:t>
      </w:r>
      <w:proofErr w:type="spellEnd"/>
      <w:proofErr w:type="gramEnd"/>
      <w:r w:rsidRPr="00BF62C1">
        <w:rPr>
          <w:rFonts w:ascii="Times New Roman" w:hAnsi="Times New Roman" w:cs="Times New Roman"/>
          <w:sz w:val="28"/>
          <w:szCs w:val="28"/>
        </w:rPr>
        <w:t xml:space="preserve">(): Metode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memanggil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produk.kurangi_prod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). Stok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Pulpen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Diskon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berkurang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3.</w:t>
      </w:r>
    </w:p>
    <w:p w14:paraId="3C988CB4" w14:textId="77777777" w:rsidR="00BF62C1" w:rsidRDefault="00BF62C1" w:rsidP="00BF62C1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F62C1">
        <w:rPr>
          <w:rFonts w:ascii="Times New Roman" w:hAnsi="Times New Roman" w:cs="Times New Roman"/>
          <w:sz w:val="28"/>
          <w:szCs w:val="28"/>
        </w:rPr>
        <w:t>koperasi.tambahTransaksi</w:t>
      </w:r>
      <w:proofErr w:type="spellEnd"/>
      <w:proofErr w:type="gramEnd"/>
      <w:r w:rsidRPr="00BF62C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transaksi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Transaksi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ditambahkan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riwayatTransaksi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>.</w:t>
      </w:r>
    </w:p>
    <w:p w14:paraId="247E912B" w14:textId="77777777" w:rsidR="00BF62C1" w:rsidRPr="00BF62C1" w:rsidRDefault="00BF62C1" w:rsidP="00BF62C1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4345A6D" w14:textId="008C8EA2" w:rsidR="00BF62C1" w:rsidRDefault="00BF62C1" w:rsidP="00BF62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62C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4. Output: Tampilan Riwayat </w:t>
      </w:r>
      <w:proofErr w:type="spellStart"/>
      <w:r w:rsidRPr="00BF62C1">
        <w:rPr>
          <w:rFonts w:ascii="Times New Roman" w:hAnsi="Times New Roman" w:cs="Times New Roman"/>
          <w:b/>
          <w:bCs/>
          <w:sz w:val="28"/>
          <w:szCs w:val="28"/>
        </w:rPr>
        <w:t>Transaksi</w:t>
      </w:r>
      <w:proofErr w:type="spellEnd"/>
    </w:p>
    <w:p w14:paraId="11D884C6" w14:textId="25A34D23" w:rsidR="00BF62C1" w:rsidRDefault="00BF62C1" w:rsidP="00BF62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62C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4D2FBE7" wp14:editId="49E2A3FD">
            <wp:extent cx="5731510" cy="1315720"/>
            <wp:effectExtent l="0" t="0" r="2540" b="0"/>
            <wp:docPr id="105419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198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2AC44" w14:textId="77777777" w:rsidR="00BF62C1" w:rsidRPr="00BF62C1" w:rsidRDefault="00BF62C1" w:rsidP="00BF62C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F62C1">
        <w:rPr>
          <w:rFonts w:ascii="Times New Roman" w:hAnsi="Times New Roman" w:cs="Times New Roman"/>
          <w:b/>
          <w:bCs/>
          <w:sz w:val="28"/>
          <w:szCs w:val="28"/>
        </w:rPr>
        <w:t>Penjelasan</w:t>
      </w:r>
      <w:proofErr w:type="spellEnd"/>
      <w:r w:rsidRPr="00BF62C1">
        <w:rPr>
          <w:rFonts w:ascii="Times New Roman" w:hAnsi="Times New Roman" w:cs="Times New Roman"/>
          <w:b/>
          <w:bCs/>
          <w:sz w:val="28"/>
          <w:szCs w:val="28"/>
        </w:rPr>
        <w:t xml:space="preserve"> Kode</w:t>
      </w:r>
      <w:r w:rsidRPr="00BF62C1">
        <w:rPr>
          <w:rFonts w:ascii="Times New Roman" w:hAnsi="Times New Roman" w:cs="Times New Roman"/>
          <w:sz w:val="28"/>
          <w:szCs w:val="28"/>
        </w:rPr>
        <w:t xml:space="preserve">: Output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muncul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setelah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memilih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menu 2.</w:t>
      </w:r>
    </w:p>
    <w:p w14:paraId="1E1778AF" w14:textId="77777777" w:rsidR="00BF62C1" w:rsidRPr="00BF62C1" w:rsidRDefault="00BF62C1" w:rsidP="00BF62C1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F62C1">
        <w:rPr>
          <w:rFonts w:ascii="Times New Roman" w:hAnsi="Times New Roman" w:cs="Times New Roman"/>
          <w:sz w:val="28"/>
          <w:szCs w:val="28"/>
        </w:rPr>
        <w:t>koperasi.tampilkanRiwayatTransaksi</w:t>
      </w:r>
      <w:proofErr w:type="spellEnd"/>
      <w:proofErr w:type="gramEnd"/>
      <w:r w:rsidRPr="00BF62C1">
        <w:rPr>
          <w:rFonts w:ascii="Times New Roman" w:hAnsi="Times New Roman" w:cs="Times New Roman"/>
          <w:sz w:val="28"/>
          <w:szCs w:val="28"/>
        </w:rPr>
        <w:t xml:space="preserve">(): Metode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mengiterasi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riwayatTransaksi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>.</w:t>
      </w:r>
    </w:p>
    <w:p w14:paraId="057D8C19" w14:textId="77777777" w:rsidR="00BF62C1" w:rsidRPr="00BF62C1" w:rsidRDefault="00BF62C1" w:rsidP="00BF62C1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F62C1">
        <w:rPr>
          <w:rFonts w:ascii="Times New Roman" w:hAnsi="Times New Roman" w:cs="Times New Roman"/>
          <w:sz w:val="28"/>
          <w:szCs w:val="28"/>
        </w:rPr>
        <w:t>trx.getProd</w:t>
      </w:r>
      <w:proofErr w:type="spellEnd"/>
      <w:proofErr w:type="gramEnd"/>
      <w:r w:rsidRPr="00BF62C1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Getnama_prod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(): Baris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mengambil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produk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transaksi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, yang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mengembalikan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Pulpen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Diskon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>".</w:t>
      </w:r>
    </w:p>
    <w:p w14:paraId="3C74493D" w14:textId="77777777" w:rsidR="00BF62C1" w:rsidRPr="00BF62C1" w:rsidRDefault="00BF62C1" w:rsidP="00BF62C1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F62C1">
        <w:rPr>
          <w:rFonts w:ascii="Times New Roman" w:hAnsi="Times New Roman" w:cs="Times New Roman"/>
          <w:sz w:val="28"/>
          <w:szCs w:val="28"/>
        </w:rPr>
        <w:t>trx.getProd</w:t>
      </w:r>
      <w:proofErr w:type="spellEnd"/>
      <w:proofErr w:type="gramEnd"/>
      <w:r w:rsidRPr="00BF62C1">
        <w:rPr>
          <w:rFonts w:ascii="Times New Roman" w:hAnsi="Times New Roman" w:cs="Times New Roman"/>
          <w:sz w:val="28"/>
          <w:szCs w:val="28"/>
        </w:rPr>
        <w:t xml:space="preserve">(): Bagian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mencetak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representasi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ProdukDiskon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>.</w:t>
      </w:r>
    </w:p>
    <w:p w14:paraId="542A7ECD" w14:textId="77777777" w:rsidR="00BF62C1" w:rsidRPr="00BF62C1" w:rsidRDefault="00BF62C1" w:rsidP="00BF62C1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F62C1">
        <w:rPr>
          <w:rFonts w:ascii="Times New Roman" w:hAnsi="Times New Roman" w:cs="Times New Roman"/>
          <w:sz w:val="28"/>
          <w:szCs w:val="28"/>
        </w:rPr>
        <w:t>trx.hitungTotal</w:t>
      </w:r>
      <w:proofErr w:type="spellEnd"/>
      <w:proofErr w:type="gramEnd"/>
      <w:r w:rsidRPr="00BF62C1">
        <w:rPr>
          <w:rFonts w:ascii="Times New Roman" w:hAnsi="Times New Roman" w:cs="Times New Roman"/>
          <w:sz w:val="28"/>
          <w:szCs w:val="28"/>
        </w:rPr>
        <w:t xml:space="preserve">(): Baris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memanggil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hitungTotal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() yang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sudah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menyimpan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hasil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perhitungan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harga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diskon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sehingga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total yang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ditampilkan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2C1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BF62C1">
        <w:rPr>
          <w:rFonts w:ascii="Times New Roman" w:hAnsi="Times New Roman" w:cs="Times New Roman"/>
          <w:sz w:val="28"/>
          <w:szCs w:val="28"/>
        </w:rPr>
        <w:t xml:space="preserve"> Rp6300.</w:t>
      </w:r>
    </w:p>
    <w:p w14:paraId="770C3279" w14:textId="77777777" w:rsidR="00BF62C1" w:rsidRPr="00BF62C1" w:rsidRDefault="00BF62C1" w:rsidP="00BF62C1">
      <w:pPr>
        <w:rPr>
          <w:rFonts w:ascii="Times New Roman" w:hAnsi="Times New Roman" w:cs="Times New Roman"/>
          <w:sz w:val="28"/>
          <w:szCs w:val="28"/>
        </w:rPr>
      </w:pPr>
    </w:p>
    <w:sectPr w:rsidR="00BF62C1" w:rsidRPr="00BF6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9A3463"/>
    <w:multiLevelType w:val="multilevel"/>
    <w:tmpl w:val="087A8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BA5B47"/>
    <w:multiLevelType w:val="hybridMultilevel"/>
    <w:tmpl w:val="0A523D82"/>
    <w:lvl w:ilvl="0" w:tplc="16A286D2">
      <w:numFmt w:val="bullet"/>
      <w:lvlText w:val="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B3107B"/>
    <w:multiLevelType w:val="multilevel"/>
    <w:tmpl w:val="E5605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4B58D4"/>
    <w:multiLevelType w:val="hybridMultilevel"/>
    <w:tmpl w:val="144E340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907D7C"/>
    <w:multiLevelType w:val="multilevel"/>
    <w:tmpl w:val="999A1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A17D23"/>
    <w:multiLevelType w:val="hybridMultilevel"/>
    <w:tmpl w:val="A0E4E380"/>
    <w:lvl w:ilvl="0" w:tplc="16A286D2">
      <w:numFmt w:val="bullet"/>
      <w:lvlText w:val="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6B91E3A"/>
    <w:multiLevelType w:val="hybridMultilevel"/>
    <w:tmpl w:val="8CD694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AB7DAD"/>
    <w:multiLevelType w:val="hybridMultilevel"/>
    <w:tmpl w:val="5B4E332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CF0477C"/>
    <w:multiLevelType w:val="multilevel"/>
    <w:tmpl w:val="4F78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600232">
    <w:abstractNumId w:val="6"/>
  </w:num>
  <w:num w:numId="2" w16cid:durableId="1555391977">
    <w:abstractNumId w:val="0"/>
  </w:num>
  <w:num w:numId="3" w16cid:durableId="863980247">
    <w:abstractNumId w:val="3"/>
  </w:num>
  <w:num w:numId="4" w16cid:durableId="2058972467">
    <w:abstractNumId w:val="5"/>
  </w:num>
  <w:num w:numId="5" w16cid:durableId="1435133382">
    <w:abstractNumId w:val="1"/>
  </w:num>
  <w:num w:numId="6" w16cid:durableId="2040204931">
    <w:abstractNumId w:val="7"/>
  </w:num>
  <w:num w:numId="7" w16cid:durableId="274021672">
    <w:abstractNumId w:val="8"/>
  </w:num>
  <w:num w:numId="8" w16cid:durableId="1811750979">
    <w:abstractNumId w:val="4"/>
  </w:num>
  <w:num w:numId="9" w16cid:durableId="3546159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4FD"/>
    <w:rsid w:val="001C54FD"/>
    <w:rsid w:val="00511DD6"/>
    <w:rsid w:val="00A726FE"/>
    <w:rsid w:val="00B324BE"/>
    <w:rsid w:val="00BF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455A1"/>
  <w15:chartTrackingRefBased/>
  <w15:docId w15:val="{0B333CC0-92DF-4408-A8C8-FCEA8F73D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DD6"/>
    <w:rPr>
      <w:rFonts w:ascii="Calibri" w:eastAsia="Calibri" w:hAnsi="Calibri" w:cs="Calibri"/>
      <w:kern w:val="0"/>
      <w:lang w:eastAsia="en-ID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B324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4F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324BE"/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324BE"/>
    <w:rPr>
      <w:rFonts w:ascii="Courier New" w:eastAsia="Times New Roman" w:hAnsi="Courier New" w:cs="Courier New"/>
      <w:sz w:val="20"/>
      <w:szCs w:val="20"/>
    </w:rPr>
  </w:style>
  <w:style w:type="character" w:customStyle="1" w:styleId="ng-tns-c2737834616-404">
    <w:name w:val="ng-tns-c2737834616-404"/>
    <w:basedOn w:val="DefaultParagraphFont"/>
    <w:rsid w:val="00B324B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4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4BE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ljs-keyword">
    <w:name w:val="hljs-keyword"/>
    <w:basedOn w:val="DefaultParagraphFont"/>
    <w:rsid w:val="00B324BE"/>
  </w:style>
  <w:style w:type="character" w:customStyle="1" w:styleId="hljs-comment">
    <w:name w:val="hljs-comment"/>
    <w:basedOn w:val="DefaultParagraphFont"/>
    <w:rsid w:val="00B324BE"/>
  </w:style>
  <w:style w:type="character" w:customStyle="1" w:styleId="hljs-class">
    <w:name w:val="hljs-class"/>
    <w:basedOn w:val="DefaultParagraphFont"/>
    <w:rsid w:val="00B324BE"/>
  </w:style>
  <w:style w:type="character" w:customStyle="1" w:styleId="hljs-title">
    <w:name w:val="hljs-title"/>
    <w:basedOn w:val="DefaultParagraphFont"/>
    <w:rsid w:val="00B324BE"/>
  </w:style>
  <w:style w:type="character" w:customStyle="1" w:styleId="hljs-number">
    <w:name w:val="hljs-number"/>
    <w:basedOn w:val="DefaultParagraphFont"/>
    <w:rsid w:val="00B324BE"/>
  </w:style>
  <w:style w:type="character" w:customStyle="1" w:styleId="hljs-doctag">
    <w:name w:val="hljs-doctag"/>
    <w:basedOn w:val="DefaultParagraphFont"/>
    <w:rsid w:val="00B324BE"/>
  </w:style>
  <w:style w:type="character" w:customStyle="1" w:styleId="hljs-function">
    <w:name w:val="hljs-function"/>
    <w:basedOn w:val="DefaultParagraphFont"/>
    <w:rsid w:val="00B324BE"/>
  </w:style>
  <w:style w:type="character" w:customStyle="1" w:styleId="hljs-params">
    <w:name w:val="hljs-params"/>
    <w:basedOn w:val="DefaultParagraphFont"/>
    <w:rsid w:val="00B324BE"/>
  </w:style>
  <w:style w:type="character" w:customStyle="1" w:styleId="hljs-meta">
    <w:name w:val="hljs-meta"/>
    <w:basedOn w:val="DefaultParagraphFont"/>
    <w:rsid w:val="00B324BE"/>
  </w:style>
  <w:style w:type="character" w:customStyle="1" w:styleId="hljs-string">
    <w:name w:val="hljs-string"/>
    <w:basedOn w:val="DefaultParagraphFont"/>
    <w:rsid w:val="00B324BE"/>
  </w:style>
  <w:style w:type="character" w:customStyle="1" w:styleId="ng-tns-c2737834616-405">
    <w:name w:val="ng-tns-c2737834616-405"/>
    <w:basedOn w:val="DefaultParagraphFont"/>
    <w:rsid w:val="00B324BE"/>
  </w:style>
  <w:style w:type="character" w:customStyle="1" w:styleId="ng-tns-c2737834616-406">
    <w:name w:val="ng-tns-c2737834616-406"/>
    <w:basedOn w:val="DefaultParagraphFont"/>
    <w:rsid w:val="00B324BE"/>
  </w:style>
  <w:style w:type="character" w:customStyle="1" w:styleId="ng-tns-c2737834616-407">
    <w:name w:val="ng-tns-c2737834616-407"/>
    <w:basedOn w:val="DefaultParagraphFont"/>
    <w:rsid w:val="00B324BE"/>
  </w:style>
  <w:style w:type="character" w:customStyle="1" w:styleId="ng-tns-c2737834616-408">
    <w:name w:val="ng-tns-c2737834616-408"/>
    <w:basedOn w:val="DefaultParagraphFont"/>
    <w:rsid w:val="00B324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5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1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9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5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4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85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2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9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4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68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9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14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7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5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86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9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34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4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56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5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2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156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22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8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8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8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73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7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0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5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46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75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6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8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88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8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0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9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9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7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7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25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1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66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616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%2011\Documents\Custom%20Office%20Templates\COVER-PRAKTIKU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COVER-PRAKTIKUM.dotx</Template>
  <TotalTime>64</TotalTime>
  <Pages>21</Pages>
  <Words>3138</Words>
  <Characters>17890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11</dc:creator>
  <cp:keywords/>
  <dc:description/>
  <cp:lastModifiedBy>CHAT ffff</cp:lastModifiedBy>
  <cp:revision>1</cp:revision>
  <dcterms:created xsi:type="dcterms:W3CDTF">2025-09-22T22:00:00Z</dcterms:created>
  <dcterms:modified xsi:type="dcterms:W3CDTF">2025-09-22T23:04:00Z</dcterms:modified>
</cp:coreProperties>
</file>