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058B4"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b/>
          <w:color w:val="000000"/>
          <w:sz w:val="44"/>
          <w:szCs w:val="44"/>
        </w:rPr>
        <w:t>LAPORAN PRAKTIKUM</w:t>
      </w:r>
    </w:p>
    <w:p w14:paraId="5487CE87" w14:textId="7FA17DED" w:rsidR="00511DD6" w:rsidRPr="00E5393F" w:rsidRDefault="00E5393F" w:rsidP="00511DD6">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Studi Kasus</w:t>
      </w:r>
    </w:p>
    <w:p w14:paraId="790AE269"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
    <w:p w14:paraId="319CE063" w14:textId="77777777" w:rsidR="00511DD6" w:rsidRDefault="00511DD6" w:rsidP="00511DD6">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6A5914BF"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767DDAF8"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55465866"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06BA2816"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2EA07E1A"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5E12886E"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noProof/>
          <w:color w:val="000000"/>
          <w:sz w:val="24"/>
          <w:szCs w:val="24"/>
        </w:rPr>
        <w:drawing>
          <wp:inline distT="0" distB="0" distL="0" distR="0" wp14:anchorId="072E31D9" wp14:editId="123B0589">
            <wp:extent cx="1781175" cy="2562225"/>
            <wp:effectExtent l="0" t="0" r="0" b="0"/>
            <wp:docPr id="1" name="image1.png" descr="Politeknik Negeri Bandung - Wikipedia bahasa Indonesia, ensiklopedia bebas"/>
            <wp:cNvGraphicFramePr/>
            <a:graphic xmlns:a="http://schemas.openxmlformats.org/drawingml/2006/main">
              <a:graphicData uri="http://schemas.openxmlformats.org/drawingml/2006/picture">
                <pic:pic xmlns:pic="http://schemas.openxmlformats.org/drawingml/2006/picture">
                  <pic:nvPicPr>
                    <pic:cNvPr id="0" name="image1.png" descr="Politeknik Negeri Bandung - Wikipedia bahasa Indonesia, ensiklopedia bebas"/>
                    <pic:cNvPicPr preferRelativeResize="0"/>
                  </pic:nvPicPr>
                  <pic:blipFill>
                    <a:blip r:embed="rId5"/>
                    <a:srcRect/>
                    <a:stretch>
                      <a:fillRect/>
                    </a:stretch>
                  </pic:blipFill>
                  <pic:spPr>
                    <a:xfrm>
                      <a:off x="0" y="0"/>
                      <a:ext cx="1781175" cy="2562225"/>
                    </a:xfrm>
                    <a:prstGeom prst="rect">
                      <a:avLst/>
                    </a:prstGeom>
                    <a:ln/>
                  </pic:spPr>
                </pic:pic>
              </a:graphicData>
            </a:graphic>
          </wp:inline>
        </w:drawing>
      </w:r>
    </w:p>
    <w:p w14:paraId="0808CDC3"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54CA7799"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765B068A"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1D16D3CC"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0FC7EFBC" w14:textId="77777777" w:rsidR="00511DD6" w:rsidRDefault="00511DD6" w:rsidP="00511DD6">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0444C2BC"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5CEF6C0E"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6811330B"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76E024A7"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Disusun Oleh:</w:t>
      </w:r>
    </w:p>
    <w:p w14:paraId="0FEB1DF2"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Dzakir Tsabit Asy Syafiq (241511071)</w:t>
      </w:r>
    </w:p>
    <w:p w14:paraId="49E88962"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Jurusan Teknik Komputer dan Informatika</w:t>
      </w:r>
    </w:p>
    <w:p w14:paraId="78EB3E7A"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73C8D244"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7A3775F5"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Program Studi D-3 Teknik Informatika</w:t>
      </w:r>
    </w:p>
    <w:p w14:paraId="3CB53090"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Politeknik Negeri Bandung</w:t>
      </w:r>
    </w:p>
    <w:p w14:paraId="0E14E832" w14:textId="0DF36EB7" w:rsidR="00511DD6" w:rsidRDefault="00761CC0" w:rsidP="00511DD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09</w:t>
      </w:r>
      <w:r w:rsidR="00511DD6">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10</w:t>
      </w:r>
      <w:r w:rsidR="00511DD6">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2025</w:t>
      </w:r>
    </w:p>
    <w:p w14:paraId="2CCFDD01" w14:textId="3D5E3486" w:rsidR="00761CC0" w:rsidRDefault="00761CC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6211C541" w14:textId="6DF2E122" w:rsidR="00761CC0" w:rsidRDefault="00761CC0" w:rsidP="00511DD6">
      <w:pPr>
        <w:jc w:val="center"/>
        <w:rPr>
          <w:rFonts w:ascii="Times New Roman" w:eastAsia="Times New Roman" w:hAnsi="Times New Roman" w:cs="Times New Roman"/>
          <w:b/>
          <w:sz w:val="32"/>
          <w:szCs w:val="32"/>
        </w:rPr>
      </w:pPr>
      <w:r w:rsidRPr="00761CC0">
        <w:rPr>
          <w:rFonts w:ascii="Times New Roman" w:eastAsia="Times New Roman" w:hAnsi="Times New Roman" w:cs="Times New Roman"/>
          <w:b/>
          <w:sz w:val="32"/>
          <w:szCs w:val="32"/>
        </w:rPr>
        <w:lastRenderedPageBreak/>
        <w:t>STUDI KASUS 1 – ANOTHER TYPE OF EMPLOYEE (COMMISSION)</w:t>
      </w:r>
    </w:p>
    <w:p w14:paraId="0699359B" w14:textId="77777777" w:rsidR="001C1AE8" w:rsidRPr="001C1AE8" w:rsidRDefault="001C1AE8" w:rsidP="001C1AE8">
      <w:pPr>
        <w:rPr>
          <w:rFonts w:ascii="Times New Roman" w:eastAsia="Times New Roman" w:hAnsi="Times New Roman" w:cs="Times New Roman"/>
          <w:b/>
          <w:bCs/>
          <w:sz w:val="24"/>
          <w:szCs w:val="24"/>
        </w:rPr>
      </w:pPr>
      <w:r w:rsidRPr="001C1AE8">
        <w:rPr>
          <w:rFonts w:ascii="Times New Roman" w:eastAsia="Times New Roman" w:hAnsi="Times New Roman" w:cs="Times New Roman"/>
          <w:b/>
          <w:bCs/>
          <w:sz w:val="24"/>
          <w:szCs w:val="24"/>
        </w:rPr>
        <w:t>1. Analisis Masalah</w:t>
      </w:r>
    </w:p>
    <w:p w14:paraId="3EAA354E" w14:textId="23EE6E38" w:rsidR="001C1AE8" w:rsidRPr="001C1AE8" w:rsidRDefault="001C1AE8" w:rsidP="001C1AE8">
      <w:pPr>
        <w:rPr>
          <w:rFonts w:ascii="Times New Roman" w:eastAsia="Times New Roman" w:hAnsi="Times New Roman" w:cs="Times New Roman"/>
          <w:sz w:val="24"/>
          <w:szCs w:val="24"/>
        </w:rPr>
      </w:pPr>
      <w:r w:rsidRPr="001C1AE8">
        <w:rPr>
          <w:rFonts w:ascii="Times New Roman" w:eastAsia="Times New Roman" w:hAnsi="Times New Roman" w:cs="Times New Roman"/>
          <w:sz w:val="24"/>
          <w:szCs w:val="24"/>
        </w:rPr>
        <w:t>Studi kasus ini meminta kita untuk menambahkan satu jenis karyawan baru ke dalam hierarki kelas yang sudah ada. Karyawan baru ini adalah seorang pekerja per jam yang juga mendapatkan komisi berdasarkan total penjualan</w:t>
      </w:r>
      <w:r>
        <w:rPr>
          <w:rFonts w:ascii="Times New Roman" w:eastAsia="Times New Roman" w:hAnsi="Times New Roman" w:cs="Times New Roman"/>
          <w:sz w:val="24"/>
          <w:szCs w:val="24"/>
        </w:rPr>
        <w:t>.</w:t>
      </w:r>
    </w:p>
    <w:p w14:paraId="22CBBB71" w14:textId="77777777" w:rsidR="001C1AE8" w:rsidRPr="001C1AE8" w:rsidRDefault="001C1AE8" w:rsidP="001C1AE8">
      <w:pPr>
        <w:rPr>
          <w:rFonts w:ascii="Times New Roman" w:eastAsia="Times New Roman" w:hAnsi="Times New Roman" w:cs="Times New Roman"/>
          <w:sz w:val="24"/>
          <w:szCs w:val="24"/>
        </w:rPr>
      </w:pPr>
      <w:r w:rsidRPr="001C1AE8">
        <w:rPr>
          <w:rFonts w:ascii="Times New Roman" w:eastAsia="Times New Roman" w:hAnsi="Times New Roman" w:cs="Times New Roman"/>
          <w:sz w:val="24"/>
          <w:szCs w:val="24"/>
        </w:rPr>
        <w:t>Kelas baru ini akan dinamai Commission dan harus memenuhi persyaratan berikut:</w:t>
      </w:r>
    </w:p>
    <w:p w14:paraId="7CE2AA2D" w14:textId="77777777" w:rsidR="001C1AE8" w:rsidRPr="001C1AE8" w:rsidRDefault="001C1AE8" w:rsidP="001C1AE8">
      <w:pPr>
        <w:numPr>
          <w:ilvl w:val="0"/>
          <w:numId w:val="4"/>
        </w:numPr>
        <w:rPr>
          <w:rFonts w:ascii="Times New Roman" w:eastAsia="Times New Roman" w:hAnsi="Times New Roman" w:cs="Times New Roman"/>
          <w:sz w:val="24"/>
          <w:szCs w:val="24"/>
        </w:rPr>
      </w:pPr>
      <w:r w:rsidRPr="001C1AE8">
        <w:rPr>
          <w:rFonts w:ascii="Times New Roman" w:eastAsia="Times New Roman" w:hAnsi="Times New Roman" w:cs="Times New Roman"/>
          <w:sz w:val="24"/>
          <w:szCs w:val="24"/>
        </w:rPr>
        <w:t>Mewarisi (extends) kelas Hourly.</w:t>
      </w:r>
    </w:p>
    <w:p w14:paraId="1EA76F2B" w14:textId="77777777" w:rsidR="001C1AE8" w:rsidRPr="001C1AE8" w:rsidRDefault="001C1AE8" w:rsidP="001C1AE8">
      <w:pPr>
        <w:numPr>
          <w:ilvl w:val="0"/>
          <w:numId w:val="4"/>
        </w:numPr>
        <w:rPr>
          <w:rFonts w:ascii="Times New Roman" w:eastAsia="Times New Roman" w:hAnsi="Times New Roman" w:cs="Times New Roman"/>
          <w:sz w:val="24"/>
          <w:szCs w:val="24"/>
        </w:rPr>
      </w:pPr>
      <w:r w:rsidRPr="001C1AE8">
        <w:rPr>
          <w:rFonts w:ascii="Times New Roman" w:eastAsia="Times New Roman" w:hAnsi="Times New Roman" w:cs="Times New Roman"/>
          <w:sz w:val="24"/>
          <w:szCs w:val="24"/>
        </w:rPr>
        <w:t>Memiliki dua variabel instance tambahan: totalSales (tipe double) untuk total penjualan dan commissionRate (tipe double) untuk persentase komisi.</w:t>
      </w:r>
    </w:p>
    <w:p w14:paraId="186090FA" w14:textId="77777777" w:rsidR="001C1AE8" w:rsidRPr="001C1AE8" w:rsidRDefault="001C1AE8" w:rsidP="001C1AE8">
      <w:pPr>
        <w:numPr>
          <w:ilvl w:val="0"/>
          <w:numId w:val="4"/>
        </w:numPr>
        <w:rPr>
          <w:rFonts w:ascii="Times New Roman" w:eastAsia="Times New Roman" w:hAnsi="Times New Roman" w:cs="Times New Roman"/>
          <w:sz w:val="24"/>
          <w:szCs w:val="24"/>
        </w:rPr>
      </w:pPr>
      <w:r w:rsidRPr="001C1AE8">
        <w:rPr>
          <w:rFonts w:ascii="Times New Roman" w:eastAsia="Times New Roman" w:hAnsi="Times New Roman" w:cs="Times New Roman"/>
          <w:sz w:val="24"/>
          <w:szCs w:val="24"/>
        </w:rPr>
        <w:t>Memiliki constructor yang menerima 6 parameter (5 parameter untuk constructor Hourly dan 1 untuk commissionRate). Constructor ini harus memanggil constructor kelas induknya (super()).</w:t>
      </w:r>
    </w:p>
    <w:p w14:paraId="4BA67DD1" w14:textId="77777777" w:rsidR="001C1AE8" w:rsidRPr="001C1AE8" w:rsidRDefault="001C1AE8" w:rsidP="001C1AE8">
      <w:pPr>
        <w:numPr>
          <w:ilvl w:val="0"/>
          <w:numId w:val="4"/>
        </w:numPr>
        <w:rPr>
          <w:rFonts w:ascii="Times New Roman" w:eastAsia="Times New Roman" w:hAnsi="Times New Roman" w:cs="Times New Roman"/>
          <w:sz w:val="24"/>
          <w:szCs w:val="24"/>
        </w:rPr>
      </w:pPr>
      <w:r w:rsidRPr="001C1AE8">
        <w:rPr>
          <w:rFonts w:ascii="Times New Roman" w:eastAsia="Times New Roman" w:hAnsi="Times New Roman" w:cs="Times New Roman"/>
          <w:sz w:val="24"/>
          <w:szCs w:val="24"/>
        </w:rPr>
        <w:t>Memiliki metode addSales(double totalSales) untuk menambahkan jumlah penjualan.</w:t>
      </w:r>
    </w:p>
    <w:p w14:paraId="4D35A134" w14:textId="77777777" w:rsidR="001C1AE8" w:rsidRPr="001C1AE8" w:rsidRDefault="001C1AE8" w:rsidP="001C1AE8">
      <w:pPr>
        <w:numPr>
          <w:ilvl w:val="0"/>
          <w:numId w:val="4"/>
        </w:numPr>
        <w:rPr>
          <w:rFonts w:ascii="Times New Roman" w:eastAsia="Times New Roman" w:hAnsi="Times New Roman" w:cs="Times New Roman"/>
          <w:sz w:val="24"/>
          <w:szCs w:val="24"/>
        </w:rPr>
      </w:pPr>
      <w:r w:rsidRPr="001C1AE8">
        <w:rPr>
          <w:rFonts w:ascii="Times New Roman" w:eastAsia="Times New Roman" w:hAnsi="Times New Roman" w:cs="Times New Roman"/>
          <w:sz w:val="24"/>
          <w:szCs w:val="24"/>
        </w:rPr>
        <w:t>Meng-override metode pay() untuk menghitung total gaji (gaji per jam + komisi). Setelah pembayaran, total penjualan harus di-reset menjadi 0.</w:t>
      </w:r>
    </w:p>
    <w:p w14:paraId="1D761F69" w14:textId="77777777" w:rsidR="001C1AE8" w:rsidRPr="001C1AE8" w:rsidRDefault="001C1AE8" w:rsidP="001C1AE8">
      <w:pPr>
        <w:numPr>
          <w:ilvl w:val="0"/>
          <w:numId w:val="4"/>
        </w:numPr>
        <w:rPr>
          <w:rFonts w:ascii="Times New Roman" w:eastAsia="Times New Roman" w:hAnsi="Times New Roman" w:cs="Times New Roman"/>
          <w:sz w:val="24"/>
          <w:szCs w:val="24"/>
        </w:rPr>
      </w:pPr>
      <w:r w:rsidRPr="001C1AE8">
        <w:rPr>
          <w:rFonts w:ascii="Times New Roman" w:eastAsia="Times New Roman" w:hAnsi="Times New Roman" w:cs="Times New Roman"/>
          <w:sz w:val="24"/>
          <w:szCs w:val="24"/>
        </w:rPr>
        <w:t>Meng-override metode toString() untuk menampilkan informasi tambahan, yaitu total penjualan.</w:t>
      </w:r>
    </w:p>
    <w:p w14:paraId="1FAAEDCC" w14:textId="01F565AD" w:rsidR="00F837FE" w:rsidRPr="001C1AE8" w:rsidRDefault="00F837FE" w:rsidP="001C1AE8">
      <w:pPr>
        <w:rPr>
          <w:rFonts w:ascii="Times New Roman" w:eastAsia="Times New Roman" w:hAnsi="Times New Roman" w:cs="Times New Roman"/>
          <w:sz w:val="24"/>
          <w:szCs w:val="24"/>
        </w:rPr>
      </w:pPr>
      <w:r w:rsidRPr="001C1AE8">
        <w:rPr>
          <w:rFonts w:ascii="Times New Roman" w:eastAsia="Times New Roman" w:hAnsi="Times New Roman" w:cs="Times New Roman"/>
          <w:sz w:val="24"/>
          <w:szCs w:val="24"/>
        </w:rPr>
        <w:t xml:space="preserve"> </w:t>
      </w:r>
    </w:p>
    <w:p w14:paraId="126E86E4" w14:textId="77777777" w:rsidR="000614DE" w:rsidRPr="000614DE" w:rsidRDefault="000614DE" w:rsidP="000614DE">
      <w:pPr>
        <w:rPr>
          <w:rFonts w:ascii="Times New Roman" w:eastAsia="Times New Roman" w:hAnsi="Times New Roman" w:cs="Times New Roman"/>
          <w:b/>
          <w:bCs/>
          <w:sz w:val="24"/>
          <w:szCs w:val="24"/>
        </w:rPr>
      </w:pPr>
      <w:r w:rsidRPr="000614DE">
        <w:rPr>
          <w:rFonts w:ascii="Times New Roman" w:eastAsia="Times New Roman" w:hAnsi="Times New Roman" w:cs="Times New Roman"/>
          <w:b/>
          <w:bCs/>
          <w:sz w:val="24"/>
          <w:szCs w:val="24"/>
        </w:rPr>
        <w:t>2. Implementasi Kode</w:t>
      </w:r>
    </w:p>
    <w:p w14:paraId="35399166" w14:textId="77777777" w:rsidR="000614DE" w:rsidRPr="000614DE" w:rsidRDefault="000614DE" w:rsidP="000614DE">
      <w:pPr>
        <w:rPr>
          <w:rFonts w:ascii="Times New Roman" w:eastAsia="Times New Roman" w:hAnsi="Times New Roman" w:cs="Times New Roman"/>
          <w:bCs/>
          <w:sz w:val="24"/>
          <w:szCs w:val="24"/>
        </w:rPr>
      </w:pPr>
      <w:r w:rsidRPr="000614DE">
        <w:rPr>
          <w:rFonts w:ascii="Times New Roman" w:eastAsia="Times New Roman" w:hAnsi="Times New Roman" w:cs="Times New Roman"/>
          <w:bCs/>
          <w:sz w:val="24"/>
          <w:szCs w:val="24"/>
        </w:rPr>
        <w:t>Berikut adalah implementasi kode yang diperlukan untuk menyelesaikan studi kasus ini.</w:t>
      </w:r>
    </w:p>
    <w:p w14:paraId="7C8BD536" w14:textId="77777777" w:rsidR="000614DE" w:rsidRPr="000614DE" w:rsidRDefault="000614DE" w:rsidP="000614DE">
      <w:pPr>
        <w:rPr>
          <w:rFonts w:ascii="Times New Roman" w:eastAsia="Times New Roman" w:hAnsi="Times New Roman" w:cs="Times New Roman"/>
          <w:b/>
          <w:bCs/>
          <w:sz w:val="24"/>
          <w:szCs w:val="24"/>
        </w:rPr>
      </w:pPr>
      <w:r w:rsidRPr="000614DE">
        <w:rPr>
          <w:rFonts w:ascii="Times New Roman" w:eastAsia="Times New Roman" w:hAnsi="Times New Roman" w:cs="Times New Roman"/>
          <w:b/>
          <w:bCs/>
          <w:sz w:val="24"/>
          <w:szCs w:val="24"/>
        </w:rPr>
        <w:t>A. Kelas Commission.java</w:t>
      </w:r>
    </w:p>
    <w:p w14:paraId="1B7F6CAF" w14:textId="77777777" w:rsidR="000614DE" w:rsidRPr="000614DE" w:rsidRDefault="000614DE" w:rsidP="000614DE">
      <w:pPr>
        <w:rPr>
          <w:rFonts w:ascii="Times New Roman" w:eastAsia="Times New Roman" w:hAnsi="Times New Roman" w:cs="Times New Roman"/>
          <w:bCs/>
          <w:sz w:val="24"/>
          <w:szCs w:val="24"/>
        </w:rPr>
      </w:pPr>
      <w:r w:rsidRPr="000614DE">
        <w:rPr>
          <w:rFonts w:ascii="Times New Roman" w:eastAsia="Times New Roman" w:hAnsi="Times New Roman" w:cs="Times New Roman"/>
          <w:bCs/>
          <w:sz w:val="24"/>
          <w:szCs w:val="24"/>
        </w:rPr>
        <w:t>Ini adalah kelas baru yang dibuat sesuai dengan spesifikasi. Kelas ini mewarisi Hourly dan menambahkan fungsionalitas untuk menghitung komisi.</w:t>
      </w:r>
    </w:p>
    <w:p w14:paraId="218C8E45" w14:textId="77777777" w:rsidR="00F837FE" w:rsidRDefault="00F837FE" w:rsidP="00F837FE">
      <w:pPr>
        <w:rPr>
          <w:rFonts w:ascii="Times New Roman" w:eastAsia="Times New Roman" w:hAnsi="Times New Roman" w:cs="Times New Roman"/>
          <w:bCs/>
          <w:sz w:val="24"/>
          <w:szCs w:val="24"/>
        </w:rPr>
      </w:pPr>
    </w:p>
    <w:p w14:paraId="71F5D768"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Nama File: Commission.java</w:t>
      </w:r>
    </w:p>
    <w:p w14:paraId="7F55927C" w14:textId="77777777" w:rsidR="000614DE" w:rsidRPr="000614DE" w:rsidRDefault="000614DE" w:rsidP="000614DE">
      <w:pPr>
        <w:rPr>
          <w:rFonts w:ascii="Cascadia Code" w:eastAsia="Times New Roman" w:hAnsi="Cascadia Code" w:cs="Times New Roman"/>
          <w:bCs/>
          <w:sz w:val="16"/>
          <w:szCs w:val="16"/>
        </w:rPr>
      </w:pPr>
    </w:p>
    <w:p w14:paraId="10E199DC"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public class Commission extends Hourly {</w:t>
      </w:r>
    </w:p>
    <w:p w14:paraId="39D8354F" w14:textId="0F8891F5"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private double totalSales;    // Total penjualan yang dibuat</w:t>
      </w:r>
    </w:p>
    <w:p w14:paraId="3681EDDE" w14:textId="70EB577F"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private double commissionRate; // Tingkat komisi (dalam desimal, misal 0.20 untuk 20%)</w:t>
      </w:r>
    </w:p>
    <w:p w14:paraId="318F3325" w14:textId="77777777" w:rsidR="000614DE" w:rsidRPr="000614DE" w:rsidRDefault="000614DE" w:rsidP="000614DE">
      <w:pPr>
        <w:rPr>
          <w:rFonts w:ascii="Cascadia Code" w:eastAsia="Times New Roman" w:hAnsi="Cascadia Code" w:cs="Times New Roman"/>
          <w:bCs/>
          <w:sz w:val="16"/>
          <w:szCs w:val="16"/>
        </w:rPr>
      </w:pPr>
    </w:p>
    <w:p w14:paraId="5DA9CF95"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568D695C"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Constructor untuk membuat objek Commission.</w:t>
      </w:r>
    </w:p>
    <w:p w14:paraId="0A0FCD4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Memanggil constructor dari kelas induk (Hourly) dan menginisialisasi variabel komisi.</w:t>
      </w:r>
    </w:p>
    <w:p w14:paraId="1B431B5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787CF727"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lastRenderedPageBreak/>
        <w:t xml:space="preserve">    public Commission(String eName, String eAddress, String ePhone,</w:t>
      </w:r>
    </w:p>
    <w:p w14:paraId="6D227A7E"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String socSecNumber, double rate, double commRate) {</w:t>
      </w:r>
    </w:p>
    <w:p w14:paraId="5EC22031"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Memanggil constructor kelas induk (Hourly) </w:t>
      </w:r>
    </w:p>
    <w:p w14:paraId="5859F1B5"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super(eName, eAddress, ePhone, socSecNumber, rate);</w:t>
      </w:r>
    </w:p>
    <w:p w14:paraId="0D9A9AE7"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7F3543D7"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Mengatur tingkat komisi </w:t>
      </w:r>
    </w:p>
    <w:p w14:paraId="39788A97"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this.commissionRate = commRate;</w:t>
      </w:r>
    </w:p>
    <w:p w14:paraId="60698384"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this.totalSales = 0; // Inisialisasi total penjualan awal adalah 0</w:t>
      </w:r>
    </w:p>
    <w:p w14:paraId="4AE755CA"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27D3035F" w14:textId="77777777" w:rsidR="000614DE" w:rsidRPr="000614DE" w:rsidRDefault="000614DE" w:rsidP="000614DE">
      <w:pPr>
        <w:rPr>
          <w:rFonts w:ascii="Cascadia Code" w:eastAsia="Times New Roman" w:hAnsi="Cascadia Code" w:cs="Times New Roman"/>
          <w:bCs/>
          <w:sz w:val="16"/>
          <w:szCs w:val="16"/>
        </w:rPr>
      </w:pPr>
    </w:p>
    <w:p w14:paraId="653516F2"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40BE2E0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Metode untuk menambahkan total penjualan. </w:t>
      </w:r>
    </w:p>
    <w:p w14:paraId="5AF8ED3A"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1AB1C1BC"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public void addSales(double totalSales) {</w:t>
      </w:r>
    </w:p>
    <w:p w14:paraId="3061FFD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this.totalSales += totalSales;</w:t>
      </w:r>
    </w:p>
    <w:p w14:paraId="3AA0E44D"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496327DA" w14:textId="77777777" w:rsidR="000614DE" w:rsidRPr="000614DE" w:rsidRDefault="000614DE" w:rsidP="000614DE">
      <w:pPr>
        <w:rPr>
          <w:rFonts w:ascii="Cascadia Code" w:eastAsia="Times New Roman" w:hAnsi="Cascadia Code" w:cs="Times New Roman"/>
          <w:bCs/>
          <w:sz w:val="16"/>
          <w:szCs w:val="16"/>
        </w:rPr>
      </w:pPr>
    </w:p>
    <w:p w14:paraId="7BFCB3C7"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2889D47A"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Meng-override metode pay() dari kelas induk.</w:t>
      </w:r>
    </w:p>
    <w:p w14:paraId="4AA9177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Menghitung total gaji = (gaji per jam) + (gaji komisi). </w:t>
      </w:r>
    </w:p>
    <w:p w14:paraId="53F65DEA"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2D7DB57F"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@Override</w:t>
      </w:r>
    </w:p>
    <w:p w14:paraId="4AA89AA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public double pay() {</w:t>
      </w:r>
    </w:p>
    <w:p w14:paraId="414210D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1. Hitung gaji per jam dengan memanggil metode pay() dari kelas induk (Hourly) </w:t>
      </w:r>
    </w:p>
    <w:p w14:paraId="1E8D2B4D"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double hourlyPayment = super.pay(); </w:t>
      </w:r>
    </w:p>
    <w:p w14:paraId="28C2F3FA"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5A1690D7"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2. Hitung gaji dari komisi</w:t>
      </w:r>
    </w:p>
    <w:p w14:paraId="2EBF6BD6"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double commissionPayment = totalSales * commissionRate;</w:t>
      </w:r>
    </w:p>
    <w:p w14:paraId="0098C185"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7F44B772"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3. Reset total penjualan kembali ke 0 setelah dihitung </w:t>
      </w:r>
    </w:p>
    <w:p w14:paraId="0A3E901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totalSales = 0; </w:t>
      </w:r>
    </w:p>
    <w:p w14:paraId="1D2ABB84"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0B6885C8"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4. Kembalikan total pembayaran</w:t>
      </w:r>
    </w:p>
    <w:p w14:paraId="43E1006E"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return hourlyPayment + commissionPayment;</w:t>
      </w:r>
    </w:p>
    <w:p w14:paraId="29DA4D56"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36D599C2" w14:textId="77777777" w:rsidR="000614DE" w:rsidRPr="000614DE" w:rsidRDefault="000614DE" w:rsidP="000614DE">
      <w:pPr>
        <w:rPr>
          <w:rFonts w:ascii="Cascadia Code" w:eastAsia="Times New Roman" w:hAnsi="Cascadia Code" w:cs="Times New Roman"/>
          <w:bCs/>
          <w:sz w:val="16"/>
          <w:szCs w:val="16"/>
        </w:rPr>
      </w:pPr>
    </w:p>
    <w:p w14:paraId="3B788630"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19C0A9B2"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Meng-override metode toString() untuk menambahkan informasi total penjualan. </w:t>
      </w:r>
    </w:p>
    <w:p w14:paraId="0F3AC55E"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5CB2675C"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lastRenderedPageBreak/>
        <w:t xml:space="preserve">    @Override</w:t>
      </w:r>
    </w:p>
    <w:p w14:paraId="433427D0"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public String toString() {</w:t>
      </w:r>
    </w:p>
    <w:p w14:paraId="42E825E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Memanggil toString() dari kelas induk (Hourly) untuk mendapatkan info dasar </w:t>
      </w:r>
    </w:p>
    <w:p w14:paraId="5F034332"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String result = super.toString();</w:t>
      </w:r>
    </w:p>
    <w:p w14:paraId="1B35B00E"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75AFC93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 Menambahkan informasi total penjualan</w:t>
      </w:r>
    </w:p>
    <w:p w14:paraId="73C77C20"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result += "\nTotal Sales: " + totalSales;</w:t>
      </w:r>
    </w:p>
    <w:p w14:paraId="46F1D189"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46003CA0"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return result;</w:t>
      </w:r>
    </w:p>
    <w:p w14:paraId="1222A763" w14:textId="77777777"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 xml:space="preserve">    }</w:t>
      </w:r>
    </w:p>
    <w:p w14:paraId="2A379E34" w14:textId="567C2B99" w:rsidR="000614DE" w:rsidRPr="000614DE" w:rsidRDefault="000614DE" w:rsidP="000614DE">
      <w:pPr>
        <w:rPr>
          <w:rFonts w:ascii="Cascadia Code" w:eastAsia="Times New Roman" w:hAnsi="Cascadia Code" w:cs="Times New Roman"/>
          <w:bCs/>
          <w:sz w:val="16"/>
          <w:szCs w:val="16"/>
        </w:rPr>
      </w:pPr>
      <w:r w:rsidRPr="000614DE">
        <w:rPr>
          <w:rFonts w:ascii="Cascadia Code" w:eastAsia="Times New Roman" w:hAnsi="Cascadia Code" w:cs="Times New Roman"/>
          <w:bCs/>
          <w:sz w:val="16"/>
          <w:szCs w:val="16"/>
        </w:rPr>
        <w:t>}</w:t>
      </w:r>
    </w:p>
    <w:p w14:paraId="6BBE5126" w14:textId="7F3C145D" w:rsidR="001A39B2" w:rsidRDefault="00C742E7" w:rsidP="00C742E7">
      <w:pPr>
        <w:rPr>
          <w:rFonts w:ascii="Times New Roman" w:hAnsi="Times New Roman" w:cs="Times New Roman"/>
          <w:sz w:val="24"/>
          <w:szCs w:val="24"/>
        </w:rPr>
      </w:pPr>
      <w:r w:rsidRPr="00C742E7">
        <w:rPr>
          <w:rFonts w:ascii="Times New Roman" w:hAnsi="Times New Roman" w:cs="Times New Roman"/>
          <w:b/>
          <w:bCs/>
          <w:sz w:val="24"/>
          <w:szCs w:val="24"/>
        </w:rPr>
        <w:t>Pertanyaan:</w:t>
      </w:r>
      <w:r w:rsidRPr="00C742E7">
        <w:rPr>
          <w:rFonts w:ascii="Times New Roman" w:hAnsi="Times New Roman" w:cs="Times New Roman"/>
          <w:sz w:val="24"/>
          <w:szCs w:val="24"/>
        </w:rPr>
        <w:t xml:space="preserve"> The pay method must call the pay method of the parent class to compute the pay for hours worked then add to that the pay from commission on sales. (See the pay method in the Executive class.) The total sales should be set back to 0 (note: you don't need to set the hoursWorked back to 0—why not?)</w:t>
      </w:r>
    </w:p>
    <w:p w14:paraId="2745A2DC" w14:textId="32BF30C2" w:rsidR="00C742E7" w:rsidRPr="00C742E7" w:rsidRDefault="00C742E7" w:rsidP="00C742E7">
      <w:pPr>
        <w:rPr>
          <w:rFonts w:ascii="Times New Roman" w:hAnsi="Times New Roman" w:cs="Times New Roman"/>
          <w:sz w:val="24"/>
          <w:szCs w:val="24"/>
        </w:rPr>
      </w:pPr>
      <w:r w:rsidRPr="00C742E7">
        <w:rPr>
          <w:rFonts w:ascii="Times New Roman" w:hAnsi="Times New Roman" w:cs="Times New Roman"/>
          <w:b/>
          <w:bCs/>
          <w:sz w:val="24"/>
          <w:szCs w:val="24"/>
        </w:rPr>
        <w:t>Jawaban:</w:t>
      </w:r>
      <w:r w:rsidRPr="00C742E7">
        <w:rPr>
          <w:rFonts w:ascii="Times New Roman" w:hAnsi="Times New Roman" w:cs="Times New Roman"/>
          <w:sz w:val="24"/>
          <w:szCs w:val="24"/>
        </w:rPr>
        <w:t xml:space="preserve"> Alasannya terletak pada </w:t>
      </w:r>
      <w:r w:rsidRPr="00C742E7">
        <w:rPr>
          <w:rFonts w:ascii="Times New Roman" w:hAnsi="Times New Roman" w:cs="Times New Roman"/>
          <w:b/>
          <w:bCs/>
          <w:sz w:val="24"/>
          <w:szCs w:val="24"/>
        </w:rPr>
        <w:t>prinsip pewarisan dan pembagian tanggung jawab (separation of concerns)</w:t>
      </w:r>
      <w:r w:rsidRPr="00C742E7">
        <w:rPr>
          <w:rFonts w:ascii="Times New Roman" w:hAnsi="Times New Roman" w:cs="Times New Roman"/>
          <w:sz w:val="24"/>
          <w:szCs w:val="24"/>
        </w:rPr>
        <w:t>.</w:t>
      </w:r>
    </w:p>
    <w:p w14:paraId="3585A23F" w14:textId="77777777" w:rsidR="00C742E7" w:rsidRPr="00C742E7" w:rsidRDefault="00C742E7" w:rsidP="00C742E7">
      <w:pPr>
        <w:numPr>
          <w:ilvl w:val="0"/>
          <w:numId w:val="5"/>
        </w:numPr>
        <w:rPr>
          <w:rFonts w:ascii="Times New Roman" w:hAnsi="Times New Roman" w:cs="Times New Roman"/>
          <w:sz w:val="24"/>
          <w:szCs w:val="24"/>
        </w:rPr>
      </w:pPr>
      <w:r w:rsidRPr="00C742E7">
        <w:rPr>
          <w:rFonts w:ascii="Times New Roman" w:hAnsi="Times New Roman" w:cs="Times New Roman"/>
          <w:b/>
          <w:bCs/>
          <w:sz w:val="24"/>
          <w:szCs w:val="24"/>
        </w:rPr>
        <w:t>Tanggung Jawab Hourly</w:t>
      </w:r>
      <w:r w:rsidRPr="00C742E7">
        <w:rPr>
          <w:rFonts w:ascii="Times New Roman" w:hAnsi="Times New Roman" w:cs="Times New Roman"/>
          <w:sz w:val="24"/>
          <w:szCs w:val="24"/>
        </w:rPr>
        <w:t xml:space="preserve">: Variabel hoursWorked adalah milik kelas Hourly. Metode pay() di dalam kelas Hourly sudah dirancang untuk melakukan dua hal: menghitung pembayaran berdasarkan payRate * hoursWorked dan kemudian </w:t>
      </w:r>
      <w:r w:rsidRPr="00C742E7">
        <w:rPr>
          <w:rFonts w:ascii="Times New Roman" w:hAnsi="Times New Roman" w:cs="Times New Roman"/>
          <w:b/>
          <w:bCs/>
          <w:sz w:val="24"/>
          <w:szCs w:val="24"/>
        </w:rPr>
        <w:t>me-reset hoursWorked menjadi 0</w:t>
      </w:r>
      <w:r w:rsidRPr="00C742E7">
        <w:rPr>
          <w:rFonts w:ascii="Times New Roman" w:hAnsi="Times New Roman" w:cs="Times New Roman"/>
          <w:sz w:val="24"/>
          <w:szCs w:val="24"/>
        </w:rPr>
        <w:t>.</w:t>
      </w:r>
    </w:p>
    <w:p w14:paraId="62AE19EF" w14:textId="77777777" w:rsidR="00C742E7" w:rsidRPr="00C742E7" w:rsidRDefault="00C742E7" w:rsidP="00C742E7">
      <w:pPr>
        <w:numPr>
          <w:ilvl w:val="0"/>
          <w:numId w:val="5"/>
        </w:numPr>
        <w:rPr>
          <w:rFonts w:ascii="Times New Roman" w:hAnsi="Times New Roman" w:cs="Times New Roman"/>
          <w:sz w:val="24"/>
          <w:szCs w:val="24"/>
        </w:rPr>
      </w:pPr>
      <w:r w:rsidRPr="00C742E7">
        <w:rPr>
          <w:rFonts w:ascii="Times New Roman" w:hAnsi="Times New Roman" w:cs="Times New Roman"/>
          <w:b/>
          <w:bCs/>
          <w:sz w:val="24"/>
          <w:szCs w:val="24"/>
        </w:rPr>
        <w:t>Panggilan super.pay()</w:t>
      </w:r>
      <w:r w:rsidRPr="00C742E7">
        <w:rPr>
          <w:rFonts w:ascii="Times New Roman" w:hAnsi="Times New Roman" w:cs="Times New Roman"/>
          <w:sz w:val="24"/>
          <w:szCs w:val="24"/>
        </w:rPr>
        <w:t xml:space="preserve">: Di dalam metode pay() kelas Commission, baris double hourlyPayment = super.pay(); dieksekusi. Panggilan super.pay() ini mengeksekusi seluruh kode yang ada di dalam metode pay() milik kelas induknya (Hourly). Artinya, proses penghitungan gaji per jam dan reset hoursWorked sudah </w:t>
      </w:r>
      <w:r w:rsidRPr="00C742E7">
        <w:rPr>
          <w:rFonts w:ascii="Times New Roman" w:hAnsi="Times New Roman" w:cs="Times New Roman"/>
          <w:b/>
          <w:bCs/>
          <w:sz w:val="24"/>
          <w:szCs w:val="24"/>
        </w:rPr>
        <w:t>otomatis dilakukan</w:t>
      </w:r>
      <w:r w:rsidRPr="00C742E7">
        <w:rPr>
          <w:rFonts w:ascii="Times New Roman" w:hAnsi="Times New Roman" w:cs="Times New Roman"/>
          <w:sz w:val="24"/>
          <w:szCs w:val="24"/>
        </w:rPr>
        <w:t xml:space="preserve"> oleh kelas Hourly.</w:t>
      </w:r>
    </w:p>
    <w:p w14:paraId="4C25D7DD" w14:textId="77777777" w:rsidR="00C742E7" w:rsidRPr="00C742E7" w:rsidRDefault="00C742E7" w:rsidP="00C742E7">
      <w:pPr>
        <w:numPr>
          <w:ilvl w:val="0"/>
          <w:numId w:val="5"/>
        </w:numPr>
        <w:rPr>
          <w:rFonts w:ascii="Times New Roman" w:hAnsi="Times New Roman" w:cs="Times New Roman"/>
          <w:sz w:val="24"/>
          <w:szCs w:val="24"/>
        </w:rPr>
      </w:pPr>
      <w:r w:rsidRPr="00C742E7">
        <w:rPr>
          <w:rFonts w:ascii="Times New Roman" w:hAnsi="Times New Roman" w:cs="Times New Roman"/>
          <w:b/>
          <w:bCs/>
          <w:sz w:val="24"/>
          <w:szCs w:val="24"/>
        </w:rPr>
        <w:t>Tanggung Jawab Commission</w:t>
      </w:r>
      <w:r w:rsidRPr="00C742E7">
        <w:rPr>
          <w:rFonts w:ascii="Times New Roman" w:hAnsi="Times New Roman" w:cs="Times New Roman"/>
          <w:sz w:val="24"/>
          <w:szCs w:val="24"/>
        </w:rPr>
        <w:t>: Kelas Commission hanya bertanggung jawab atas variabel dan logika yang ia definisikan sendiri, yaitu totalSales dan commissionRate. Oleh karena itu, setelah komisi dihitung, adalah tugas metode pay() di Commission untuk me-reset totalSales ke 0.</w:t>
      </w:r>
    </w:p>
    <w:p w14:paraId="62D724A8" w14:textId="0A2CDDB2" w:rsidR="00C742E7" w:rsidRDefault="00C742E7" w:rsidP="00C742E7">
      <w:pPr>
        <w:rPr>
          <w:rFonts w:ascii="Times New Roman" w:hAnsi="Times New Roman" w:cs="Times New Roman"/>
          <w:sz w:val="24"/>
          <w:szCs w:val="24"/>
        </w:rPr>
      </w:pPr>
      <w:r w:rsidRPr="00C742E7">
        <w:rPr>
          <w:rFonts w:ascii="Times New Roman" w:hAnsi="Times New Roman" w:cs="Times New Roman"/>
          <w:sz w:val="24"/>
          <w:szCs w:val="24"/>
        </w:rPr>
        <w:t>Singkatnya, hoursWorked di-reset oleh Hourly.pay() dan totalSales di-reset oleh Commission.pay(). Ini adalah contoh desain yang baik di mana setiap kelas hanya mengelola state (variabel) miliknya sendiri</w:t>
      </w:r>
    </w:p>
    <w:p w14:paraId="508F756A" w14:textId="77777777" w:rsidR="001A39B2" w:rsidRPr="00C742E7" w:rsidRDefault="001A39B2" w:rsidP="00C742E7">
      <w:pPr>
        <w:rPr>
          <w:rFonts w:ascii="Times New Roman" w:hAnsi="Times New Roman" w:cs="Times New Roman"/>
          <w:sz w:val="24"/>
          <w:szCs w:val="24"/>
        </w:rPr>
      </w:pPr>
    </w:p>
    <w:p w14:paraId="34DC295C" w14:textId="77777777" w:rsidR="001A39B2" w:rsidRPr="001A39B2" w:rsidRDefault="001A39B2" w:rsidP="001A39B2">
      <w:pPr>
        <w:rPr>
          <w:rFonts w:ascii="Times New Roman" w:hAnsi="Times New Roman" w:cs="Times New Roman"/>
          <w:b/>
          <w:bCs/>
          <w:sz w:val="24"/>
          <w:szCs w:val="24"/>
        </w:rPr>
      </w:pPr>
      <w:r w:rsidRPr="001A39B2">
        <w:rPr>
          <w:rFonts w:ascii="Times New Roman" w:hAnsi="Times New Roman" w:cs="Times New Roman"/>
          <w:b/>
          <w:bCs/>
          <w:sz w:val="24"/>
          <w:szCs w:val="24"/>
        </w:rPr>
        <w:t>4. Latihan dan Hasil</w:t>
      </w:r>
    </w:p>
    <w:p w14:paraId="7D2B7633" w14:textId="77777777" w:rsidR="001A39B2" w:rsidRPr="001A39B2" w:rsidRDefault="001A39B2" w:rsidP="001A39B2">
      <w:pPr>
        <w:rPr>
          <w:rFonts w:ascii="Times New Roman" w:hAnsi="Times New Roman" w:cs="Times New Roman"/>
          <w:sz w:val="24"/>
          <w:szCs w:val="24"/>
        </w:rPr>
      </w:pPr>
      <w:r w:rsidRPr="001A39B2">
        <w:rPr>
          <w:rFonts w:ascii="Times New Roman" w:hAnsi="Times New Roman" w:cs="Times New Roman"/>
          <w:sz w:val="24"/>
          <w:szCs w:val="24"/>
        </w:rPr>
        <w:t>Setelah memodifikasi Staff.java, program akan dijalankan dan menghasilkan output yang mencakup dua karyawan baru.</w:t>
      </w:r>
    </w:p>
    <w:p w14:paraId="0762832F" w14:textId="77777777" w:rsidR="001A39B2" w:rsidRPr="001A39B2" w:rsidRDefault="001A39B2" w:rsidP="001A39B2">
      <w:pPr>
        <w:rPr>
          <w:rFonts w:ascii="Times New Roman" w:hAnsi="Times New Roman" w:cs="Times New Roman"/>
          <w:b/>
          <w:bCs/>
          <w:sz w:val="24"/>
          <w:szCs w:val="24"/>
        </w:rPr>
      </w:pPr>
      <w:r w:rsidRPr="001A39B2">
        <w:rPr>
          <w:rFonts w:ascii="Times New Roman" w:hAnsi="Times New Roman" w:cs="Times New Roman"/>
          <w:b/>
          <w:bCs/>
          <w:sz w:val="24"/>
          <w:szCs w:val="24"/>
        </w:rPr>
        <w:t>Perhitungan Gaji Karyawan Komisi</w:t>
      </w:r>
    </w:p>
    <w:p w14:paraId="694F50E7" w14:textId="77777777" w:rsidR="001A39B2" w:rsidRPr="001A39B2" w:rsidRDefault="001A39B2" w:rsidP="001A39B2">
      <w:pPr>
        <w:rPr>
          <w:rFonts w:ascii="Times New Roman" w:hAnsi="Times New Roman" w:cs="Times New Roman"/>
          <w:sz w:val="24"/>
          <w:szCs w:val="24"/>
        </w:rPr>
      </w:pPr>
      <w:r w:rsidRPr="001A39B2">
        <w:rPr>
          <w:rFonts w:ascii="Times New Roman" w:hAnsi="Times New Roman" w:cs="Times New Roman"/>
          <w:sz w:val="24"/>
          <w:szCs w:val="24"/>
        </w:rPr>
        <w:t>Berikut adalah rincian perhitungan manual untuk memverifikasi hasil program:</w:t>
      </w:r>
    </w:p>
    <w:p w14:paraId="22DF9BEA" w14:textId="77777777" w:rsidR="001A39B2" w:rsidRPr="001A39B2" w:rsidRDefault="001A39B2" w:rsidP="001A39B2">
      <w:pPr>
        <w:numPr>
          <w:ilvl w:val="0"/>
          <w:numId w:val="6"/>
        </w:numPr>
        <w:rPr>
          <w:rFonts w:ascii="Times New Roman" w:hAnsi="Times New Roman" w:cs="Times New Roman"/>
          <w:sz w:val="24"/>
          <w:szCs w:val="24"/>
        </w:rPr>
      </w:pPr>
      <w:r w:rsidRPr="001A39B2">
        <w:rPr>
          <w:rFonts w:ascii="Times New Roman" w:hAnsi="Times New Roman" w:cs="Times New Roman"/>
          <w:b/>
          <w:bCs/>
          <w:sz w:val="24"/>
          <w:szCs w:val="24"/>
        </w:rPr>
        <w:lastRenderedPageBreak/>
        <w:t>Karyawan 1 (Budi)</w:t>
      </w:r>
    </w:p>
    <w:p w14:paraId="776D2C5B"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Tarif per jam: $6.25</w:t>
      </w:r>
    </w:p>
    <w:p w14:paraId="324BA2C9"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Jam kerja: 35</w:t>
      </w:r>
    </w:p>
    <w:p w14:paraId="1AB0B916"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Total penjualan: $400</w:t>
      </w:r>
    </w:p>
    <w:p w14:paraId="08B94016"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Tingkat komisi: 20% (0.20)</w:t>
      </w:r>
    </w:p>
    <w:p w14:paraId="45DC3D38"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b/>
          <w:bCs/>
          <w:sz w:val="24"/>
          <w:szCs w:val="24"/>
        </w:rPr>
        <w:t>Perhitungan:</w:t>
      </w:r>
    </w:p>
    <w:p w14:paraId="2D257426" w14:textId="77777777" w:rsidR="001A39B2" w:rsidRPr="001A39B2" w:rsidRDefault="001A39B2" w:rsidP="001A39B2">
      <w:pPr>
        <w:numPr>
          <w:ilvl w:val="2"/>
          <w:numId w:val="6"/>
        </w:numPr>
        <w:rPr>
          <w:rFonts w:ascii="Times New Roman" w:hAnsi="Times New Roman" w:cs="Times New Roman"/>
          <w:sz w:val="24"/>
          <w:szCs w:val="24"/>
        </w:rPr>
      </w:pPr>
      <w:r w:rsidRPr="001A39B2">
        <w:rPr>
          <w:rFonts w:ascii="Times New Roman" w:hAnsi="Times New Roman" w:cs="Times New Roman"/>
          <w:sz w:val="24"/>
          <w:szCs w:val="24"/>
        </w:rPr>
        <w:t>Gaji Per Jam: 35×$6.25=$218.75</w:t>
      </w:r>
    </w:p>
    <w:p w14:paraId="10E59160" w14:textId="77777777" w:rsidR="001A39B2" w:rsidRPr="001A39B2" w:rsidRDefault="001A39B2" w:rsidP="001A39B2">
      <w:pPr>
        <w:numPr>
          <w:ilvl w:val="2"/>
          <w:numId w:val="6"/>
        </w:numPr>
        <w:rPr>
          <w:rFonts w:ascii="Times New Roman" w:hAnsi="Times New Roman" w:cs="Times New Roman"/>
          <w:sz w:val="24"/>
          <w:szCs w:val="24"/>
        </w:rPr>
      </w:pPr>
      <w:r w:rsidRPr="001A39B2">
        <w:rPr>
          <w:rFonts w:ascii="Times New Roman" w:hAnsi="Times New Roman" w:cs="Times New Roman"/>
          <w:sz w:val="24"/>
          <w:szCs w:val="24"/>
        </w:rPr>
        <w:t>Gaji Komisi: $400×0.20=$80.00</w:t>
      </w:r>
    </w:p>
    <w:p w14:paraId="5206D2DC" w14:textId="77777777" w:rsidR="001A39B2" w:rsidRPr="001A39B2" w:rsidRDefault="001A39B2" w:rsidP="001A39B2">
      <w:pPr>
        <w:numPr>
          <w:ilvl w:val="2"/>
          <w:numId w:val="6"/>
        </w:numPr>
        <w:rPr>
          <w:rFonts w:ascii="Times New Roman" w:hAnsi="Times New Roman" w:cs="Times New Roman"/>
          <w:sz w:val="24"/>
          <w:szCs w:val="24"/>
        </w:rPr>
      </w:pPr>
      <w:r w:rsidRPr="001A39B2">
        <w:rPr>
          <w:rFonts w:ascii="Times New Roman" w:hAnsi="Times New Roman" w:cs="Times New Roman"/>
          <w:b/>
          <w:bCs/>
          <w:sz w:val="24"/>
          <w:szCs w:val="24"/>
        </w:rPr>
        <w:t>Total Pembayaran:</w:t>
      </w:r>
      <w:r w:rsidRPr="001A39B2">
        <w:rPr>
          <w:rFonts w:ascii="Times New Roman" w:hAnsi="Times New Roman" w:cs="Times New Roman"/>
          <w:sz w:val="24"/>
          <w:szCs w:val="24"/>
        </w:rPr>
        <w:t xml:space="preserve"> $218.75+$80.00=$298.75</w:t>
      </w:r>
    </w:p>
    <w:p w14:paraId="6AD42A98" w14:textId="77777777" w:rsidR="001A39B2" w:rsidRPr="001A39B2" w:rsidRDefault="001A39B2" w:rsidP="001A39B2">
      <w:pPr>
        <w:numPr>
          <w:ilvl w:val="0"/>
          <w:numId w:val="6"/>
        </w:numPr>
        <w:rPr>
          <w:rFonts w:ascii="Times New Roman" w:hAnsi="Times New Roman" w:cs="Times New Roman"/>
          <w:sz w:val="24"/>
          <w:szCs w:val="24"/>
        </w:rPr>
      </w:pPr>
      <w:r w:rsidRPr="001A39B2">
        <w:rPr>
          <w:rFonts w:ascii="Times New Roman" w:hAnsi="Times New Roman" w:cs="Times New Roman"/>
          <w:b/>
          <w:bCs/>
          <w:sz w:val="24"/>
          <w:szCs w:val="24"/>
        </w:rPr>
        <w:t>Karyawan 2 (Siti)</w:t>
      </w:r>
    </w:p>
    <w:p w14:paraId="6872FFE7"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Tarif per jam: $9.75</w:t>
      </w:r>
    </w:p>
    <w:p w14:paraId="1ED03655"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Jam kerja: 40</w:t>
      </w:r>
    </w:p>
    <w:p w14:paraId="34C1268F"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Total penjualan: $950</w:t>
      </w:r>
    </w:p>
    <w:p w14:paraId="70F100F5"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sz w:val="24"/>
          <w:szCs w:val="24"/>
        </w:rPr>
        <w:t>Tingkat komisi: 15% (0.15)</w:t>
      </w:r>
    </w:p>
    <w:p w14:paraId="68BE9C01" w14:textId="77777777" w:rsidR="001A39B2" w:rsidRPr="001A39B2" w:rsidRDefault="001A39B2" w:rsidP="001A39B2">
      <w:pPr>
        <w:numPr>
          <w:ilvl w:val="1"/>
          <w:numId w:val="6"/>
        </w:numPr>
        <w:rPr>
          <w:rFonts w:ascii="Times New Roman" w:hAnsi="Times New Roman" w:cs="Times New Roman"/>
          <w:sz w:val="24"/>
          <w:szCs w:val="24"/>
        </w:rPr>
      </w:pPr>
      <w:r w:rsidRPr="001A39B2">
        <w:rPr>
          <w:rFonts w:ascii="Times New Roman" w:hAnsi="Times New Roman" w:cs="Times New Roman"/>
          <w:b/>
          <w:bCs/>
          <w:sz w:val="24"/>
          <w:szCs w:val="24"/>
        </w:rPr>
        <w:t>Perhitungan:</w:t>
      </w:r>
    </w:p>
    <w:p w14:paraId="7373CCDE" w14:textId="77777777" w:rsidR="001A39B2" w:rsidRPr="001A39B2" w:rsidRDefault="001A39B2" w:rsidP="001A39B2">
      <w:pPr>
        <w:numPr>
          <w:ilvl w:val="2"/>
          <w:numId w:val="6"/>
        </w:numPr>
        <w:rPr>
          <w:rFonts w:ascii="Times New Roman" w:hAnsi="Times New Roman" w:cs="Times New Roman"/>
          <w:sz w:val="24"/>
          <w:szCs w:val="24"/>
        </w:rPr>
      </w:pPr>
      <w:r w:rsidRPr="001A39B2">
        <w:rPr>
          <w:rFonts w:ascii="Times New Roman" w:hAnsi="Times New Roman" w:cs="Times New Roman"/>
          <w:sz w:val="24"/>
          <w:szCs w:val="24"/>
        </w:rPr>
        <w:t>Gaji Per Jam: 40×$9.75=$390.00</w:t>
      </w:r>
    </w:p>
    <w:p w14:paraId="3C87602D" w14:textId="77777777" w:rsidR="001A39B2" w:rsidRPr="001A39B2" w:rsidRDefault="001A39B2" w:rsidP="001A39B2">
      <w:pPr>
        <w:numPr>
          <w:ilvl w:val="2"/>
          <w:numId w:val="6"/>
        </w:numPr>
        <w:rPr>
          <w:rFonts w:ascii="Times New Roman" w:hAnsi="Times New Roman" w:cs="Times New Roman"/>
          <w:sz w:val="24"/>
          <w:szCs w:val="24"/>
        </w:rPr>
      </w:pPr>
      <w:r w:rsidRPr="001A39B2">
        <w:rPr>
          <w:rFonts w:ascii="Times New Roman" w:hAnsi="Times New Roman" w:cs="Times New Roman"/>
          <w:sz w:val="24"/>
          <w:szCs w:val="24"/>
        </w:rPr>
        <w:t>Gaji Komisi: $950×0.15=$142.50</w:t>
      </w:r>
    </w:p>
    <w:p w14:paraId="30817E2F" w14:textId="77777777" w:rsidR="001A39B2" w:rsidRPr="001A39B2" w:rsidRDefault="001A39B2" w:rsidP="001A39B2">
      <w:pPr>
        <w:numPr>
          <w:ilvl w:val="2"/>
          <w:numId w:val="6"/>
        </w:numPr>
        <w:rPr>
          <w:rFonts w:ascii="Times New Roman" w:hAnsi="Times New Roman" w:cs="Times New Roman"/>
          <w:sz w:val="24"/>
          <w:szCs w:val="24"/>
        </w:rPr>
      </w:pPr>
      <w:r w:rsidRPr="001A39B2">
        <w:rPr>
          <w:rFonts w:ascii="Times New Roman" w:hAnsi="Times New Roman" w:cs="Times New Roman"/>
          <w:b/>
          <w:bCs/>
          <w:sz w:val="24"/>
          <w:szCs w:val="24"/>
        </w:rPr>
        <w:t>Total Pembayaran:</w:t>
      </w:r>
      <w:r w:rsidRPr="001A39B2">
        <w:rPr>
          <w:rFonts w:ascii="Times New Roman" w:hAnsi="Times New Roman" w:cs="Times New Roman"/>
          <w:sz w:val="24"/>
          <w:szCs w:val="24"/>
        </w:rPr>
        <w:t xml:space="preserve"> $390.00+$142.50=$532.50</w:t>
      </w:r>
    </w:p>
    <w:p w14:paraId="531C7E82" w14:textId="2E017947" w:rsidR="00511DD6" w:rsidRDefault="00181C3A">
      <w:pPr>
        <w:rPr>
          <w:rFonts w:ascii="Times New Roman" w:hAnsi="Times New Roman" w:cs="Times New Roman"/>
          <w:b/>
          <w:bCs/>
          <w:sz w:val="24"/>
          <w:szCs w:val="24"/>
        </w:rPr>
      </w:pPr>
      <w:r>
        <w:rPr>
          <w:rFonts w:ascii="Times New Roman" w:hAnsi="Times New Roman" w:cs="Times New Roman"/>
          <w:b/>
          <w:bCs/>
          <w:sz w:val="24"/>
          <w:szCs w:val="24"/>
        </w:rPr>
        <w:t>Ouput :</w:t>
      </w:r>
    </w:p>
    <w:p w14:paraId="672F36C5" w14:textId="63B5E1C8" w:rsidR="00181C3A" w:rsidRDefault="00181C3A">
      <w:pPr>
        <w:rPr>
          <w:rFonts w:ascii="Times New Roman" w:hAnsi="Times New Roman" w:cs="Times New Roman"/>
          <w:b/>
          <w:bCs/>
          <w:sz w:val="24"/>
          <w:szCs w:val="24"/>
        </w:rPr>
      </w:pPr>
      <w:r w:rsidRPr="00181C3A">
        <w:rPr>
          <w:rFonts w:ascii="Times New Roman" w:hAnsi="Times New Roman" w:cs="Times New Roman"/>
          <w:b/>
          <w:bCs/>
          <w:sz w:val="24"/>
          <w:szCs w:val="24"/>
        </w:rPr>
        <w:lastRenderedPageBreak/>
        <w:drawing>
          <wp:inline distT="0" distB="0" distL="0" distR="0" wp14:anchorId="53A3969D" wp14:editId="45D5E086">
            <wp:extent cx="4848902" cy="5201376"/>
            <wp:effectExtent l="0" t="0" r="8890" b="0"/>
            <wp:docPr id="213420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04602" name=""/>
                    <pic:cNvPicPr/>
                  </pic:nvPicPr>
                  <pic:blipFill>
                    <a:blip r:embed="rId6"/>
                    <a:stretch>
                      <a:fillRect/>
                    </a:stretch>
                  </pic:blipFill>
                  <pic:spPr>
                    <a:xfrm>
                      <a:off x="0" y="0"/>
                      <a:ext cx="4848902" cy="5201376"/>
                    </a:xfrm>
                    <a:prstGeom prst="rect">
                      <a:avLst/>
                    </a:prstGeom>
                  </pic:spPr>
                </pic:pic>
              </a:graphicData>
            </a:graphic>
          </wp:inline>
        </w:drawing>
      </w:r>
    </w:p>
    <w:p w14:paraId="5673CB64" w14:textId="676FF34B" w:rsidR="00181C3A" w:rsidRDefault="00181C3A">
      <w:pPr>
        <w:rPr>
          <w:rFonts w:ascii="Times New Roman" w:hAnsi="Times New Roman" w:cs="Times New Roman"/>
          <w:b/>
          <w:bCs/>
          <w:sz w:val="24"/>
          <w:szCs w:val="24"/>
        </w:rPr>
      </w:pPr>
      <w:r>
        <w:rPr>
          <w:rFonts w:ascii="Times New Roman" w:hAnsi="Times New Roman" w:cs="Times New Roman"/>
          <w:b/>
          <w:bCs/>
          <w:sz w:val="24"/>
          <w:szCs w:val="24"/>
        </w:rPr>
        <w:t>Output Baru di bawah nya ada (potongan dari atas):</w:t>
      </w:r>
    </w:p>
    <w:p w14:paraId="331C65EC" w14:textId="0AB9F5C4" w:rsidR="00181C3A" w:rsidRDefault="00181C3A">
      <w:pPr>
        <w:rPr>
          <w:rFonts w:ascii="Times New Roman" w:hAnsi="Times New Roman" w:cs="Times New Roman"/>
          <w:b/>
          <w:bCs/>
          <w:sz w:val="24"/>
          <w:szCs w:val="24"/>
        </w:rPr>
      </w:pPr>
      <w:r w:rsidRPr="00181C3A">
        <w:rPr>
          <w:rFonts w:ascii="Times New Roman" w:hAnsi="Times New Roman" w:cs="Times New Roman"/>
          <w:b/>
          <w:bCs/>
          <w:sz w:val="24"/>
          <w:szCs w:val="24"/>
        </w:rPr>
        <w:drawing>
          <wp:inline distT="0" distB="0" distL="0" distR="0" wp14:anchorId="1B160AC4" wp14:editId="37A7C6C6">
            <wp:extent cx="4344006" cy="2419688"/>
            <wp:effectExtent l="0" t="0" r="0" b="0"/>
            <wp:docPr id="56396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67123" name=""/>
                    <pic:cNvPicPr/>
                  </pic:nvPicPr>
                  <pic:blipFill>
                    <a:blip r:embed="rId7"/>
                    <a:stretch>
                      <a:fillRect/>
                    </a:stretch>
                  </pic:blipFill>
                  <pic:spPr>
                    <a:xfrm>
                      <a:off x="0" y="0"/>
                      <a:ext cx="4344006" cy="2419688"/>
                    </a:xfrm>
                    <a:prstGeom prst="rect">
                      <a:avLst/>
                    </a:prstGeom>
                  </pic:spPr>
                </pic:pic>
              </a:graphicData>
            </a:graphic>
          </wp:inline>
        </w:drawing>
      </w:r>
    </w:p>
    <w:p w14:paraId="17953345" w14:textId="77777777" w:rsidR="00FB39B4" w:rsidRPr="00FB39B4" w:rsidRDefault="00FB39B4" w:rsidP="00FB39B4">
      <w:pPr>
        <w:rPr>
          <w:rFonts w:ascii="Times New Roman" w:hAnsi="Times New Roman" w:cs="Times New Roman"/>
          <w:sz w:val="24"/>
          <w:szCs w:val="24"/>
        </w:rPr>
      </w:pPr>
      <w:r w:rsidRPr="00FB39B4">
        <w:rPr>
          <w:rFonts w:ascii="Times New Roman" w:hAnsi="Times New Roman" w:cs="Times New Roman"/>
          <w:sz w:val="24"/>
          <w:szCs w:val="24"/>
        </w:rPr>
        <w:t xml:space="preserve">Secara keseluruhan, kode ini adalah simulasi sederhana dari sistem manajemen karyawan yang tujuan utamanya adalah untuk mendemonstrasikan </w:t>
      </w:r>
      <w:r w:rsidRPr="00FB39B4">
        <w:rPr>
          <w:rFonts w:ascii="Times New Roman" w:hAnsi="Times New Roman" w:cs="Times New Roman"/>
          <w:b/>
          <w:bCs/>
          <w:sz w:val="24"/>
          <w:szCs w:val="24"/>
        </w:rPr>
        <w:t>empat pilar utama Pemrograman Berorientasi Objek (PBO)</w:t>
      </w:r>
      <w:r w:rsidRPr="00FB39B4">
        <w:rPr>
          <w:rFonts w:ascii="Times New Roman" w:hAnsi="Times New Roman" w:cs="Times New Roman"/>
          <w:sz w:val="24"/>
          <w:szCs w:val="24"/>
        </w:rPr>
        <w:t>.</w:t>
      </w:r>
    </w:p>
    <w:p w14:paraId="51DC8CE5" w14:textId="059C34CC" w:rsidR="00FB39B4" w:rsidRPr="00FB39B4" w:rsidRDefault="00FB39B4" w:rsidP="00FB39B4">
      <w:pPr>
        <w:rPr>
          <w:rFonts w:ascii="Times New Roman" w:hAnsi="Times New Roman" w:cs="Times New Roman"/>
          <w:sz w:val="24"/>
          <w:szCs w:val="24"/>
        </w:rPr>
      </w:pPr>
    </w:p>
    <w:p w14:paraId="15161B30" w14:textId="77777777" w:rsidR="00FB39B4" w:rsidRPr="00FB39B4" w:rsidRDefault="00FB39B4" w:rsidP="00FB39B4">
      <w:pPr>
        <w:rPr>
          <w:rFonts w:ascii="Times New Roman" w:hAnsi="Times New Roman" w:cs="Times New Roman"/>
          <w:b/>
          <w:bCs/>
          <w:sz w:val="24"/>
          <w:szCs w:val="24"/>
        </w:rPr>
      </w:pPr>
      <w:r w:rsidRPr="00FB39B4">
        <w:rPr>
          <w:rFonts w:ascii="Times New Roman" w:hAnsi="Times New Roman" w:cs="Times New Roman"/>
          <w:b/>
          <w:bCs/>
          <w:sz w:val="24"/>
          <w:szCs w:val="24"/>
        </w:rPr>
        <w:t>1. Pewarisan (Inheritance)</w:t>
      </w:r>
    </w:p>
    <w:p w14:paraId="0C1DCCCB" w14:textId="77777777" w:rsidR="00FB39B4" w:rsidRPr="00FB39B4" w:rsidRDefault="00FB39B4" w:rsidP="00FB39B4">
      <w:pPr>
        <w:rPr>
          <w:rFonts w:ascii="Times New Roman" w:hAnsi="Times New Roman" w:cs="Times New Roman"/>
          <w:sz w:val="24"/>
          <w:szCs w:val="24"/>
        </w:rPr>
      </w:pPr>
      <w:r w:rsidRPr="00FB39B4">
        <w:rPr>
          <w:rFonts w:ascii="Times New Roman" w:hAnsi="Times New Roman" w:cs="Times New Roman"/>
          <w:b/>
          <w:bCs/>
          <w:sz w:val="24"/>
          <w:szCs w:val="24"/>
        </w:rPr>
        <w:t>Apa itu?</w:t>
      </w:r>
      <w:r w:rsidRPr="00FB39B4">
        <w:rPr>
          <w:rFonts w:ascii="Times New Roman" w:hAnsi="Times New Roman" w:cs="Times New Roman"/>
          <w:sz w:val="24"/>
          <w:szCs w:val="24"/>
        </w:rPr>
        <w:t xml:space="preserve"> Inheritance adalah mekanisme di mana sebuah kelas baru (anak) dapat mewarisi properti (variabel) dan perilaku (metode) dari kelas yang sudah ada (induk). Ini memungkinkan penggunaan kembali kode dan menciptakan hierarki kelas yang logis.</w:t>
      </w:r>
    </w:p>
    <w:p w14:paraId="6E463EBE" w14:textId="505B27F9" w:rsidR="00FB39B4" w:rsidRDefault="00FB39B4" w:rsidP="00FB39B4">
      <w:pPr>
        <w:rPr>
          <w:rFonts w:ascii="Times New Roman" w:hAnsi="Times New Roman" w:cs="Times New Roman"/>
          <w:sz w:val="24"/>
          <w:szCs w:val="24"/>
        </w:rPr>
      </w:pPr>
      <w:r w:rsidRPr="00FB39B4">
        <w:rPr>
          <w:rFonts w:ascii="Times New Roman" w:hAnsi="Times New Roman" w:cs="Times New Roman"/>
          <w:b/>
          <w:bCs/>
          <w:sz w:val="24"/>
          <w:szCs w:val="24"/>
        </w:rPr>
        <w:t>Dalam Kode:</w:t>
      </w:r>
      <w:r w:rsidRPr="00FB39B4">
        <w:rPr>
          <w:rFonts w:ascii="Times New Roman" w:hAnsi="Times New Roman" w:cs="Times New Roman"/>
          <w:sz w:val="24"/>
          <w:szCs w:val="24"/>
        </w:rPr>
        <w:t xml:space="preserve"> Hierarki pewarisan sangat jelas terlihat</w:t>
      </w:r>
    </w:p>
    <w:p w14:paraId="6C71F8AB"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StaffMember adalah kelas dasar (induk paling atas)</w:t>
      </w:r>
    </w:p>
    <w:p w14:paraId="6B5DAE48"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abstract public class StaffMember { ... } [cite: 112]</w:t>
      </w:r>
    </w:p>
    <w:p w14:paraId="03F3EB3C" w14:textId="77777777" w:rsidR="00FB39B4" w:rsidRPr="00FB39B4" w:rsidRDefault="00FB39B4" w:rsidP="00FB39B4">
      <w:pPr>
        <w:rPr>
          <w:rFonts w:ascii="Cascadia Code" w:hAnsi="Cascadia Code" w:cs="Cascadia Code"/>
          <w:color w:val="ED0000"/>
          <w:sz w:val="16"/>
          <w:szCs w:val="16"/>
        </w:rPr>
      </w:pPr>
    </w:p>
    <w:p w14:paraId="3F93FFA4"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Employee mewarisi dari StaffMember</w:t>
      </w:r>
    </w:p>
    <w:p w14:paraId="2BC2FBD0"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public class Employee extends StaffMember { ... } [cite: 181]</w:t>
      </w:r>
    </w:p>
    <w:p w14:paraId="72432E1B" w14:textId="77777777" w:rsidR="00FB39B4" w:rsidRPr="00FB39B4" w:rsidRDefault="00FB39B4" w:rsidP="00FB39B4">
      <w:pPr>
        <w:rPr>
          <w:rFonts w:ascii="Cascadia Code" w:hAnsi="Cascadia Code" w:cs="Cascadia Code"/>
          <w:color w:val="ED0000"/>
          <w:sz w:val="16"/>
          <w:szCs w:val="16"/>
        </w:rPr>
      </w:pPr>
    </w:p>
    <w:p w14:paraId="164CAFF5"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Hourly mewarisi dari Employee</w:t>
      </w:r>
    </w:p>
    <w:p w14:paraId="1706FE15"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public class Hourly extends Employee { ... } [cite: 265]</w:t>
      </w:r>
    </w:p>
    <w:p w14:paraId="024E2853" w14:textId="77777777" w:rsidR="00FB39B4" w:rsidRPr="00FB39B4" w:rsidRDefault="00FB39B4" w:rsidP="00FB39B4">
      <w:pPr>
        <w:rPr>
          <w:rFonts w:ascii="Cascadia Code" w:hAnsi="Cascadia Code" w:cs="Cascadia Code"/>
          <w:color w:val="ED0000"/>
          <w:sz w:val="16"/>
          <w:szCs w:val="16"/>
        </w:rPr>
      </w:pPr>
    </w:p>
    <w:p w14:paraId="0B6DB094"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Commission mewarisi dari Hourly</w:t>
      </w:r>
    </w:p>
    <w:p w14:paraId="69DED94F" w14:textId="1C392771"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public class Commission extends Hourly { ... }</w:t>
      </w:r>
    </w:p>
    <w:p w14:paraId="17E1E54E" w14:textId="77777777" w:rsidR="00FB39B4" w:rsidRPr="00FB39B4" w:rsidRDefault="00FB39B4" w:rsidP="00FB39B4">
      <w:pPr>
        <w:numPr>
          <w:ilvl w:val="0"/>
          <w:numId w:val="7"/>
        </w:numPr>
        <w:rPr>
          <w:rFonts w:ascii="Times New Roman" w:hAnsi="Times New Roman" w:cs="Times New Roman"/>
          <w:sz w:val="24"/>
          <w:szCs w:val="24"/>
        </w:rPr>
      </w:pPr>
      <w:r w:rsidRPr="00FB39B4">
        <w:rPr>
          <w:rFonts w:ascii="Times New Roman" w:hAnsi="Times New Roman" w:cs="Times New Roman"/>
          <w:sz w:val="24"/>
          <w:szCs w:val="24"/>
        </w:rPr>
        <w:t xml:space="preserve">Kelas Commission </w:t>
      </w:r>
      <w:r w:rsidRPr="00FB39B4">
        <w:rPr>
          <w:rFonts w:ascii="Times New Roman" w:hAnsi="Times New Roman" w:cs="Times New Roman"/>
          <w:b/>
          <w:bCs/>
          <w:sz w:val="24"/>
          <w:szCs w:val="24"/>
        </w:rPr>
        <w:t>mewarisi</w:t>
      </w:r>
      <w:r w:rsidRPr="00FB39B4">
        <w:rPr>
          <w:rFonts w:ascii="Times New Roman" w:hAnsi="Times New Roman" w:cs="Times New Roman"/>
          <w:sz w:val="24"/>
          <w:szCs w:val="24"/>
        </w:rPr>
        <w:t xml:space="preserve"> dari Hourly.</w:t>
      </w:r>
    </w:p>
    <w:p w14:paraId="50269290" w14:textId="77777777" w:rsidR="00FB39B4" w:rsidRPr="00FB39B4" w:rsidRDefault="00FB39B4" w:rsidP="00FB39B4">
      <w:pPr>
        <w:numPr>
          <w:ilvl w:val="0"/>
          <w:numId w:val="7"/>
        </w:numPr>
        <w:rPr>
          <w:rFonts w:ascii="Times New Roman" w:hAnsi="Times New Roman" w:cs="Times New Roman"/>
          <w:sz w:val="24"/>
          <w:szCs w:val="24"/>
        </w:rPr>
      </w:pPr>
      <w:r w:rsidRPr="00FB39B4">
        <w:rPr>
          <w:rFonts w:ascii="Times New Roman" w:hAnsi="Times New Roman" w:cs="Times New Roman"/>
          <w:sz w:val="24"/>
          <w:szCs w:val="24"/>
        </w:rPr>
        <w:t xml:space="preserve">Hourly </w:t>
      </w:r>
      <w:r w:rsidRPr="00FB39B4">
        <w:rPr>
          <w:rFonts w:ascii="Times New Roman" w:hAnsi="Times New Roman" w:cs="Times New Roman"/>
          <w:b/>
          <w:bCs/>
          <w:sz w:val="24"/>
          <w:szCs w:val="24"/>
        </w:rPr>
        <w:t>mewarisi</w:t>
      </w:r>
      <w:r w:rsidRPr="00FB39B4">
        <w:rPr>
          <w:rFonts w:ascii="Times New Roman" w:hAnsi="Times New Roman" w:cs="Times New Roman"/>
          <w:sz w:val="24"/>
          <w:szCs w:val="24"/>
        </w:rPr>
        <w:t xml:space="preserve"> dari Employee.</w:t>
      </w:r>
    </w:p>
    <w:p w14:paraId="1C9B765C" w14:textId="01E52F7B" w:rsidR="00FB39B4" w:rsidRPr="00FB39B4" w:rsidRDefault="00FB39B4" w:rsidP="00FB39B4">
      <w:pPr>
        <w:numPr>
          <w:ilvl w:val="0"/>
          <w:numId w:val="7"/>
        </w:numPr>
        <w:rPr>
          <w:rFonts w:ascii="Times New Roman" w:hAnsi="Times New Roman" w:cs="Times New Roman"/>
          <w:sz w:val="24"/>
          <w:szCs w:val="24"/>
        </w:rPr>
      </w:pPr>
      <w:r w:rsidRPr="00FB39B4">
        <w:rPr>
          <w:rFonts w:ascii="Times New Roman" w:hAnsi="Times New Roman" w:cs="Times New Roman"/>
          <w:sz w:val="24"/>
          <w:szCs w:val="24"/>
        </w:rPr>
        <w:t xml:space="preserve">Employee </w:t>
      </w:r>
      <w:r w:rsidRPr="00FB39B4">
        <w:rPr>
          <w:rFonts w:ascii="Times New Roman" w:hAnsi="Times New Roman" w:cs="Times New Roman"/>
          <w:b/>
          <w:bCs/>
          <w:sz w:val="24"/>
          <w:szCs w:val="24"/>
        </w:rPr>
        <w:t>mewarisi</w:t>
      </w:r>
      <w:r w:rsidRPr="00FB39B4">
        <w:rPr>
          <w:rFonts w:ascii="Times New Roman" w:hAnsi="Times New Roman" w:cs="Times New Roman"/>
          <w:sz w:val="24"/>
          <w:szCs w:val="24"/>
        </w:rPr>
        <w:t xml:space="preserve"> dari StaffMember.</w:t>
      </w:r>
    </w:p>
    <w:p w14:paraId="6AEC8B77" w14:textId="77777777" w:rsidR="00FB39B4" w:rsidRPr="00FB39B4" w:rsidRDefault="00FB39B4" w:rsidP="00FB39B4">
      <w:pPr>
        <w:rPr>
          <w:rFonts w:ascii="Times New Roman" w:hAnsi="Times New Roman" w:cs="Times New Roman"/>
          <w:sz w:val="24"/>
          <w:szCs w:val="24"/>
        </w:rPr>
      </w:pPr>
      <w:r w:rsidRPr="00FB39B4">
        <w:rPr>
          <w:rFonts w:ascii="Times New Roman" w:hAnsi="Times New Roman" w:cs="Times New Roman"/>
          <w:sz w:val="24"/>
          <w:szCs w:val="24"/>
        </w:rPr>
        <w:t>Ini berarti, sebuah objek Commission secara otomatis memiliki semua yang dimiliki Hourly, Employee, dan StaffMember. Contohnya, ia memiliki variabel name dan address dari StaffMember, variabel socialSecurityNumber dari Employee, dan metode addHours() dari Hourly. Konsep ini mencegah kita menulis ulang kode yang sama berulang kali.</w:t>
      </w:r>
    </w:p>
    <w:p w14:paraId="0FAF3DA8" w14:textId="54A218A6" w:rsidR="00FB39B4" w:rsidRPr="00FB39B4" w:rsidRDefault="00FB39B4" w:rsidP="00FB39B4">
      <w:pPr>
        <w:rPr>
          <w:rFonts w:ascii="Times New Roman" w:hAnsi="Times New Roman" w:cs="Times New Roman"/>
          <w:sz w:val="24"/>
          <w:szCs w:val="24"/>
        </w:rPr>
      </w:pPr>
    </w:p>
    <w:p w14:paraId="50DD1F63" w14:textId="77777777" w:rsidR="00FB39B4" w:rsidRPr="00FB39B4" w:rsidRDefault="00FB39B4" w:rsidP="00FB39B4">
      <w:pPr>
        <w:rPr>
          <w:rFonts w:ascii="Times New Roman" w:hAnsi="Times New Roman" w:cs="Times New Roman"/>
          <w:b/>
          <w:bCs/>
          <w:sz w:val="24"/>
          <w:szCs w:val="24"/>
        </w:rPr>
      </w:pPr>
      <w:r w:rsidRPr="00FB39B4">
        <w:rPr>
          <w:rFonts w:ascii="Times New Roman" w:hAnsi="Times New Roman" w:cs="Times New Roman"/>
          <w:b/>
          <w:bCs/>
          <w:sz w:val="24"/>
          <w:szCs w:val="24"/>
        </w:rPr>
        <w:t>2. Polimorfisme (Polymorphism)</w:t>
      </w:r>
    </w:p>
    <w:p w14:paraId="4E09EC22" w14:textId="77777777" w:rsidR="00FB39B4" w:rsidRPr="00FB39B4" w:rsidRDefault="00FB39B4" w:rsidP="00FB39B4">
      <w:pPr>
        <w:rPr>
          <w:rFonts w:ascii="Times New Roman" w:hAnsi="Times New Roman" w:cs="Times New Roman"/>
          <w:sz w:val="24"/>
          <w:szCs w:val="24"/>
        </w:rPr>
      </w:pPr>
      <w:r w:rsidRPr="00FB39B4">
        <w:rPr>
          <w:rFonts w:ascii="Times New Roman" w:hAnsi="Times New Roman" w:cs="Times New Roman"/>
          <w:b/>
          <w:bCs/>
          <w:sz w:val="24"/>
          <w:szCs w:val="24"/>
        </w:rPr>
        <w:t>Apa itu?</w:t>
      </w:r>
      <w:r w:rsidRPr="00FB39B4">
        <w:rPr>
          <w:rFonts w:ascii="Times New Roman" w:hAnsi="Times New Roman" w:cs="Times New Roman"/>
          <w:sz w:val="24"/>
          <w:szCs w:val="24"/>
        </w:rPr>
        <w:t xml:space="preserve"> Secara harfiah berarti "banyak bentuk". Dalam PBO, ini adalah kemampuan suatu objek untuk diperlakukan sebagai objek dari tipe induknya. Manfaat terbesarnya adalah kita dapat memanggil metode yang sama pada objek-objek yang berbeda tipe, dan masing-masing akan memberikan respons yang sesuai dengan tipenya.</w:t>
      </w:r>
    </w:p>
    <w:p w14:paraId="6DB4C604" w14:textId="0E3D81D3" w:rsidR="00FB39B4" w:rsidRDefault="00FB39B4" w:rsidP="00FB39B4">
      <w:pPr>
        <w:rPr>
          <w:rFonts w:ascii="Times New Roman" w:hAnsi="Times New Roman" w:cs="Times New Roman"/>
          <w:sz w:val="24"/>
          <w:szCs w:val="24"/>
        </w:rPr>
      </w:pPr>
      <w:r w:rsidRPr="00FB39B4">
        <w:rPr>
          <w:rFonts w:ascii="Times New Roman" w:hAnsi="Times New Roman" w:cs="Times New Roman"/>
          <w:b/>
          <w:bCs/>
          <w:sz w:val="24"/>
          <w:szCs w:val="24"/>
        </w:rPr>
        <w:t>Dalam Kode:</w:t>
      </w:r>
      <w:r w:rsidRPr="00FB39B4">
        <w:rPr>
          <w:rFonts w:ascii="Times New Roman" w:hAnsi="Times New Roman" w:cs="Times New Roman"/>
          <w:sz w:val="24"/>
          <w:szCs w:val="24"/>
        </w:rPr>
        <w:t xml:space="preserve"> Polimorfisme adalah dari file Staff.java</w:t>
      </w:r>
    </w:p>
    <w:p w14:paraId="1C593D85"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public class Staff {</w:t>
      </w:r>
    </w:p>
    <w:p w14:paraId="2699CD7E"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StaffMember[] staffList; [cite: 61]</w:t>
      </w:r>
    </w:p>
    <w:p w14:paraId="756D1AC2"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 ... (constructor di mana staffList diisi dengan berbagai jenis karyawan)</w:t>
      </w:r>
    </w:p>
    <w:p w14:paraId="75A88952" w14:textId="77777777" w:rsidR="00FB39B4" w:rsidRPr="00FB39B4" w:rsidRDefault="00FB39B4" w:rsidP="00FB39B4">
      <w:pPr>
        <w:rPr>
          <w:rFonts w:ascii="Cascadia Code" w:hAnsi="Cascadia Code" w:cs="Cascadia Code"/>
          <w:color w:val="ED0000"/>
          <w:sz w:val="16"/>
          <w:szCs w:val="16"/>
        </w:rPr>
      </w:pPr>
    </w:p>
    <w:p w14:paraId="5DA910F0"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 Metode inilah yang menunjukkan polimorfisme</w:t>
      </w:r>
    </w:p>
    <w:p w14:paraId="39FBB4A9"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public void payday () {</w:t>
      </w:r>
    </w:p>
    <w:p w14:paraId="084E7956"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lastRenderedPageBreak/>
        <w:t xml:space="preserve">        double amount;</w:t>
      </w:r>
    </w:p>
    <w:p w14:paraId="459185B9" w14:textId="77777777" w:rsidR="00FB39B4" w:rsidRPr="00FB39B4" w:rsidRDefault="00FB39B4" w:rsidP="00FB39B4">
      <w:pPr>
        <w:rPr>
          <w:rFonts w:ascii="Cascadia Code" w:hAnsi="Cascadia Code" w:cs="Cascadia Code"/>
          <w:color w:val="ED0000"/>
          <w:sz w:val="16"/>
          <w:szCs w:val="16"/>
        </w:rPr>
      </w:pPr>
    </w:p>
    <w:p w14:paraId="7AC3EDDC"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for (int count = 0; count &lt; staffList.length; count++) {</w:t>
      </w:r>
    </w:p>
    <w:p w14:paraId="49890117"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System.out.println (staffList[count]);</w:t>
      </w:r>
    </w:p>
    <w:p w14:paraId="27FBA60D"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w:t>
      </w:r>
    </w:p>
    <w:p w14:paraId="7C1DFA44"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 Panggilan polimorfik:</w:t>
      </w:r>
    </w:p>
    <w:p w14:paraId="2516EFBA"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 Java secara otomatis memilih metode pay() yang benar </w:t>
      </w:r>
    </w:p>
    <w:p w14:paraId="7BF77122"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 sesuai tipe objek (Executive, Hourly, Commission, dll.)</w:t>
      </w:r>
    </w:p>
    <w:p w14:paraId="5EBC18E4"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amount = staffList[count].pay(); [cite: 91]</w:t>
      </w:r>
    </w:p>
    <w:p w14:paraId="7113C043" w14:textId="77777777" w:rsidR="00FB39B4" w:rsidRPr="00FB39B4" w:rsidRDefault="00FB39B4" w:rsidP="00FB39B4">
      <w:pPr>
        <w:rPr>
          <w:rFonts w:ascii="Cascadia Code" w:hAnsi="Cascadia Code" w:cs="Cascadia Code"/>
          <w:color w:val="ED0000"/>
          <w:sz w:val="16"/>
          <w:szCs w:val="16"/>
        </w:rPr>
      </w:pPr>
    </w:p>
    <w:p w14:paraId="1DC3B796"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if (amount == 0.0) [cite: 92, 93]</w:t>
      </w:r>
    </w:p>
    <w:p w14:paraId="7866C909"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System.out.println ("Thanks!"); [cite: 94]</w:t>
      </w:r>
    </w:p>
    <w:p w14:paraId="1A3B4C6B"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else</w:t>
      </w:r>
    </w:p>
    <w:p w14:paraId="6FEF58F2"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System.out.println ("Paid: " + amount); [cite: 96]</w:t>
      </w:r>
    </w:p>
    <w:p w14:paraId="4C341EF8"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w:t>
      </w:r>
    </w:p>
    <w:p w14:paraId="0694EF08"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System.out.println ("--------------------");</w:t>
      </w:r>
    </w:p>
    <w:p w14:paraId="1AA2BEB4"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w:t>
      </w:r>
    </w:p>
    <w:p w14:paraId="707ACD17" w14:textId="77777777"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 xml:space="preserve">    }</w:t>
      </w:r>
    </w:p>
    <w:p w14:paraId="63D3572D" w14:textId="321AD30F" w:rsidR="00FB39B4" w:rsidRPr="00FB39B4" w:rsidRDefault="00FB39B4" w:rsidP="00FB39B4">
      <w:pPr>
        <w:rPr>
          <w:rFonts w:ascii="Cascadia Code" w:hAnsi="Cascadia Code" w:cs="Cascadia Code"/>
          <w:color w:val="ED0000"/>
          <w:sz w:val="16"/>
          <w:szCs w:val="16"/>
        </w:rPr>
      </w:pPr>
      <w:r w:rsidRPr="00FB39B4">
        <w:rPr>
          <w:rFonts w:ascii="Cascadia Code" w:hAnsi="Cascadia Code" w:cs="Cascadia Code"/>
          <w:color w:val="ED0000"/>
          <w:sz w:val="16"/>
          <w:szCs w:val="16"/>
        </w:rPr>
        <w:t>}</w:t>
      </w:r>
    </w:p>
    <w:p w14:paraId="4B1D7659" w14:textId="77777777" w:rsidR="00FB39B4" w:rsidRPr="00FB39B4" w:rsidRDefault="00FB39B4" w:rsidP="00FB39B4">
      <w:pPr>
        <w:numPr>
          <w:ilvl w:val="0"/>
          <w:numId w:val="8"/>
        </w:numPr>
        <w:rPr>
          <w:rFonts w:ascii="Times New Roman" w:hAnsi="Times New Roman" w:cs="Times New Roman"/>
          <w:sz w:val="24"/>
          <w:szCs w:val="24"/>
        </w:rPr>
      </w:pPr>
      <w:r w:rsidRPr="00FB39B4">
        <w:rPr>
          <w:rFonts w:ascii="Times New Roman" w:hAnsi="Times New Roman" w:cs="Times New Roman"/>
          <w:sz w:val="24"/>
          <w:szCs w:val="24"/>
        </w:rPr>
        <w:t>Array staffList dideklarasikan sebagai StaffMember[], yang merupakan tipe paling dasar (induk).</w:t>
      </w:r>
    </w:p>
    <w:p w14:paraId="44520794" w14:textId="36FF924C" w:rsidR="00FB39B4" w:rsidRPr="00FB39B4" w:rsidRDefault="00FB39B4" w:rsidP="00FB39B4">
      <w:pPr>
        <w:numPr>
          <w:ilvl w:val="0"/>
          <w:numId w:val="8"/>
        </w:numPr>
        <w:rPr>
          <w:rFonts w:ascii="Times New Roman" w:hAnsi="Times New Roman" w:cs="Times New Roman"/>
          <w:sz w:val="24"/>
          <w:szCs w:val="24"/>
        </w:rPr>
      </w:pPr>
      <w:r w:rsidRPr="00FB39B4">
        <w:rPr>
          <w:rFonts w:ascii="Times New Roman" w:hAnsi="Times New Roman" w:cs="Times New Roman"/>
          <w:sz w:val="24"/>
          <w:szCs w:val="24"/>
        </w:rPr>
        <w:t xml:space="preserve">Namun, array ini diisi dengan berbagai jenis objek turunan: Executive, Employee, Hourly, dan Commission yang baru </w:t>
      </w:r>
      <w:r>
        <w:rPr>
          <w:rFonts w:ascii="Times New Roman" w:hAnsi="Times New Roman" w:cs="Times New Roman"/>
          <w:sz w:val="24"/>
          <w:szCs w:val="24"/>
        </w:rPr>
        <w:t>di</w:t>
      </w:r>
      <w:r w:rsidRPr="00FB39B4">
        <w:rPr>
          <w:rFonts w:ascii="Times New Roman" w:hAnsi="Times New Roman" w:cs="Times New Roman"/>
          <w:sz w:val="24"/>
          <w:szCs w:val="24"/>
        </w:rPr>
        <w:t>buat.</w:t>
      </w:r>
    </w:p>
    <w:p w14:paraId="19F98B0A" w14:textId="77777777" w:rsidR="00FB39B4" w:rsidRPr="00FB39B4" w:rsidRDefault="00FB39B4" w:rsidP="00FB39B4">
      <w:pPr>
        <w:numPr>
          <w:ilvl w:val="0"/>
          <w:numId w:val="8"/>
        </w:numPr>
        <w:rPr>
          <w:rFonts w:ascii="Times New Roman" w:hAnsi="Times New Roman" w:cs="Times New Roman"/>
          <w:sz w:val="24"/>
          <w:szCs w:val="24"/>
        </w:rPr>
      </w:pPr>
      <w:r w:rsidRPr="00FB39B4">
        <w:rPr>
          <w:rFonts w:ascii="Times New Roman" w:hAnsi="Times New Roman" w:cs="Times New Roman"/>
          <w:sz w:val="24"/>
          <w:szCs w:val="24"/>
        </w:rPr>
        <w:t>Di dalam loop payday(), ada satu baris kunci: staffList[count].pay();.</w:t>
      </w:r>
    </w:p>
    <w:p w14:paraId="1557C30C" w14:textId="77777777" w:rsidR="00FB39B4" w:rsidRPr="00FB39B4" w:rsidRDefault="00FB39B4" w:rsidP="00FB39B4">
      <w:pPr>
        <w:rPr>
          <w:rFonts w:ascii="Times New Roman" w:hAnsi="Times New Roman" w:cs="Times New Roman"/>
          <w:sz w:val="24"/>
          <w:szCs w:val="24"/>
        </w:rPr>
      </w:pPr>
      <w:r w:rsidRPr="00FB39B4">
        <w:rPr>
          <w:rFonts w:ascii="Times New Roman" w:hAnsi="Times New Roman" w:cs="Times New Roman"/>
          <w:sz w:val="24"/>
          <w:szCs w:val="24"/>
        </w:rPr>
        <w:t>Ketika baris ini dieksekusi, Java secara otomatis tahu versi pay() mana yang harus dijalankan. Jika staffList[count] adalah objek Hourly, maka pay() dari kelas Hourly yang dijalankan. Jika itu adalah objek Commission, maka pay() dari kelas Commission yang dijalankan. Ini membuat kode menjadi sangat fleksibel dan mudah dikelola.</w:t>
      </w:r>
    </w:p>
    <w:p w14:paraId="62E2509D" w14:textId="77777777" w:rsidR="00FB39B4" w:rsidRPr="00FB39B4" w:rsidRDefault="00FB39B4" w:rsidP="00FB39B4">
      <w:pPr>
        <w:rPr>
          <w:rFonts w:ascii="Times New Roman" w:hAnsi="Times New Roman" w:cs="Times New Roman"/>
          <w:sz w:val="24"/>
          <w:szCs w:val="24"/>
        </w:rPr>
      </w:pPr>
      <w:r w:rsidRPr="00FB39B4">
        <w:rPr>
          <w:rFonts w:ascii="Times New Roman" w:hAnsi="Times New Roman" w:cs="Times New Roman"/>
          <w:sz w:val="24"/>
          <w:szCs w:val="24"/>
        </w:rPr>
        <w:pict w14:anchorId="2BC53938">
          <v:rect id="_x0000_i1051" style="width:0;height:1.5pt" o:hralign="center" o:hrstd="t" o:hr="t" fillcolor="#a0a0a0" stroked="f"/>
        </w:pict>
      </w:r>
    </w:p>
    <w:p w14:paraId="1F3B8C27" w14:textId="77777777" w:rsidR="00FB39B4" w:rsidRPr="00FB39B4" w:rsidRDefault="00FB39B4" w:rsidP="00FB39B4">
      <w:pPr>
        <w:rPr>
          <w:rFonts w:ascii="Times New Roman" w:hAnsi="Times New Roman" w:cs="Times New Roman"/>
          <w:b/>
          <w:bCs/>
          <w:sz w:val="24"/>
          <w:szCs w:val="24"/>
        </w:rPr>
      </w:pPr>
      <w:r w:rsidRPr="00FB39B4">
        <w:rPr>
          <w:rFonts w:ascii="Times New Roman" w:hAnsi="Times New Roman" w:cs="Times New Roman"/>
          <w:b/>
          <w:bCs/>
          <w:sz w:val="24"/>
          <w:szCs w:val="24"/>
        </w:rPr>
        <w:t>3. Penimpaan Metode (Method Overriding)</w:t>
      </w:r>
    </w:p>
    <w:p w14:paraId="4A7C63F9" w14:textId="77777777" w:rsidR="00FB39B4" w:rsidRPr="00FB39B4" w:rsidRDefault="00FB39B4" w:rsidP="00FB39B4">
      <w:pPr>
        <w:rPr>
          <w:rFonts w:ascii="Times New Roman" w:hAnsi="Times New Roman" w:cs="Times New Roman"/>
          <w:sz w:val="24"/>
          <w:szCs w:val="24"/>
        </w:rPr>
      </w:pPr>
      <w:r w:rsidRPr="00FB39B4">
        <w:rPr>
          <w:rFonts w:ascii="Times New Roman" w:hAnsi="Times New Roman" w:cs="Times New Roman"/>
          <w:b/>
          <w:bCs/>
          <w:sz w:val="24"/>
          <w:szCs w:val="24"/>
        </w:rPr>
        <w:t>Apa itu?</w:t>
      </w:r>
      <w:r w:rsidRPr="00FB39B4">
        <w:rPr>
          <w:rFonts w:ascii="Times New Roman" w:hAnsi="Times New Roman" w:cs="Times New Roman"/>
          <w:sz w:val="24"/>
          <w:szCs w:val="24"/>
        </w:rPr>
        <w:t xml:space="preserve"> Ini adalah kemampuan kelas anak untuk menyediakan implementasi yang berbeda (lebih spesifik) untuk sebuah metode yang sudah didefinisikan di kelas induknya.</w:t>
      </w:r>
    </w:p>
    <w:p w14:paraId="21141CF4" w14:textId="77777777" w:rsidR="00FB39B4" w:rsidRDefault="00FB39B4" w:rsidP="00FB39B4">
      <w:pPr>
        <w:rPr>
          <w:rFonts w:ascii="Times New Roman" w:hAnsi="Times New Roman" w:cs="Times New Roman"/>
          <w:sz w:val="24"/>
          <w:szCs w:val="24"/>
        </w:rPr>
      </w:pPr>
      <w:r w:rsidRPr="00FB39B4">
        <w:rPr>
          <w:rFonts w:ascii="Times New Roman" w:hAnsi="Times New Roman" w:cs="Times New Roman"/>
          <w:b/>
          <w:bCs/>
          <w:sz w:val="24"/>
          <w:szCs w:val="24"/>
        </w:rPr>
        <w:t>Dalam Kode:</w:t>
      </w:r>
      <w:r w:rsidRPr="00FB39B4">
        <w:rPr>
          <w:rFonts w:ascii="Times New Roman" w:hAnsi="Times New Roman" w:cs="Times New Roman"/>
          <w:sz w:val="24"/>
          <w:szCs w:val="24"/>
        </w:rPr>
        <w:t xml:space="preserve"> Kelas Commission melakukan </w:t>
      </w:r>
      <w:r w:rsidRPr="00FB39B4">
        <w:rPr>
          <w:rFonts w:ascii="Times New Roman" w:hAnsi="Times New Roman" w:cs="Times New Roman"/>
          <w:i/>
          <w:iCs/>
          <w:sz w:val="24"/>
          <w:szCs w:val="24"/>
        </w:rPr>
        <w:t>overriding</w:t>
      </w:r>
      <w:r w:rsidRPr="00FB39B4">
        <w:rPr>
          <w:rFonts w:ascii="Times New Roman" w:hAnsi="Times New Roman" w:cs="Times New Roman"/>
          <w:sz w:val="24"/>
          <w:szCs w:val="24"/>
        </w:rPr>
        <w:t xml:space="preserve"> pada dua metode penting dari kelas induknya:</w:t>
      </w:r>
    </w:p>
    <w:p w14:paraId="5112A63F"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Dari kelas Hourly.java (Induk)</w:t>
      </w:r>
    </w:p>
    <w:p w14:paraId="5380A3AA"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w:t>
      </w:r>
    </w:p>
    <w:p w14:paraId="0913965D"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public class Hourly extends Employee {</w:t>
      </w:r>
    </w:p>
    <w:p w14:paraId="4F7C2CF3"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private int hoursWorked;</w:t>
      </w:r>
    </w:p>
    <w:p w14:paraId="69D544D6" w14:textId="77777777" w:rsidR="00C75719" w:rsidRPr="00C75719" w:rsidRDefault="00C75719" w:rsidP="00C75719">
      <w:pPr>
        <w:rPr>
          <w:rFonts w:ascii="Cascadia Code" w:hAnsi="Cascadia Code" w:cs="Cascadia Code"/>
          <w:color w:val="ED0000"/>
          <w:sz w:val="16"/>
          <w:szCs w:val="16"/>
        </w:rPr>
      </w:pPr>
    </w:p>
    <w:p w14:paraId="35BEA86C"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 Metode pay() asli di kelas induk</w:t>
      </w:r>
    </w:p>
    <w:p w14:paraId="6E50198A"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public double pay() {</w:t>
      </w:r>
    </w:p>
    <w:p w14:paraId="11F0A8F7"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double payment = payRate * hoursWorked; [cite: 293]</w:t>
      </w:r>
    </w:p>
    <w:p w14:paraId="588EB983"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hoursWorked = 0; [cite: 292]</w:t>
      </w:r>
    </w:p>
    <w:p w14:paraId="766FAFC0"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return payment; [cite: 294]</w:t>
      </w:r>
    </w:p>
    <w:p w14:paraId="35B65ECC"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w:t>
      </w:r>
    </w:p>
    <w:p w14:paraId="305F904D" w14:textId="77777777" w:rsidR="00C75719" w:rsidRPr="00C75719" w:rsidRDefault="00C75719" w:rsidP="00C75719">
      <w:pPr>
        <w:rPr>
          <w:rFonts w:ascii="Cascadia Code" w:hAnsi="Cascadia Code" w:cs="Cascadia Code"/>
          <w:color w:val="ED0000"/>
          <w:sz w:val="16"/>
          <w:szCs w:val="16"/>
        </w:rPr>
      </w:pPr>
    </w:p>
    <w:p w14:paraId="5D2FABCB"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 Metode toString() asli di kelas induk</w:t>
      </w:r>
    </w:p>
    <w:p w14:paraId="08DE7213"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public String toString() {</w:t>
      </w:r>
    </w:p>
    <w:p w14:paraId="58CB08E2"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String result = super.toString(); [cite: 302]</w:t>
      </w:r>
    </w:p>
    <w:p w14:paraId="0020B8F9"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result += "\nCurrent hours: " + hoursWorked; [cite: 306]</w:t>
      </w:r>
    </w:p>
    <w:p w14:paraId="0264C708"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return result; [cite: 307]</w:t>
      </w:r>
    </w:p>
    <w:p w14:paraId="6F343594"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w:t>
      </w:r>
    </w:p>
    <w:p w14:paraId="40F85568"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 ...</w:t>
      </w:r>
    </w:p>
    <w:p w14:paraId="11F14AEE"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w:t>
      </w:r>
    </w:p>
    <w:p w14:paraId="70D43F42" w14:textId="77777777" w:rsidR="00C75719" w:rsidRPr="00C75719" w:rsidRDefault="00C75719" w:rsidP="00C75719">
      <w:pPr>
        <w:rPr>
          <w:rFonts w:ascii="Cascadia Code" w:hAnsi="Cascadia Code" w:cs="Cascadia Code"/>
          <w:color w:val="ED0000"/>
          <w:sz w:val="16"/>
          <w:szCs w:val="16"/>
        </w:rPr>
      </w:pPr>
    </w:p>
    <w:p w14:paraId="198BCD07" w14:textId="77777777" w:rsidR="00C75719" w:rsidRPr="00C75719" w:rsidRDefault="00C75719" w:rsidP="00C75719">
      <w:pPr>
        <w:rPr>
          <w:rFonts w:ascii="Cascadia Code" w:hAnsi="Cascadia Code" w:cs="Cascadia Code"/>
          <w:color w:val="ED0000"/>
          <w:sz w:val="16"/>
          <w:szCs w:val="16"/>
        </w:rPr>
      </w:pPr>
    </w:p>
    <w:p w14:paraId="2345375F" w14:textId="14DFE9D5"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Dari kelas Commission.java (Anak) </w:t>
      </w:r>
    </w:p>
    <w:p w14:paraId="316A0956"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w:t>
      </w:r>
    </w:p>
    <w:p w14:paraId="4BF4E934"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public class Commission extends Hourly {</w:t>
      </w:r>
    </w:p>
    <w:p w14:paraId="0DA35C3E"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private double totalSales;</w:t>
      </w:r>
    </w:p>
    <w:p w14:paraId="4F165CA9"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private double commissionRate;</w:t>
      </w:r>
    </w:p>
    <w:p w14:paraId="27EDAAB2" w14:textId="77777777" w:rsidR="00C75719" w:rsidRPr="00C75719" w:rsidRDefault="00C75719" w:rsidP="00C75719">
      <w:pPr>
        <w:rPr>
          <w:rFonts w:ascii="Cascadia Code" w:hAnsi="Cascadia Code" w:cs="Cascadia Code"/>
          <w:color w:val="ED0000"/>
          <w:sz w:val="16"/>
          <w:szCs w:val="16"/>
        </w:rPr>
      </w:pPr>
    </w:p>
    <w:p w14:paraId="63BA2655"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 Metode pay() yang di-override</w:t>
      </w:r>
    </w:p>
    <w:p w14:paraId="775D8981"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@Override</w:t>
      </w:r>
    </w:p>
    <w:p w14:paraId="5A711904"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public double pay() {</w:t>
      </w:r>
    </w:p>
    <w:p w14:paraId="3FD991BC"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 Memanggil pay() dari Hourly, lalu menambahkan logika komisi</w:t>
      </w:r>
    </w:p>
    <w:p w14:paraId="18B8A6A0"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double hourlyPayment = super.pay(); // Memanggil kode dari induk</w:t>
      </w:r>
    </w:p>
    <w:p w14:paraId="7EDD0CFB"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double commissionPayment = totalSales * commissionRate;</w:t>
      </w:r>
    </w:p>
    <w:p w14:paraId="0147F69E"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totalSales = 0;</w:t>
      </w:r>
    </w:p>
    <w:p w14:paraId="40CCC192"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return hourlyPayment + commissionPayment;</w:t>
      </w:r>
    </w:p>
    <w:p w14:paraId="0A2AE465"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w:t>
      </w:r>
    </w:p>
    <w:p w14:paraId="2A88BA47" w14:textId="77777777" w:rsidR="00C75719" w:rsidRPr="00C75719" w:rsidRDefault="00C75719" w:rsidP="00C75719">
      <w:pPr>
        <w:rPr>
          <w:rFonts w:ascii="Cascadia Code" w:hAnsi="Cascadia Code" w:cs="Cascadia Code"/>
          <w:color w:val="ED0000"/>
          <w:sz w:val="16"/>
          <w:szCs w:val="16"/>
        </w:rPr>
      </w:pPr>
    </w:p>
    <w:p w14:paraId="5A5F097D"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 Metode toString() yang di-override</w:t>
      </w:r>
    </w:p>
    <w:p w14:paraId="0AFBD622"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@Override</w:t>
      </w:r>
    </w:p>
    <w:p w14:paraId="7A528208"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public String toString() {</w:t>
      </w:r>
    </w:p>
    <w:p w14:paraId="4A536923"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 Memanggil toString() dari Hourly, lalu menambahkan info sales</w:t>
      </w:r>
    </w:p>
    <w:p w14:paraId="7CF543D8"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String result = super.toString(); // Memanggil kode dari induk</w:t>
      </w:r>
    </w:p>
    <w:p w14:paraId="6838B764"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lastRenderedPageBreak/>
        <w:t xml:space="preserve">        result += "\nTotal Sales: " + totalSales;</w:t>
      </w:r>
    </w:p>
    <w:p w14:paraId="62E07654"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return result;</w:t>
      </w:r>
    </w:p>
    <w:p w14:paraId="58287025"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w:t>
      </w:r>
    </w:p>
    <w:p w14:paraId="22633068"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 ...</w:t>
      </w:r>
    </w:p>
    <w:p w14:paraId="6BDA94B3" w14:textId="5244CE03" w:rsidR="00C75719" w:rsidRPr="00FB39B4"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w:t>
      </w:r>
    </w:p>
    <w:p w14:paraId="1BA779C9" w14:textId="77777777" w:rsidR="00FB39B4" w:rsidRPr="00FB39B4" w:rsidRDefault="00FB39B4" w:rsidP="00FB39B4">
      <w:pPr>
        <w:numPr>
          <w:ilvl w:val="0"/>
          <w:numId w:val="9"/>
        </w:numPr>
        <w:rPr>
          <w:rFonts w:ascii="Times New Roman" w:hAnsi="Times New Roman" w:cs="Times New Roman"/>
          <w:sz w:val="24"/>
          <w:szCs w:val="24"/>
        </w:rPr>
      </w:pPr>
      <w:r w:rsidRPr="00FB39B4">
        <w:rPr>
          <w:rFonts w:ascii="Times New Roman" w:hAnsi="Times New Roman" w:cs="Times New Roman"/>
          <w:b/>
          <w:bCs/>
          <w:sz w:val="24"/>
          <w:szCs w:val="24"/>
        </w:rPr>
        <w:t>public double pay()</w:t>
      </w:r>
      <w:r w:rsidRPr="00FB39B4">
        <w:rPr>
          <w:rFonts w:ascii="Times New Roman" w:hAnsi="Times New Roman" w:cs="Times New Roman"/>
          <w:sz w:val="24"/>
          <w:szCs w:val="24"/>
        </w:rPr>
        <w:t>: Kelas Hourly sudah punya metode pay() untuk menghitung gaji berdasarkan jam. Kelas Commission menimpanya dengan menambahkan fungsionalitas baru: ia memanggil metode pay() milik induknya menggunakan super.pay() untuk mendapatkan gaji per jam, lalu menambahkan perhitungan komisi di atasnya.</w:t>
      </w:r>
    </w:p>
    <w:p w14:paraId="02F7CFE4" w14:textId="77777777" w:rsidR="00FB39B4" w:rsidRPr="00FB39B4" w:rsidRDefault="00FB39B4" w:rsidP="00FB39B4">
      <w:pPr>
        <w:numPr>
          <w:ilvl w:val="0"/>
          <w:numId w:val="9"/>
        </w:numPr>
        <w:rPr>
          <w:rFonts w:ascii="Times New Roman" w:hAnsi="Times New Roman" w:cs="Times New Roman"/>
          <w:sz w:val="24"/>
          <w:szCs w:val="24"/>
        </w:rPr>
      </w:pPr>
      <w:r w:rsidRPr="00FB39B4">
        <w:rPr>
          <w:rFonts w:ascii="Times New Roman" w:hAnsi="Times New Roman" w:cs="Times New Roman"/>
          <w:b/>
          <w:bCs/>
          <w:sz w:val="24"/>
          <w:szCs w:val="24"/>
        </w:rPr>
        <w:t>public String toString()</w:t>
      </w:r>
      <w:r w:rsidRPr="00FB39B4">
        <w:rPr>
          <w:rFonts w:ascii="Times New Roman" w:hAnsi="Times New Roman" w:cs="Times New Roman"/>
          <w:sz w:val="24"/>
          <w:szCs w:val="24"/>
        </w:rPr>
        <w:t>: Metode ini juga di-override untuk menambahkan informasi "Total Sales" ke dalam detail karyawan, selain informasi dasar yang sudah disediakan oleh toString() milik kelas Hourly.</w:t>
      </w:r>
    </w:p>
    <w:p w14:paraId="77EF1652" w14:textId="77777777" w:rsidR="00FB39B4" w:rsidRPr="00FB39B4" w:rsidRDefault="00FB39B4" w:rsidP="00FB39B4">
      <w:pPr>
        <w:rPr>
          <w:rFonts w:ascii="Times New Roman" w:hAnsi="Times New Roman" w:cs="Times New Roman"/>
          <w:sz w:val="24"/>
          <w:szCs w:val="24"/>
        </w:rPr>
      </w:pPr>
      <w:r w:rsidRPr="00FB39B4">
        <w:rPr>
          <w:rFonts w:ascii="Times New Roman" w:hAnsi="Times New Roman" w:cs="Times New Roman"/>
          <w:sz w:val="24"/>
          <w:szCs w:val="24"/>
        </w:rPr>
        <w:pict w14:anchorId="4830EA31">
          <v:rect id="_x0000_i1052" style="width:0;height:1.5pt" o:hralign="center" o:hrstd="t" o:hr="t" fillcolor="#a0a0a0" stroked="f"/>
        </w:pict>
      </w:r>
    </w:p>
    <w:p w14:paraId="2A384659" w14:textId="77777777" w:rsidR="00FB39B4" w:rsidRPr="00FB39B4" w:rsidRDefault="00FB39B4" w:rsidP="00FB39B4">
      <w:pPr>
        <w:rPr>
          <w:rFonts w:ascii="Times New Roman" w:hAnsi="Times New Roman" w:cs="Times New Roman"/>
          <w:b/>
          <w:bCs/>
          <w:sz w:val="24"/>
          <w:szCs w:val="24"/>
        </w:rPr>
      </w:pPr>
      <w:r w:rsidRPr="00FB39B4">
        <w:rPr>
          <w:rFonts w:ascii="Times New Roman" w:hAnsi="Times New Roman" w:cs="Times New Roman"/>
          <w:b/>
          <w:bCs/>
          <w:sz w:val="24"/>
          <w:szCs w:val="24"/>
        </w:rPr>
        <w:t>4. Abstraksi (Abstraction)</w:t>
      </w:r>
    </w:p>
    <w:p w14:paraId="4BEF86CB" w14:textId="77777777" w:rsidR="00FB39B4" w:rsidRPr="00FB39B4" w:rsidRDefault="00FB39B4" w:rsidP="00FB39B4">
      <w:pPr>
        <w:rPr>
          <w:rFonts w:ascii="Times New Roman" w:hAnsi="Times New Roman" w:cs="Times New Roman"/>
          <w:sz w:val="24"/>
          <w:szCs w:val="24"/>
        </w:rPr>
      </w:pPr>
      <w:r w:rsidRPr="00FB39B4">
        <w:rPr>
          <w:rFonts w:ascii="Times New Roman" w:hAnsi="Times New Roman" w:cs="Times New Roman"/>
          <w:b/>
          <w:bCs/>
          <w:sz w:val="24"/>
          <w:szCs w:val="24"/>
        </w:rPr>
        <w:t>Apa itu?</w:t>
      </w:r>
      <w:r w:rsidRPr="00FB39B4">
        <w:rPr>
          <w:rFonts w:ascii="Times New Roman" w:hAnsi="Times New Roman" w:cs="Times New Roman"/>
          <w:sz w:val="24"/>
          <w:szCs w:val="24"/>
        </w:rPr>
        <w:t xml:space="preserve"> Abstraksi berarti menyembunyikan detail implementasi yang kompleks dan hanya menampilkan fungsionalitas yang penting bagi pengguna. Salah satu caranya adalah melalui abstract class.</w:t>
      </w:r>
    </w:p>
    <w:p w14:paraId="3F12F802" w14:textId="6D1A5F20" w:rsidR="00FB39B4" w:rsidRDefault="00FB39B4" w:rsidP="00FB39B4">
      <w:pPr>
        <w:rPr>
          <w:rFonts w:ascii="Times New Roman" w:hAnsi="Times New Roman" w:cs="Times New Roman"/>
          <w:sz w:val="24"/>
          <w:szCs w:val="24"/>
        </w:rPr>
      </w:pPr>
      <w:r w:rsidRPr="00FB39B4">
        <w:rPr>
          <w:rFonts w:ascii="Times New Roman" w:hAnsi="Times New Roman" w:cs="Times New Roman"/>
          <w:b/>
          <w:bCs/>
          <w:sz w:val="24"/>
          <w:szCs w:val="24"/>
        </w:rPr>
        <w:t>Dalam Kode:</w:t>
      </w:r>
      <w:r w:rsidRPr="00FB39B4">
        <w:rPr>
          <w:rFonts w:ascii="Times New Roman" w:hAnsi="Times New Roman" w:cs="Times New Roman"/>
          <w:sz w:val="24"/>
          <w:szCs w:val="24"/>
        </w:rPr>
        <w:t xml:space="preserve"> StaffMember adalah sebuah </w:t>
      </w:r>
      <w:r w:rsidRPr="00FB39B4">
        <w:rPr>
          <w:rFonts w:ascii="Times New Roman" w:hAnsi="Times New Roman" w:cs="Times New Roman"/>
          <w:b/>
          <w:bCs/>
          <w:sz w:val="24"/>
          <w:szCs w:val="24"/>
        </w:rPr>
        <w:t>kelas abstrak</w:t>
      </w:r>
    </w:p>
    <w:p w14:paraId="14ABFC2F"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abstract public class StaffMember { [cite: 112]</w:t>
      </w:r>
    </w:p>
    <w:p w14:paraId="24F665D3"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protected String name; [cite: 114]</w:t>
      </w:r>
    </w:p>
    <w:p w14:paraId="1BAD25D3"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protected String address; [cite: 115]</w:t>
      </w:r>
    </w:p>
    <w:p w14:paraId="5C90BEC8"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protected String phone; [cite: 116]</w:t>
      </w:r>
    </w:p>
    <w:p w14:paraId="37F3E229" w14:textId="77777777" w:rsidR="00C75719" w:rsidRPr="00C75719" w:rsidRDefault="00C75719" w:rsidP="00C75719">
      <w:pPr>
        <w:rPr>
          <w:rFonts w:ascii="Cascadia Code" w:hAnsi="Cascadia Code" w:cs="Cascadia Code"/>
          <w:color w:val="ED0000"/>
          <w:sz w:val="16"/>
          <w:szCs w:val="16"/>
        </w:rPr>
      </w:pPr>
    </w:p>
    <w:p w14:paraId="22382121"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 Constructor</w:t>
      </w:r>
    </w:p>
    <w:p w14:paraId="5E5BA77C"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public StaffMember (String eName, String eAddress, String ePhone) { [cite: 119]</w:t>
      </w:r>
    </w:p>
    <w:p w14:paraId="7D35183C"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name = eName; [cite: 123]</w:t>
      </w:r>
    </w:p>
    <w:p w14:paraId="78EFADFB"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address = eAddress; [cite: 124]</w:t>
      </w:r>
    </w:p>
    <w:p w14:paraId="1DF25D83"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phone = ePhone; [cite: 125, 126]</w:t>
      </w:r>
    </w:p>
    <w:p w14:paraId="75FA30A5"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w:t>
      </w:r>
    </w:p>
    <w:p w14:paraId="1A2923C7" w14:textId="77777777" w:rsidR="00C75719" w:rsidRPr="00C75719" w:rsidRDefault="00C75719" w:rsidP="00C75719">
      <w:pPr>
        <w:rPr>
          <w:rFonts w:ascii="Cascadia Code" w:hAnsi="Cascadia Code" w:cs="Cascadia Code"/>
          <w:color w:val="ED0000"/>
          <w:sz w:val="16"/>
          <w:szCs w:val="16"/>
        </w:rPr>
      </w:pPr>
    </w:p>
    <w:p w14:paraId="374E4A42"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 Metode toString() biasa</w:t>
      </w:r>
    </w:p>
    <w:p w14:paraId="51838BF5"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public String toString() { [cite: 132]</w:t>
      </w:r>
    </w:p>
    <w:p w14:paraId="3E9D28DF"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String result = "Name: " + name + "\n"; [cite: 134]</w:t>
      </w:r>
    </w:p>
    <w:p w14:paraId="2E35B7F2"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result += "Address: " + address + "\n"; [cite: 136]</w:t>
      </w:r>
    </w:p>
    <w:p w14:paraId="5DDE9CF3"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result += "Phone: " + phone; [cite: 137, 138]</w:t>
      </w:r>
    </w:p>
    <w:p w14:paraId="4037EE8B"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return result; [cite: 139]</w:t>
      </w:r>
    </w:p>
    <w:p w14:paraId="3CC72349"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w:t>
      </w:r>
    </w:p>
    <w:p w14:paraId="3EA18ABA" w14:textId="77777777" w:rsidR="00C75719" w:rsidRPr="00C75719" w:rsidRDefault="00C75719" w:rsidP="00C75719">
      <w:pPr>
        <w:rPr>
          <w:rFonts w:ascii="Cascadia Code" w:hAnsi="Cascadia Code" w:cs="Cascadia Code"/>
          <w:color w:val="ED0000"/>
          <w:sz w:val="16"/>
          <w:szCs w:val="16"/>
        </w:rPr>
      </w:pPr>
    </w:p>
    <w:p w14:paraId="5653C7ED"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 Metode abstract: </w:t>
      </w:r>
    </w:p>
    <w:p w14:paraId="6729BE70"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 Tidak memiliki isi dan harus di-override oleh kelas anak.</w:t>
      </w:r>
    </w:p>
    <w:p w14:paraId="477BCBBE" w14:textId="77777777" w:rsidR="00C75719" w:rsidRPr="00C75719"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 xml:space="preserve">    public abstract double pay(); [cite: 145]</w:t>
      </w:r>
    </w:p>
    <w:p w14:paraId="1710132D" w14:textId="734417EE" w:rsidR="00C75719" w:rsidRPr="00FB39B4" w:rsidRDefault="00C75719" w:rsidP="00C75719">
      <w:pPr>
        <w:rPr>
          <w:rFonts w:ascii="Cascadia Code" w:hAnsi="Cascadia Code" w:cs="Cascadia Code"/>
          <w:color w:val="ED0000"/>
          <w:sz w:val="16"/>
          <w:szCs w:val="16"/>
        </w:rPr>
      </w:pPr>
      <w:r w:rsidRPr="00C75719">
        <w:rPr>
          <w:rFonts w:ascii="Cascadia Code" w:hAnsi="Cascadia Code" w:cs="Cascadia Code"/>
          <w:color w:val="ED0000"/>
          <w:sz w:val="16"/>
          <w:szCs w:val="16"/>
        </w:rPr>
        <w:t>}</w:t>
      </w:r>
    </w:p>
    <w:p w14:paraId="55C12B88" w14:textId="3064092C" w:rsidR="00FB39B4" w:rsidRPr="00FB39B4" w:rsidRDefault="00FB39B4" w:rsidP="00FB39B4">
      <w:pPr>
        <w:numPr>
          <w:ilvl w:val="0"/>
          <w:numId w:val="10"/>
        </w:numPr>
        <w:rPr>
          <w:rFonts w:ascii="Times New Roman" w:hAnsi="Times New Roman" w:cs="Times New Roman"/>
          <w:sz w:val="24"/>
          <w:szCs w:val="24"/>
        </w:rPr>
      </w:pPr>
      <w:r>
        <w:rPr>
          <w:rFonts w:ascii="Times New Roman" w:hAnsi="Times New Roman" w:cs="Times New Roman"/>
          <w:sz w:val="24"/>
          <w:szCs w:val="24"/>
        </w:rPr>
        <w:t xml:space="preserve">Kita </w:t>
      </w:r>
      <w:r w:rsidRPr="00FB39B4">
        <w:rPr>
          <w:rFonts w:ascii="Times New Roman" w:hAnsi="Times New Roman" w:cs="Times New Roman"/>
          <w:sz w:val="24"/>
          <w:szCs w:val="24"/>
        </w:rPr>
        <w:t>tidak bisa membuat objek langsung dari StaffMember (misalnya, new StaffMember(...) akan error).</w:t>
      </w:r>
    </w:p>
    <w:p w14:paraId="6EAFF332" w14:textId="77777777" w:rsidR="00FB39B4" w:rsidRPr="00FB39B4" w:rsidRDefault="00FB39B4" w:rsidP="00FB39B4">
      <w:pPr>
        <w:numPr>
          <w:ilvl w:val="0"/>
          <w:numId w:val="10"/>
        </w:numPr>
        <w:rPr>
          <w:rFonts w:ascii="Times New Roman" w:hAnsi="Times New Roman" w:cs="Times New Roman"/>
          <w:sz w:val="24"/>
          <w:szCs w:val="24"/>
        </w:rPr>
      </w:pPr>
      <w:r w:rsidRPr="00FB39B4">
        <w:rPr>
          <w:rFonts w:ascii="Times New Roman" w:hAnsi="Times New Roman" w:cs="Times New Roman"/>
          <w:sz w:val="24"/>
          <w:szCs w:val="24"/>
        </w:rPr>
        <w:t xml:space="preserve">Ia memiliki metode public abstract double pay();. Ini adalah sebuah "kontrak" yang memaksa setiap kelas turunan (seperti Employee atau Volunteer) untuk </w:t>
      </w:r>
      <w:r w:rsidRPr="00FB39B4">
        <w:rPr>
          <w:rFonts w:ascii="Times New Roman" w:hAnsi="Times New Roman" w:cs="Times New Roman"/>
          <w:i/>
          <w:iCs/>
          <w:sz w:val="24"/>
          <w:szCs w:val="24"/>
        </w:rPr>
        <w:t>pasti</w:t>
      </w:r>
      <w:r w:rsidRPr="00FB39B4">
        <w:rPr>
          <w:rFonts w:ascii="Times New Roman" w:hAnsi="Times New Roman" w:cs="Times New Roman"/>
          <w:sz w:val="24"/>
          <w:szCs w:val="24"/>
        </w:rPr>
        <w:t xml:space="preserve"> memiliki implementasi metode pay() mereka sendiri. Ini menjamin bahwa setiap jenis anggota staf dapat "dibayar", bahkan jika pembayarannya nol seperti pada Volunteer.</w:t>
      </w:r>
    </w:p>
    <w:p w14:paraId="6F11A97E" w14:textId="77777777" w:rsidR="00FB39B4" w:rsidRPr="00FB39B4" w:rsidRDefault="00FB39B4" w:rsidP="00FB39B4">
      <w:pPr>
        <w:rPr>
          <w:rFonts w:ascii="Times New Roman" w:hAnsi="Times New Roman" w:cs="Times New Roman"/>
          <w:b/>
          <w:bCs/>
          <w:sz w:val="24"/>
          <w:szCs w:val="24"/>
        </w:rPr>
      </w:pPr>
      <w:r w:rsidRPr="00FB39B4">
        <w:rPr>
          <w:rFonts w:ascii="Times New Roman" w:hAnsi="Times New Roman" w:cs="Times New Roman"/>
          <w:b/>
          <w:bCs/>
          <w:sz w:val="24"/>
          <w:szCs w:val="24"/>
        </w:rPr>
        <w:t>Kesimpulan Akhir</w:t>
      </w:r>
    </w:p>
    <w:p w14:paraId="1424C40D" w14:textId="511BC31E" w:rsidR="00181C3A" w:rsidRDefault="00FB39B4">
      <w:pPr>
        <w:rPr>
          <w:rFonts w:ascii="Times New Roman" w:hAnsi="Times New Roman" w:cs="Times New Roman"/>
          <w:sz w:val="24"/>
          <w:szCs w:val="24"/>
        </w:rPr>
      </w:pPr>
      <w:r w:rsidRPr="00FB39B4">
        <w:rPr>
          <w:rFonts w:ascii="Times New Roman" w:hAnsi="Times New Roman" w:cs="Times New Roman"/>
          <w:sz w:val="24"/>
          <w:szCs w:val="24"/>
        </w:rPr>
        <w:t xml:space="preserve">Kode ini secara efektif menunjukkan bagaimana pilar-pilar PBO bekerja sama untuk menciptakan sebuah sistem yang </w:t>
      </w:r>
      <w:r w:rsidRPr="00FB39B4">
        <w:rPr>
          <w:rFonts w:ascii="Times New Roman" w:hAnsi="Times New Roman" w:cs="Times New Roman"/>
          <w:b/>
          <w:bCs/>
          <w:sz w:val="24"/>
          <w:szCs w:val="24"/>
        </w:rPr>
        <w:t>terstruktur, fleksibel, dan mudah diperluas</w:t>
      </w:r>
      <w:r w:rsidRPr="00FB39B4">
        <w:rPr>
          <w:rFonts w:ascii="Times New Roman" w:hAnsi="Times New Roman" w:cs="Times New Roman"/>
          <w:sz w:val="24"/>
          <w:szCs w:val="24"/>
        </w:rPr>
        <w:t xml:space="preserve">. Dengan menggunakan </w:t>
      </w:r>
      <w:r w:rsidRPr="00FB39B4">
        <w:rPr>
          <w:rFonts w:ascii="Times New Roman" w:hAnsi="Times New Roman" w:cs="Times New Roman"/>
          <w:b/>
          <w:bCs/>
          <w:sz w:val="24"/>
          <w:szCs w:val="24"/>
        </w:rPr>
        <w:t>abstraksi</w:t>
      </w:r>
      <w:r w:rsidRPr="00FB39B4">
        <w:rPr>
          <w:rFonts w:ascii="Times New Roman" w:hAnsi="Times New Roman" w:cs="Times New Roman"/>
          <w:sz w:val="24"/>
          <w:szCs w:val="24"/>
        </w:rPr>
        <w:t xml:space="preserve"> (StaffMember) sebagai dasar, </w:t>
      </w:r>
      <w:r w:rsidRPr="00FB39B4">
        <w:rPr>
          <w:rFonts w:ascii="Times New Roman" w:hAnsi="Times New Roman" w:cs="Times New Roman"/>
          <w:b/>
          <w:bCs/>
          <w:sz w:val="24"/>
          <w:szCs w:val="24"/>
        </w:rPr>
        <w:t>pewarisan</w:t>
      </w:r>
      <w:r w:rsidRPr="00FB39B4">
        <w:rPr>
          <w:rFonts w:ascii="Times New Roman" w:hAnsi="Times New Roman" w:cs="Times New Roman"/>
          <w:sz w:val="24"/>
          <w:szCs w:val="24"/>
        </w:rPr>
        <w:t xml:space="preserve"> digunakan untuk menciptakan berbagai jenis karyawan. </w:t>
      </w:r>
      <w:r w:rsidRPr="00FB39B4">
        <w:rPr>
          <w:rFonts w:ascii="Times New Roman" w:hAnsi="Times New Roman" w:cs="Times New Roman"/>
          <w:b/>
          <w:bCs/>
          <w:sz w:val="24"/>
          <w:szCs w:val="24"/>
        </w:rPr>
        <w:t>Polimorfisme</w:t>
      </w:r>
      <w:r w:rsidRPr="00FB39B4">
        <w:rPr>
          <w:rFonts w:ascii="Times New Roman" w:hAnsi="Times New Roman" w:cs="Times New Roman"/>
          <w:sz w:val="24"/>
          <w:szCs w:val="24"/>
        </w:rPr>
        <w:t xml:space="preserve"> memungkinkan semua jenis karyawan tersebut dikelola dalam satu daftar dan diperlakukan secara seragam, sementara </w:t>
      </w:r>
      <w:r w:rsidRPr="00FB39B4">
        <w:rPr>
          <w:rFonts w:ascii="Times New Roman" w:hAnsi="Times New Roman" w:cs="Times New Roman"/>
          <w:b/>
          <w:bCs/>
          <w:sz w:val="24"/>
          <w:szCs w:val="24"/>
        </w:rPr>
        <w:t>method overriding</w:t>
      </w:r>
      <w:r w:rsidRPr="00FB39B4">
        <w:rPr>
          <w:rFonts w:ascii="Times New Roman" w:hAnsi="Times New Roman" w:cs="Times New Roman"/>
          <w:sz w:val="24"/>
          <w:szCs w:val="24"/>
        </w:rPr>
        <w:t xml:space="preserve"> memungkinkan setiap jenis karyawan memiliki perilaku khusus sesuai kebutuhannya</w:t>
      </w:r>
    </w:p>
    <w:p w14:paraId="3069EA96" w14:textId="6A595B20" w:rsidR="00C75719" w:rsidRDefault="00C75719">
      <w:pPr>
        <w:rPr>
          <w:rFonts w:ascii="Times New Roman" w:hAnsi="Times New Roman" w:cs="Times New Roman"/>
          <w:sz w:val="24"/>
          <w:szCs w:val="24"/>
        </w:rPr>
      </w:pPr>
      <w:r>
        <w:rPr>
          <w:rFonts w:ascii="Times New Roman" w:hAnsi="Times New Roman" w:cs="Times New Roman"/>
          <w:sz w:val="24"/>
          <w:szCs w:val="24"/>
        </w:rPr>
        <w:br w:type="page"/>
      </w:r>
    </w:p>
    <w:p w14:paraId="05951CB3" w14:textId="41784D42" w:rsidR="00B336CC" w:rsidRDefault="00B336CC" w:rsidP="00B336CC">
      <w:pPr>
        <w:jc w:val="center"/>
        <w:rPr>
          <w:rFonts w:ascii="Times New Roman" w:eastAsia="Times New Roman" w:hAnsi="Times New Roman" w:cs="Times New Roman"/>
          <w:b/>
          <w:sz w:val="32"/>
          <w:szCs w:val="32"/>
        </w:rPr>
      </w:pPr>
      <w:r w:rsidRPr="00761CC0">
        <w:rPr>
          <w:rFonts w:ascii="Times New Roman" w:eastAsia="Times New Roman" w:hAnsi="Times New Roman" w:cs="Times New Roman"/>
          <w:b/>
          <w:sz w:val="32"/>
          <w:szCs w:val="32"/>
        </w:rPr>
        <w:lastRenderedPageBreak/>
        <w:t xml:space="preserve">STUDI KASUS </w:t>
      </w:r>
      <w:r>
        <w:rPr>
          <w:rFonts w:ascii="Times New Roman" w:eastAsia="Times New Roman" w:hAnsi="Times New Roman" w:cs="Times New Roman"/>
          <w:b/>
          <w:sz w:val="32"/>
          <w:szCs w:val="32"/>
        </w:rPr>
        <w:t>2</w:t>
      </w:r>
      <w:r w:rsidRPr="00761CC0">
        <w:rPr>
          <w:rFonts w:ascii="Times New Roman" w:eastAsia="Times New Roman" w:hAnsi="Times New Roman" w:cs="Times New Roman"/>
          <w:b/>
          <w:sz w:val="32"/>
          <w:szCs w:val="32"/>
        </w:rPr>
        <w:t xml:space="preserve"> – </w:t>
      </w:r>
      <w:r>
        <w:rPr>
          <w:rFonts w:ascii="Times New Roman" w:eastAsia="Times New Roman" w:hAnsi="Times New Roman" w:cs="Times New Roman"/>
          <w:b/>
          <w:sz w:val="32"/>
          <w:szCs w:val="32"/>
        </w:rPr>
        <w:t>PAINTING SHAPES</w:t>
      </w:r>
    </w:p>
    <w:p w14:paraId="6FDBCBA7" w14:textId="77777777" w:rsidR="00B336CC" w:rsidRPr="00B336CC" w:rsidRDefault="00B336CC" w:rsidP="00B336CC">
      <w:pPr>
        <w:rPr>
          <w:rFonts w:ascii="Times New Roman" w:eastAsia="Times New Roman" w:hAnsi="Times New Roman" w:cs="Times New Roman"/>
          <w:b/>
          <w:bCs/>
          <w:sz w:val="24"/>
          <w:szCs w:val="24"/>
        </w:rPr>
      </w:pPr>
      <w:r w:rsidRPr="00B336CC">
        <w:rPr>
          <w:rFonts w:ascii="Times New Roman" w:eastAsia="Times New Roman" w:hAnsi="Times New Roman" w:cs="Times New Roman"/>
          <w:b/>
          <w:bCs/>
          <w:sz w:val="24"/>
          <w:szCs w:val="24"/>
        </w:rPr>
        <w:t>Analisis Masalah</w:t>
      </w:r>
    </w:p>
    <w:p w14:paraId="5E20ADF7" w14:textId="77777777" w:rsidR="00B336CC" w:rsidRPr="00B336CC" w:rsidRDefault="00B336CC" w:rsidP="00B336CC">
      <w:pPr>
        <w:rPr>
          <w:rFonts w:ascii="Times New Roman" w:eastAsia="Times New Roman" w:hAnsi="Times New Roman" w:cs="Times New Roman"/>
          <w:bCs/>
          <w:sz w:val="24"/>
          <w:szCs w:val="24"/>
        </w:rPr>
      </w:pPr>
      <w:r w:rsidRPr="00B336CC">
        <w:rPr>
          <w:rFonts w:ascii="Times New Roman" w:eastAsia="Times New Roman" w:hAnsi="Times New Roman" w:cs="Times New Roman"/>
          <w:bCs/>
          <w:sz w:val="24"/>
          <w:szCs w:val="24"/>
        </w:rPr>
        <w:t xml:space="preserve">Studi kasus ini meminta kita untuk membangun sebuah sistem kecil berbasis Java untuk menghitung kebutuhan cat dalam mengecat berbagai bentuk objek. Tugas utamanya adalah mengimplementasikan konsep </w:t>
      </w:r>
      <w:r w:rsidRPr="00B336CC">
        <w:rPr>
          <w:rFonts w:ascii="Times New Roman" w:eastAsia="Times New Roman" w:hAnsi="Times New Roman" w:cs="Times New Roman"/>
          <w:b/>
          <w:bCs/>
          <w:sz w:val="24"/>
          <w:szCs w:val="24"/>
        </w:rPr>
        <w:t>Pewarisan (Inheritance)</w:t>
      </w:r>
      <w:r w:rsidRPr="00B336CC">
        <w:rPr>
          <w:rFonts w:ascii="Times New Roman" w:eastAsia="Times New Roman" w:hAnsi="Times New Roman" w:cs="Times New Roman"/>
          <w:bCs/>
          <w:sz w:val="24"/>
          <w:szCs w:val="24"/>
        </w:rPr>
        <w:t xml:space="preserve"> dan </w:t>
      </w:r>
      <w:r w:rsidRPr="00B336CC">
        <w:rPr>
          <w:rFonts w:ascii="Times New Roman" w:eastAsia="Times New Roman" w:hAnsi="Times New Roman" w:cs="Times New Roman"/>
          <w:b/>
          <w:bCs/>
          <w:sz w:val="24"/>
          <w:szCs w:val="24"/>
        </w:rPr>
        <w:t>Polimorfisme</w:t>
      </w:r>
      <w:r w:rsidRPr="00B336CC">
        <w:rPr>
          <w:rFonts w:ascii="Times New Roman" w:eastAsia="Times New Roman" w:hAnsi="Times New Roman" w:cs="Times New Roman"/>
          <w:bCs/>
          <w:sz w:val="24"/>
          <w:szCs w:val="24"/>
        </w:rPr>
        <w:t xml:space="preserve"> dengan membuat sebuah hierarki kelas bentuk (Shapes).</w:t>
      </w:r>
    </w:p>
    <w:p w14:paraId="26BED6F1" w14:textId="77777777" w:rsidR="00B336CC" w:rsidRPr="00B336CC" w:rsidRDefault="00B336CC" w:rsidP="00B336CC">
      <w:pPr>
        <w:rPr>
          <w:rFonts w:ascii="Times New Roman" w:eastAsia="Times New Roman" w:hAnsi="Times New Roman" w:cs="Times New Roman"/>
          <w:bCs/>
          <w:sz w:val="24"/>
          <w:szCs w:val="24"/>
        </w:rPr>
      </w:pPr>
      <w:r w:rsidRPr="00B336CC">
        <w:rPr>
          <w:rFonts w:ascii="Times New Roman" w:eastAsia="Times New Roman" w:hAnsi="Times New Roman" w:cs="Times New Roman"/>
          <w:bCs/>
          <w:sz w:val="24"/>
          <w:szCs w:val="24"/>
        </w:rPr>
        <w:t>Tugas-tugas yang harus diselesaikan adalah:</w:t>
      </w:r>
    </w:p>
    <w:p w14:paraId="024898D9" w14:textId="77777777" w:rsidR="00B336CC" w:rsidRPr="00B336CC" w:rsidRDefault="00B336CC" w:rsidP="00B336CC">
      <w:pPr>
        <w:numPr>
          <w:ilvl w:val="0"/>
          <w:numId w:val="11"/>
        </w:numPr>
        <w:rPr>
          <w:rFonts w:ascii="Times New Roman" w:eastAsia="Times New Roman" w:hAnsi="Times New Roman" w:cs="Times New Roman"/>
          <w:bCs/>
          <w:sz w:val="24"/>
          <w:szCs w:val="24"/>
        </w:rPr>
      </w:pPr>
      <w:r w:rsidRPr="00B336CC">
        <w:rPr>
          <w:rFonts w:ascii="Times New Roman" w:eastAsia="Times New Roman" w:hAnsi="Times New Roman" w:cs="Times New Roman"/>
          <w:bCs/>
          <w:sz w:val="24"/>
          <w:szCs w:val="24"/>
        </w:rPr>
        <w:t xml:space="preserve">Membuat kelas abstrak Shape sebagai kelas induk. </w:t>
      </w:r>
    </w:p>
    <w:p w14:paraId="361C6046" w14:textId="77777777" w:rsidR="00B336CC" w:rsidRPr="00B336CC" w:rsidRDefault="00B336CC" w:rsidP="00B336CC">
      <w:pPr>
        <w:numPr>
          <w:ilvl w:val="0"/>
          <w:numId w:val="11"/>
        </w:numPr>
        <w:rPr>
          <w:rFonts w:ascii="Times New Roman" w:eastAsia="Times New Roman" w:hAnsi="Times New Roman" w:cs="Times New Roman"/>
          <w:bCs/>
          <w:sz w:val="24"/>
          <w:szCs w:val="24"/>
        </w:rPr>
      </w:pPr>
      <w:r w:rsidRPr="00B336CC">
        <w:rPr>
          <w:rFonts w:ascii="Times New Roman" w:eastAsia="Times New Roman" w:hAnsi="Times New Roman" w:cs="Times New Roman"/>
          <w:bCs/>
          <w:sz w:val="24"/>
          <w:szCs w:val="24"/>
        </w:rPr>
        <w:t xml:space="preserve">Membuat kelas turunan Rectangle dan Cylinder yang mewarisi Shape. </w:t>
      </w:r>
    </w:p>
    <w:p w14:paraId="79A6340C" w14:textId="77777777" w:rsidR="00B336CC" w:rsidRPr="00B336CC" w:rsidRDefault="00B336CC" w:rsidP="00B336CC">
      <w:pPr>
        <w:numPr>
          <w:ilvl w:val="0"/>
          <w:numId w:val="11"/>
        </w:numPr>
        <w:rPr>
          <w:rFonts w:ascii="Times New Roman" w:eastAsia="Times New Roman" w:hAnsi="Times New Roman" w:cs="Times New Roman"/>
          <w:bCs/>
          <w:sz w:val="24"/>
          <w:szCs w:val="24"/>
        </w:rPr>
      </w:pPr>
      <w:r w:rsidRPr="00B336CC">
        <w:rPr>
          <w:rFonts w:ascii="Times New Roman" w:eastAsia="Times New Roman" w:hAnsi="Times New Roman" w:cs="Times New Roman"/>
          <w:bCs/>
          <w:sz w:val="24"/>
          <w:szCs w:val="24"/>
        </w:rPr>
        <w:t xml:space="preserve">Memperbaiki logika perhitungan di dalam kelas Paint. </w:t>
      </w:r>
    </w:p>
    <w:p w14:paraId="7827A04D" w14:textId="77777777" w:rsidR="00B336CC" w:rsidRPr="00B336CC" w:rsidRDefault="00B336CC" w:rsidP="00B336CC">
      <w:pPr>
        <w:numPr>
          <w:ilvl w:val="0"/>
          <w:numId w:val="11"/>
        </w:numPr>
        <w:rPr>
          <w:rFonts w:ascii="Times New Roman" w:eastAsia="Times New Roman" w:hAnsi="Times New Roman" w:cs="Times New Roman"/>
          <w:bCs/>
          <w:sz w:val="24"/>
          <w:szCs w:val="24"/>
        </w:rPr>
      </w:pPr>
      <w:r w:rsidRPr="00B336CC">
        <w:rPr>
          <w:rFonts w:ascii="Times New Roman" w:eastAsia="Times New Roman" w:hAnsi="Times New Roman" w:cs="Times New Roman"/>
          <w:bCs/>
          <w:sz w:val="24"/>
          <w:szCs w:val="24"/>
        </w:rPr>
        <w:t xml:space="preserve">Melengkapi program utama di PaintThings.java untuk membuat objek-objek bentuk dan menghitung kebutuhan cat untuk masing-masing. </w:t>
      </w:r>
    </w:p>
    <w:p w14:paraId="233D9233" w14:textId="77777777" w:rsidR="00B336CC" w:rsidRPr="00B336CC" w:rsidRDefault="00B336CC" w:rsidP="00B336CC">
      <w:pPr>
        <w:rPr>
          <w:rFonts w:ascii="Times New Roman" w:eastAsia="Times New Roman" w:hAnsi="Times New Roman" w:cs="Times New Roman"/>
          <w:bCs/>
          <w:sz w:val="24"/>
          <w:szCs w:val="24"/>
        </w:rPr>
      </w:pPr>
      <w:r w:rsidRPr="00B336CC">
        <w:rPr>
          <w:rFonts w:ascii="Times New Roman" w:eastAsia="Times New Roman" w:hAnsi="Times New Roman" w:cs="Times New Roman"/>
          <w:bCs/>
          <w:sz w:val="24"/>
          <w:szCs w:val="24"/>
        </w:rPr>
        <w:pict w14:anchorId="441835FC">
          <v:rect id="_x0000_i1065" style="width:0;height:1.5pt" o:hralign="center" o:hrstd="t" o:hr="t" fillcolor="#a0a0a0" stroked="f"/>
        </w:pict>
      </w:r>
    </w:p>
    <w:p w14:paraId="0C1E7B7B" w14:textId="77777777" w:rsidR="00B336CC" w:rsidRPr="00B336CC" w:rsidRDefault="00B336CC" w:rsidP="00B336CC">
      <w:pPr>
        <w:rPr>
          <w:rFonts w:ascii="Times New Roman" w:eastAsia="Times New Roman" w:hAnsi="Times New Roman" w:cs="Times New Roman"/>
          <w:b/>
          <w:bCs/>
          <w:sz w:val="24"/>
          <w:szCs w:val="24"/>
        </w:rPr>
      </w:pPr>
      <w:r w:rsidRPr="00B336CC">
        <w:rPr>
          <w:rFonts w:ascii="Times New Roman" w:eastAsia="Times New Roman" w:hAnsi="Times New Roman" w:cs="Times New Roman"/>
          <w:b/>
          <w:bCs/>
          <w:sz w:val="24"/>
          <w:szCs w:val="24"/>
        </w:rPr>
        <w:t>Implementasi Kode</w:t>
      </w:r>
    </w:p>
    <w:p w14:paraId="0873E611" w14:textId="77777777" w:rsidR="00B336CC" w:rsidRPr="00B336CC" w:rsidRDefault="00B336CC" w:rsidP="00B336CC">
      <w:pPr>
        <w:rPr>
          <w:rFonts w:ascii="Times New Roman" w:eastAsia="Times New Roman" w:hAnsi="Times New Roman" w:cs="Times New Roman"/>
          <w:bCs/>
          <w:sz w:val="24"/>
          <w:szCs w:val="24"/>
        </w:rPr>
      </w:pPr>
      <w:r w:rsidRPr="00B336CC">
        <w:rPr>
          <w:rFonts w:ascii="Times New Roman" w:eastAsia="Times New Roman" w:hAnsi="Times New Roman" w:cs="Times New Roman"/>
          <w:bCs/>
          <w:sz w:val="24"/>
          <w:szCs w:val="24"/>
        </w:rPr>
        <w:t>Berikut adalah kode lengkap untuk semua file yang perlu dibuat atau dimodifikasi agar program dapat berjalan sesuai permintaan.</w:t>
      </w:r>
    </w:p>
    <w:p w14:paraId="614DDF7C" w14:textId="77777777" w:rsidR="00B336CC" w:rsidRPr="00B336CC" w:rsidRDefault="00B336CC" w:rsidP="00B336CC">
      <w:pPr>
        <w:rPr>
          <w:rFonts w:ascii="Times New Roman" w:eastAsia="Times New Roman" w:hAnsi="Times New Roman" w:cs="Times New Roman"/>
          <w:b/>
          <w:bCs/>
          <w:sz w:val="24"/>
          <w:szCs w:val="24"/>
        </w:rPr>
      </w:pPr>
      <w:r w:rsidRPr="00B336CC">
        <w:rPr>
          <w:rFonts w:ascii="Times New Roman" w:eastAsia="Times New Roman" w:hAnsi="Times New Roman" w:cs="Times New Roman"/>
          <w:b/>
          <w:bCs/>
          <w:sz w:val="24"/>
          <w:szCs w:val="24"/>
        </w:rPr>
        <w:t>1. Shape.java (File Baru)</w:t>
      </w:r>
    </w:p>
    <w:p w14:paraId="7F6B0ED8" w14:textId="6C9D6029" w:rsidR="00B336CC" w:rsidRDefault="00B336CC" w:rsidP="00B336CC">
      <w:pPr>
        <w:rPr>
          <w:rFonts w:ascii="Times New Roman" w:eastAsia="Times New Roman" w:hAnsi="Times New Roman" w:cs="Times New Roman"/>
          <w:bCs/>
          <w:sz w:val="24"/>
          <w:szCs w:val="24"/>
        </w:rPr>
      </w:pPr>
      <w:r w:rsidRPr="00B336CC">
        <w:rPr>
          <w:rFonts w:ascii="Times New Roman" w:eastAsia="Times New Roman" w:hAnsi="Times New Roman" w:cs="Times New Roman"/>
          <w:bCs/>
          <w:sz w:val="24"/>
          <w:szCs w:val="24"/>
        </w:rPr>
        <w:t>Ini adalah kelas abstrak yang menjadi dasar bagi semua bentuk lainnya</w:t>
      </w:r>
    </w:p>
    <w:p w14:paraId="1360122E"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File: Shape.java</w:t>
      </w:r>
    </w:p>
    <w:p w14:paraId="67A62315" w14:textId="77777777" w:rsidR="00B336CC" w:rsidRPr="00B336CC" w:rsidRDefault="00B336CC" w:rsidP="00B336CC">
      <w:pPr>
        <w:rPr>
          <w:rFonts w:ascii="Cascadia Code" w:eastAsia="Times New Roman" w:hAnsi="Cascadia Code" w:cs="Cascadia Code"/>
          <w:bCs/>
          <w:color w:val="ED0000"/>
          <w:sz w:val="16"/>
          <w:szCs w:val="16"/>
        </w:rPr>
      </w:pPr>
    </w:p>
    <w:p w14:paraId="6B9CDB8E"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public abstract class Shape {</w:t>
      </w:r>
    </w:p>
    <w:p w14:paraId="7B9FCB3F"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 Variabel instance untuk nama bentuk</w:t>
      </w:r>
    </w:p>
    <w:p w14:paraId="3C45290C"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private String shapeName; [cite: 7]</w:t>
      </w:r>
    </w:p>
    <w:p w14:paraId="44448042" w14:textId="77777777" w:rsidR="00B336CC" w:rsidRPr="00B336CC" w:rsidRDefault="00B336CC" w:rsidP="00B336CC">
      <w:pPr>
        <w:rPr>
          <w:rFonts w:ascii="Cascadia Code" w:eastAsia="Times New Roman" w:hAnsi="Cascadia Code" w:cs="Cascadia Code"/>
          <w:bCs/>
          <w:color w:val="ED0000"/>
          <w:sz w:val="16"/>
          <w:szCs w:val="16"/>
        </w:rPr>
      </w:pPr>
    </w:p>
    <w:p w14:paraId="12F94815"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w:t>
      </w:r>
    </w:p>
    <w:p w14:paraId="004F1AE2"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 Constructor untuk mengatur nama bentuk.</w:t>
      </w:r>
    </w:p>
    <w:p w14:paraId="75C70DFD"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 Dipanggil oleh kelas anak menggunakan super().</w:t>
      </w:r>
    </w:p>
    <w:p w14:paraId="7070A476"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w:t>
      </w:r>
    </w:p>
    <w:p w14:paraId="2C622D58"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public Shape(String name) {</w:t>
      </w:r>
    </w:p>
    <w:p w14:paraId="4D7240CA"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this.shapeName = name;</w:t>
      </w:r>
    </w:p>
    <w:p w14:paraId="332C6B96"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w:t>
      </w:r>
    </w:p>
    <w:p w14:paraId="4A282A0A" w14:textId="77777777" w:rsidR="00B336CC" w:rsidRPr="00B336CC" w:rsidRDefault="00B336CC" w:rsidP="00B336CC">
      <w:pPr>
        <w:rPr>
          <w:rFonts w:ascii="Cascadia Code" w:eastAsia="Times New Roman" w:hAnsi="Cascadia Code" w:cs="Cascadia Code"/>
          <w:bCs/>
          <w:color w:val="ED0000"/>
          <w:sz w:val="16"/>
          <w:szCs w:val="16"/>
        </w:rPr>
      </w:pPr>
    </w:p>
    <w:p w14:paraId="01E1A597"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w:t>
      </w:r>
    </w:p>
    <w:p w14:paraId="489A512B"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 Metode abstrak untuk menghitung luas.</w:t>
      </w:r>
    </w:p>
    <w:p w14:paraId="6328CB1E"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 Harus diimplementasikan oleh setiap kelas anak.</w:t>
      </w:r>
    </w:p>
    <w:p w14:paraId="2F052F57"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w:t>
      </w:r>
    </w:p>
    <w:p w14:paraId="74F5F697"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lastRenderedPageBreak/>
        <w:t xml:space="preserve">    public abstract double area(); [cite: 7]</w:t>
      </w:r>
    </w:p>
    <w:p w14:paraId="1B0204D4" w14:textId="77777777" w:rsidR="00B336CC" w:rsidRPr="00B336CC" w:rsidRDefault="00B336CC" w:rsidP="00B336CC">
      <w:pPr>
        <w:rPr>
          <w:rFonts w:ascii="Cascadia Code" w:eastAsia="Times New Roman" w:hAnsi="Cascadia Code" w:cs="Cascadia Code"/>
          <w:bCs/>
          <w:color w:val="ED0000"/>
          <w:sz w:val="16"/>
          <w:szCs w:val="16"/>
        </w:rPr>
      </w:pPr>
    </w:p>
    <w:p w14:paraId="37800A2A"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w:t>
      </w:r>
    </w:p>
    <w:p w14:paraId="4612BC3B"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 Mengembalikan nama bentuk sebagai String.</w:t>
      </w:r>
    </w:p>
    <w:p w14:paraId="57CC0E81"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w:t>
      </w:r>
    </w:p>
    <w:p w14:paraId="4A555A5B"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public String toString() {</w:t>
      </w:r>
    </w:p>
    <w:p w14:paraId="477839B0"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return shapeName; [cite: 8]</w:t>
      </w:r>
    </w:p>
    <w:p w14:paraId="6A49EC9A" w14:textId="7777777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 xml:space="preserve">    }</w:t>
      </w:r>
    </w:p>
    <w:p w14:paraId="5D80BE05" w14:textId="3106BDB7" w:rsidR="00B336CC" w:rsidRPr="00B336CC" w:rsidRDefault="00B336CC" w:rsidP="00B336CC">
      <w:pPr>
        <w:rPr>
          <w:rFonts w:ascii="Cascadia Code" w:eastAsia="Times New Roman" w:hAnsi="Cascadia Code" w:cs="Cascadia Code"/>
          <w:bCs/>
          <w:color w:val="ED0000"/>
          <w:sz w:val="16"/>
          <w:szCs w:val="16"/>
        </w:rPr>
      </w:pPr>
      <w:r w:rsidRPr="00B336CC">
        <w:rPr>
          <w:rFonts w:ascii="Cascadia Code" w:eastAsia="Times New Roman" w:hAnsi="Cascadia Code" w:cs="Cascadia Code"/>
          <w:bCs/>
          <w:color w:val="ED0000"/>
          <w:sz w:val="16"/>
          <w:szCs w:val="16"/>
        </w:rPr>
        <w:t>}</w:t>
      </w:r>
    </w:p>
    <w:p w14:paraId="0EC7AC5C" w14:textId="77777777" w:rsidR="00B336CC" w:rsidRPr="00B336CC" w:rsidRDefault="00B336CC" w:rsidP="00B336CC">
      <w:pPr>
        <w:rPr>
          <w:rFonts w:ascii="Times New Roman" w:hAnsi="Times New Roman" w:cs="Times New Roman"/>
          <w:b/>
          <w:bCs/>
          <w:sz w:val="24"/>
          <w:szCs w:val="24"/>
        </w:rPr>
      </w:pPr>
      <w:r w:rsidRPr="00B336CC">
        <w:rPr>
          <w:rFonts w:ascii="Times New Roman" w:hAnsi="Times New Roman" w:cs="Times New Roman"/>
          <w:b/>
          <w:bCs/>
          <w:sz w:val="24"/>
          <w:szCs w:val="24"/>
        </w:rPr>
        <w:t>2. Rectangle.java (File Baru)</w:t>
      </w:r>
    </w:p>
    <w:p w14:paraId="1D2C00EB"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sz w:val="24"/>
          <w:szCs w:val="24"/>
        </w:rPr>
        <w:t>Kelas turunan dari Shape untuk merepresentasikan bentuk persegi panjang.</w:t>
      </w:r>
    </w:p>
    <w:p w14:paraId="094BE5FA"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File: Rectangle.java</w:t>
      </w:r>
    </w:p>
    <w:p w14:paraId="3FC26723" w14:textId="77777777" w:rsidR="00B336CC" w:rsidRPr="00B336CC" w:rsidRDefault="00B336CC" w:rsidP="00B336CC">
      <w:pPr>
        <w:rPr>
          <w:rFonts w:ascii="Cascadia Code" w:hAnsi="Cascadia Code" w:cs="Cascadia Code"/>
          <w:color w:val="ED0000"/>
          <w:sz w:val="16"/>
          <w:szCs w:val="16"/>
        </w:rPr>
      </w:pPr>
    </w:p>
    <w:p w14:paraId="1FFB6FDA"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public class Rectangle extends Shape {</w:t>
      </w:r>
    </w:p>
    <w:p w14:paraId="0BFEB246"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private double length;</w:t>
      </w:r>
    </w:p>
    <w:p w14:paraId="4509E41F"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private double width;</w:t>
      </w:r>
    </w:p>
    <w:p w14:paraId="2781580C" w14:textId="77777777" w:rsidR="00B336CC" w:rsidRPr="00B336CC" w:rsidRDefault="00B336CC" w:rsidP="00B336CC">
      <w:pPr>
        <w:rPr>
          <w:rFonts w:ascii="Cascadia Code" w:hAnsi="Cascadia Code" w:cs="Cascadia Code"/>
          <w:color w:val="ED0000"/>
          <w:sz w:val="16"/>
          <w:szCs w:val="16"/>
        </w:rPr>
      </w:pPr>
    </w:p>
    <w:p w14:paraId="281B9595"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45464B12"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Constructor: Mengatur nama, panjang, dan lebar persegi panjang.</w:t>
      </w:r>
    </w:p>
    <w:p w14:paraId="34BAD87E"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7F102346"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public Rectangle(double l, double w) {</w:t>
      </w:r>
    </w:p>
    <w:p w14:paraId="29263BE7"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super("Rectangle"); // Memanggil constructor kelas induk</w:t>
      </w:r>
    </w:p>
    <w:p w14:paraId="3AD4CFFB"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this.length = l;</w:t>
      </w:r>
    </w:p>
    <w:p w14:paraId="113B9977"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this.width = w;</w:t>
      </w:r>
    </w:p>
    <w:p w14:paraId="367B366F"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2FE40FC0" w14:textId="77777777" w:rsidR="00B336CC" w:rsidRPr="00B336CC" w:rsidRDefault="00B336CC" w:rsidP="00B336CC">
      <w:pPr>
        <w:rPr>
          <w:rFonts w:ascii="Cascadia Code" w:hAnsi="Cascadia Code" w:cs="Cascadia Code"/>
          <w:color w:val="ED0000"/>
          <w:sz w:val="16"/>
          <w:szCs w:val="16"/>
        </w:rPr>
      </w:pPr>
    </w:p>
    <w:p w14:paraId="5B3D00E8"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4E589B0C"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Menghitung dan mengembalikan luas persegi panjang.</w:t>
      </w:r>
    </w:p>
    <w:p w14:paraId="3841023D"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Rumus: panjang * lebar</w:t>
      </w:r>
    </w:p>
    <w:p w14:paraId="30FFA0B3"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59C4B1E4"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@Override</w:t>
      </w:r>
    </w:p>
    <w:p w14:paraId="69E960E0"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public double area() {</w:t>
      </w:r>
    </w:p>
    <w:p w14:paraId="3936648A"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return length * width; [cite: 12]</w:t>
      </w:r>
    </w:p>
    <w:p w14:paraId="76BBE2F0"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20FE051B" w14:textId="77777777" w:rsidR="00B336CC" w:rsidRPr="00B336CC" w:rsidRDefault="00B336CC" w:rsidP="00B336CC">
      <w:pPr>
        <w:rPr>
          <w:rFonts w:ascii="Cascadia Code" w:hAnsi="Cascadia Code" w:cs="Cascadia Code"/>
          <w:color w:val="ED0000"/>
          <w:sz w:val="16"/>
          <w:szCs w:val="16"/>
        </w:rPr>
      </w:pPr>
    </w:p>
    <w:p w14:paraId="4C169049"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18AA1232"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Mengembalikan informasi persegi panjang sebagai String.</w:t>
      </w:r>
    </w:p>
    <w:p w14:paraId="4F88BB31"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4B821507"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lastRenderedPageBreak/>
        <w:t xml:space="preserve">    @Override</w:t>
      </w:r>
    </w:p>
    <w:p w14:paraId="586D794B"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public String toString() {</w:t>
      </w:r>
    </w:p>
    <w:p w14:paraId="7AD32495"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return super.toString() + " of length " + length + " and width " + width;</w:t>
      </w:r>
    </w:p>
    <w:p w14:paraId="112F6F61"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0109C447" w14:textId="63D08A78" w:rsidR="00C75719"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w:t>
      </w:r>
    </w:p>
    <w:p w14:paraId="07C64044" w14:textId="77777777" w:rsidR="00B336CC" w:rsidRPr="00B336CC" w:rsidRDefault="00B336CC" w:rsidP="00B336CC">
      <w:pPr>
        <w:rPr>
          <w:rFonts w:ascii="Times New Roman" w:hAnsi="Times New Roman" w:cs="Times New Roman"/>
          <w:b/>
          <w:bCs/>
          <w:sz w:val="24"/>
          <w:szCs w:val="24"/>
        </w:rPr>
      </w:pPr>
      <w:r w:rsidRPr="00B336CC">
        <w:rPr>
          <w:rFonts w:ascii="Times New Roman" w:hAnsi="Times New Roman" w:cs="Times New Roman"/>
          <w:b/>
          <w:bCs/>
          <w:sz w:val="24"/>
          <w:szCs w:val="24"/>
        </w:rPr>
        <w:t>3. Cylinder.java (File Baru)</w:t>
      </w:r>
    </w:p>
    <w:p w14:paraId="5B9C2813"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sz w:val="24"/>
          <w:szCs w:val="24"/>
        </w:rPr>
        <w:t>Kelas turunan dari Shape untuk merepresentasikan bentuk silinder</w:t>
      </w:r>
    </w:p>
    <w:p w14:paraId="59D451C6"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File: Cylinder.java</w:t>
      </w:r>
    </w:p>
    <w:p w14:paraId="4152001B" w14:textId="77777777" w:rsidR="00B336CC" w:rsidRPr="00B336CC" w:rsidRDefault="00B336CC" w:rsidP="00B336CC">
      <w:pPr>
        <w:rPr>
          <w:rFonts w:ascii="Cascadia Code" w:hAnsi="Cascadia Code" w:cs="Cascadia Code"/>
          <w:color w:val="ED0000"/>
          <w:sz w:val="16"/>
          <w:szCs w:val="16"/>
        </w:rPr>
      </w:pPr>
    </w:p>
    <w:p w14:paraId="01DAEA39"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public class Cylinder extends Shape {</w:t>
      </w:r>
    </w:p>
    <w:p w14:paraId="46583B16"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private double radius;</w:t>
      </w:r>
    </w:p>
    <w:p w14:paraId="41DFA58B"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private double height;</w:t>
      </w:r>
    </w:p>
    <w:p w14:paraId="3BDE9B37" w14:textId="77777777" w:rsidR="00B336CC" w:rsidRPr="00B336CC" w:rsidRDefault="00B336CC" w:rsidP="00B336CC">
      <w:pPr>
        <w:rPr>
          <w:rFonts w:ascii="Cascadia Code" w:hAnsi="Cascadia Code" w:cs="Cascadia Code"/>
          <w:color w:val="ED0000"/>
          <w:sz w:val="16"/>
          <w:szCs w:val="16"/>
        </w:rPr>
      </w:pPr>
    </w:p>
    <w:p w14:paraId="65F55F06"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114B656A"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Constructor: Mengatur nama, radius, dan tinggi silinder.</w:t>
      </w:r>
    </w:p>
    <w:p w14:paraId="147E4D21"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4C61B89D"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public Cylinder(double r, double h) {</w:t>
      </w:r>
    </w:p>
    <w:p w14:paraId="5BF43FC4"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super("Cylinder"); // Memanggil constructor kelas induk</w:t>
      </w:r>
    </w:p>
    <w:p w14:paraId="443F2F26"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this.radius = r;</w:t>
      </w:r>
    </w:p>
    <w:p w14:paraId="4700A2B1"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this.height = h;</w:t>
      </w:r>
    </w:p>
    <w:p w14:paraId="7E6E2AA0"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63664385" w14:textId="77777777" w:rsidR="00B336CC" w:rsidRPr="00B336CC" w:rsidRDefault="00B336CC" w:rsidP="00B336CC">
      <w:pPr>
        <w:rPr>
          <w:rFonts w:ascii="Cascadia Code" w:hAnsi="Cascadia Code" w:cs="Cascadia Code"/>
          <w:color w:val="ED0000"/>
          <w:sz w:val="16"/>
          <w:szCs w:val="16"/>
        </w:rPr>
      </w:pPr>
    </w:p>
    <w:p w14:paraId="653927D8"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5CBA8433"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Menghitung dan mengembalikan luas permukaan silinder.</w:t>
      </w:r>
    </w:p>
    <w:p w14:paraId="7A6E8698"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Rumus sesuai instruksi: PI * radius^2 * tinggi</w:t>
      </w:r>
    </w:p>
    <w:p w14:paraId="7D2E6EE6"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79616D28"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@Override</w:t>
      </w:r>
    </w:p>
    <w:p w14:paraId="29A57E42"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public double area() {</w:t>
      </w:r>
    </w:p>
    <w:p w14:paraId="4CE98504"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return Math.PI * radius * radius * height; [cite: 13]</w:t>
      </w:r>
    </w:p>
    <w:p w14:paraId="35A0B888"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71D3F738" w14:textId="77777777" w:rsidR="00B336CC" w:rsidRPr="00B336CC" w:rsidRDefault="00B336CC" w:rsidP="00B336CC">
      <w:pPr>
        <w:rPr>
          <w:rFonts w:ascii="Cascadia Code" w:hAnsi="Cascadia Code" w:cs="Cascadia Code"/>
          <w:color w:val="ED0000"/>
          <w:sz w:val="16"/>
          <w:szCs w:val="16"/>
        </w:rPr>
      </w:pPr>
    </w:p>
    <w:p w14:paraId="6BC019ED"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43AF793B"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Mengembalikan informasi silinder sebagai String.</w:t>
      </w:r>
    </w:p>
    <w:p w14:paraId="3DCAA812"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229E9A00"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@Override</w:t>
      </w:r>
    </w:p>
    <w:p w14:paraId="3986B536"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public String toString() {</w:t>
      </w:r>
    </w:p>
    <w:p w14:paraId="7FE2AFD5"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return super.toString() + " of radius " + radius + " and height " + height;</w:t>
      </w:r>
    </w:p>
    <w:p w14:paraId="368068B4"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31D16046" w14:textId="773D91A3" w:rsid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lastRenderedPageBreak/>
        <w:t>}</w:t>
      </w:r>
    </w:p>
    <w:p w14:paraId="57CF825C" w14:textId="77777777" w:rsidR="00B336CC" w:rsidRPr="00B336CC" w:rsidRDefault="00B336CC" w:rsidP="00B336CC">
      <w:pPr>
        <w:rPr>
          <w:rFonts w:ascii="Times New Roman" w:hAnsi="Times New Roman" w:cs="Times New Roman"/>
          <w:b/>
          <w:bCs/>
          <w:sz w:val="24"/>
          <w:szCs w:val="24"/>
        </w:rPr>
      </w:pPr>
      <w:r w:rsidRPr="00B336CC">
        <w:rPr>
          <w:rFonts w:ascii="Times New Roman" w:hAnsi="Times New Roman" w:cs="Times New Roman"/>
          <w:b/>
          <w:bCs/>
          <w:sz w:val="24"/>
          <w:szCs w:val="24"/>
        </w:rPr>
        <w:t>4. Paint.java (File yang Dimodifikasi)</w:t>
      </w:r>
    </w:p>
    <w:p w14:paraId="4EC8FA55"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sz w:val="24"/>
          <w:szCs w:val="24"/>
        </w:rPr>
        <w:t>Kelas ini diperbaiki untuk menghitung jumlah cat yang dibutuhkan dengan benar</w:t>
      </w:r>
    </w:p>
    <w:p w14:paraId="7EC69FBF"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File: Paint.java</w:t>
      </w:r>
    </w:p>
    <w:p w14:paraId="24EB5B2C" w14:textId="77777777" w:rsidR="00B336CC" w:rsidRPr="00B336CC" w:rsidRDefault="00B336CC" w:rsidP="00B336CC">
      <w:pPr>
        <w:rPr>
          <w:rFonts w:ascii="Cascadia Code" w:hAnsi="Cascadia Code" w:cs="Cascadia Code"/>
          <w:color w:val="ED0000"/>
          <w:sz w:val="16"/>
          <w:szCs w:val="16"/>
        </w:rPr>
      </w:pPr>
    </w:p>
    <w:p w14:paraId="74157954"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public class Paint {</w:t>
      </w:r>
    </w:p>
    <w:p w14:paraId="76DC7D41"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private double coverage; // jumlah kaki persegi per galon [cite: 73]</w:t>
      </w:r>
    </w:p>
    <w:p w14:paraId="03BE1CA1" w14:textId="77777777" w:rsidR="00B336CC" w:rsidRPr="00B336CC" w:rsidRDefault="00B336CC" w:rsidP="00B336CC">
      <w:pPr>
        <w:rPr>
          <w:rFonts w:ascii="Cascadia Code" w:hAnsi="Cascadia Code" w:cs="Cascadia Code"/>
          <w:color w:val="ED0000"/>
          <w:sz w:val="16"/>
          <w:szCs w:val="16"/>
        </w:rPr>
      </w:pPr>
    </w:p>
    <w:p w14:paraId="2F5D0343"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1E52F2B7"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Constructor: Mengatur objek cat.</w:t>
      </w:r>
    </w:p>
    <w:p w14:paraId="6F3613FE"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08A9FC5A"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public Paint(double c) {</w:t>
      </w:r>
    </w:p>
    <w:p w14:paraId="7C42AC95"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coverage = c; [cite: 79]</w:t>
      </w:r>
    </w:p>
    <w:p w14:paraId="24E3D08F"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52C4BE50" w14:textId="77777777" w:rsidR="00B336CC" w:rsidRPr="00B336CC" w:rsidRDefault="00B336CC" w:rsidP="00B336CC">
      <w:pPr>
        <w:rPr>
          <w:rFonts w:ascii="Cascadia Code" w:hAnsi="Cascadia Code" w:cs="Cascadia Code"/>
          <w:color w:val="ED0000"/>
          <w:sz w:val="16"/>
          <w:szCs w:val="16"/>
        </w:rPr>
      </w:pPr>
    </w:p>
    <w:p w14:paraId="60C5DE06"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21E379A7"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Mengembalikan jumlah cat (dalam galon) yang dibutuhkan</w:t>
      </w:r>
    </w:p>
    <w:p w14:paraId="2EBEBD9B"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untuk mengecat bentuk yang diberikan sebagai parameter.</w:t>
      </w:r>
    </w:p>
    <w:p w14:paraId="667CB727"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598B36D2"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public double amount(Shape s) {</w:t>
      </w:r>
    </w:p>
    <w:p w14:paraId="4CC30675"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System.out.println("Computing amount for " + s);</w:t>
      </w:r>
    </w:p>
    <w:p w14:paraId="70DB8D1E"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PERBAIKAN: Menghitung jumlah cat dengan benar</w:t>
      </w:r>
    </w:p>
    <w:p w14:paraId="31C1B734"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Rumus: luas / cakupan</w:t>
      </w:r>
    </w:p>
    <w:p w14:paraId="6F9E10BE"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return s.area() / coverage; [cite: 17]</w:t>
      </w:r>
    </w:p>
    <w:p w14:paraId="1DF53479"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459E0B58" w14:textId="62EACBB7" w:rsidR="00B336CC" w:rsidRDefault="00B336CC" w:rsidP="00B336CC">
      <w:pPr>
        <w:rPr>
          <w:rFonts w:ascii="Times New Roman" w:hAnsi="Times New Roman" w:cs="Times New Roman"/>
          <w:color w:val="ED0000"/>
          <w:sz w:val="24"/>
          <w:szCs w:val="24"/>
        </w:rPr>
      </w:pPr>
      <w:r w:rsidRPr="00B336CC">
        <w:rPr>
          <w:rFonts w:ascii="Cascadia Code" w:hAnsi="Cascadia Code" w:cs="Cascadia Code"/>
          <w:color w:val="ED0000"/>
          <w:sz w:val="16"/>
          <w:szCs w:val="16"/>
        </w:rPr>
        <w:t>}</w:t>
      </w:r>
    </w:p>
    <w:p w14:paraId="090AD915" w14:textId="77777777" w:rsidR="00B336CC" w:rsidRPr="00B336CC" w:rsidRDefault="00B336CC" w:rsidP="00B336CC">
      <w:pPr>
        <w:rPr>
          <w:rFonts w:ascii="Times New Roman" w:hAnsi="Times New Roman" w:cs="Times New Roman"/>
          <w:b/>
          <w:bCs/>
          <w:sz w:val="24"/>
          <w:szCs w:val="24"/>
        </w:rPr>
      </w:pPr>
      <w:r w:rsidRPr="00B336CC">
        <w:rPr>
          <w:rFonts w:ascii="Times New Roman" w:hAnsi="Times New Roman" w:cs="Times New Roman"/>
          <w:b/>
          <w:bCs/>
          <w:sz w:val="24"/>
          <w:szCs w:val="24"/>
        </w:rPr>
        <w:t>5. PaintThings.java (File yang Dimodifikasi)</w:t>
      </w:r>
    </w:p>
    <w:p w14:paraId="0036AFAF"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sz w:val="24"/>
          <w:szCs w:val="24"/>
        </w:rPr>
        <w:t>Program utama yang dilengkapi untuk membuat objek dan menghitung kebutuhan cat</w:t>
      </w:r>
    </w:p>
    <w:p w14:paraId="629CD168"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File: PaintThings.java</w:t>
      </w:r>
    </w:p>
    <w:p w14:paraId="351A7FEA" w14:textId="77777777" w:rsidR="00B336CC" w:rsidRPr="00B336CC" w:rsidRDefault="00B336CC" w:rsidP="00B336CC">
      <w:pPr>
        <w:rPr>
          <w:rFonts w:ascii="Cascadia Code" w:hAnsi="Cascadia Code" w:cs="Cascadia Code"/>
          <w:color w:val="ED0000"/>
          <w:sz w:val="16"/>
          <w:szCs w:val="16"/>
        </w:rPr>
      </w:pPr>
    </w:p>
    <w:p w14:paraId="54A9F485"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import java.text.DecimalFormat;</w:t>
      </w:r>
    </w:p>
    <w:p w14:paraId="17167B38" w14:textId="77777777" w:rsidR="00B336CC" w:rsidRPr="00B336CC" w:rsidRDefault="00B336CC" w:rsidP="00B336CC">
      <w:pPr>
        <w:rPr>
          <w:rFonts w:ascii="Cascadia Code" w:hAnsi="Cascadia Code" w:cs="Cascadia Code"/>
          <w:color w:val="ED0000"/>
          <w:sz w:val="16"/>
          <w:szCs w:val="16"/>
        </w:rPr>
      </w:pPr>
    </w:p>
    <w:p w14:paraId="5481D235"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public class PaintThings {</w:t>
      </w:r>
    </w:p>
    <w:p w14:paraId="136A244E"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69FF9123"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Membuat beberapa objek bentuk dan sebuah objek Paint</w:t>
      </w:r>
    </w:p>
    <w:p w14:paraId="0C6FCC87"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lalu mencetak jumlah cat yang dibutuhkan untuk mengecat setiap bentuk.</w:t>
      </w:r>
    </w:p>
    <w:p w14:paraId="3805FE3B"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58F6F732"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public static void main(String[] args) {</w:t>
      </w:r>
    </w:p>
    <w:p w14:paraId="15762A3C"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lastRenderedPageBreak/>
        <w:t xml:space="preserve">        final double COVERAGE = 350; [cite: 108]</w:t>
      </w:r>
    </w:p>
    <w:p w14:paraId="713EF6F1"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Paint paint = new Paint(COVERAGE); [cite: 109]</w:t>
      </w:r>
    </w:p>
    <w:p w14:paraId="17946FC4" w14:textId="77777777" w:rsidR="00B336CC" w:rsidRPr="00B336CC" w:rsidRDefault="00B336CC" w:rsidP="00B336CC">
      <w:pPr>
        <w:rPr>
          <w:rFonts w:ascii="Cascadia Code" w:hAnsi="Cascadia Code" w:cs="Cascadia Code"/>
          <w:color w:val="ED0000"/>
          <w:sz w:val="16"/>
          <w:szCs w:val="16"/>
        </w:rPr>
      </w:pPr>
    </w:p>
    <w:p w14:paraId="3490818E"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Rectangle deck;</w:t>
      </w:r>
    </w:p>
    <w:p w14:paraId="26C6E5C7"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Sphere bigBall;</w:t>
      </w:r>
    </w:p>
    <w:p w14:paraId="3769B7D2"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Cylinder tank;</w:t>
      </w:r>
    </w:p>
    <w:p w14:paraId="6DBDB36D" w14:textId="77777777" w:rsidR="00B336CC" w:rsidRPr="00B336CC" w:rsidRDefault="00B336CC" w:rsidP="00B336CC">
      <w:pPr>
        <w:rPr>
          <w:rFonts w:ascii="Cascadia Code" w:hAnsi="Cascadia Code" w:cs="Cascadia Code"/>
          <w:color w:val="ED0000"/>
          <w:sz w:val="16"/>
          <w:szCs w:val="16"/>
        </w:rPr>
      </w:pPr>
    </w:p>
    <w:p w14:paraId="21994905"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double deckAmt, ballAmt, tankAmt;</w:t>
      </w:r>
    </w:p>
    <w:p w14:paraId="1093185D" w14:textId="77777777" w:rsidR="00B336CC" w:rsidRPr="00B336CC" w:rsidRDefault="00B336CC" w:rsidP="00B336CC">
      <w:pPr>
        <w:rPr>
          <w:rFonts w:ascii="Cascadia Code" w:hAnsi="Cascadia Code" w:cs="Cascadia Code"/>
          <w:color w:val="ED0000"/>
          <w:sz w:val="16"/>
          <w:szCs w:val="16"/>
        </w:rPr>
      </w:pPr>
    </w:p>
    <w:p w14:paraId="761A6F90"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Instansiasi tiga bentuk untuk dicat [cite: 114]</w:t>
      </w:r>
    </w:p>
    <w:p w14:paraId="6F36E7F6"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deck = new Rectangle(20, 35); [cite: 21]</w:t>
      </w:r>
    </w:p>
    <w:p w14:paraId="286DC3ED"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bigBall = new Sphere(15); [cite: 21]</w:t>
      </w:r>
    </w:p>
    <w:p w14:paraId="160222CF"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tank = new Cylinder(10, 30); [cite: 21]</w:t>
      </w:r>
    </w:p>
    <w:p w14:paraId="6AFE0C27" w14:textId="77777777" w:rsidR="00B336CC" w:rsidRPr="00B336CC" w:rsidRDefault="00B336CC" w:rsidP="00B336CC">
      <w:pPr>
        <w:rPr>
          <w:rFonts w:ascii="Cascadia Code" w:hAnsi="Cascadia Code" w:cs="Cascadia Code"/>
          <w:color w:val="ED0000"/>
          <w:sz w:val="16"/>
          <w:szCs w:val="16"/>
        </w:rPr>
      </w:pPr>
    </w:p>
    <w:p w14:paraId="2F2533C6"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Hitung jumlah cat yang dibutuhkan untuk setiap bentuk [cite: 115]</w:t>
      </w:r>
    </w:p>
    <w:p w14:paraId="413FF34B"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deckAmt = paint.amount(deck); [cite: 22]</w:t>
      </w:r>
    </w:p>
    <w:p w14:paraId="4D655F35"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ballAmt = paint.amount(bigBall); [cite: 22]</w:t>
      </w:r>
    </w:p>
    <w:p w14:paraId="450261B9"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tankAmt = paint.amount(tank); [cite: 22]</w:t>
      </w:r>
    </w:p>
    <w:p w14:paraId="076BDE83" w14:textId="77777777" w:rsidR="00B336CC" w:rsidRPr="00B336CC" w:rsidRDefault="00B336CC" w:rsidP="00B336CC">
      <w:pPr>
        <w:rPr>
          <w:rFonts w:ascii="Cascadia Code" w:hAnsi="Cascadia Code" w:cs="Cascadia Code"/>
          <w:color w:val="ED0000"/>
          <w:sz w:val="16"/>
          <w:szCs w:val="16"/>
        </w:rPr>
      </w:pPr>
    </w:p>
    <w:p w14:paraId="5043F512"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Cetak jumlah cat untuk setiap bentuk [cite: 116]</w:t>
      </w:r>
    </w:p>
    <w:p w14:paraId="5A1D9731"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DecimalFormat fmt = new DecimalFormat("0.#"); [cite: 117]</w:t>
      </w:r>
    </w:p>
    <w:p w14:paraId="3C3E22F8"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System.out.println("\nNumber of gallons of paint needed...");</w:t>
      </w:r>
    </w:p>
    <w:p w14:paraId="36D05AB6"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System.out.println("Deck " + fmt.format(deckAmt)); [cite: 120]</w:t>
      </w:r>
    </w:p>
    <w:p w14:paraId="7234D10E"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System.out.println("Big Ball " + fmt.format(ballAmt)); [cite: 121]</w:t>
      </w:r>
    </w:p>
    <w:p w14:paraId="6F44F73A"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System.out.println("Tank " + fmt.format(tankAmt)); [cite: 122]</w:t>
      </w:r>
    </w:p>
    <w:p w14:paraId="43CD50B3"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55B80A16" w14:textId="369DBAC5"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w:t>
      </w:r>
    </w:p>
    <w:p w14:paraId="786D86A7" w14:textId="77777777" w:rsidR="00B336CC" w:rsidRPr="00B336CC" w:rsidRDefault="00B336CC" w:rsidP="00B336CC">
      <w:pPr>
        <w:rPr>
          <w:rFonts w:ascii="Times New Roman" w:hAnsi="Times New Roman" w:cs="Times New Roman"/>
          <w:b/>
          <w:bCs/>
          <w:sz w:val="24"/>
          <w:szCs w:val="24"/>
        </w:rPr>
      </w:pPr>
      <w:r w:rsidRPr="00B336CC">
        <w:rPr>
          <w:rFonts w:ascii="Times New Roman" w:hAnsi="Times New Roman" w:cs="Times New Roman"/>
          <w:b/>
          <w:bCs/>
          <w:sz w:val="24"/>
          <w:szCs w:val="24"/>
        </w:rPr>
        <w:t>6. Sphere.java (File dari Studi Kasus)</w:t>
      </w:r>
    </w:p>
    <w:p w14:paraId="1CD3BB3E"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sz w:val="24"/>
          <w:szCs w:val="24"/>
        </w:rPr>
        <w:t>File ini sudah disediakan dalam studi kasus dan tidak perlu diubah</w:t>
      </w:r>
    </w:p>
    <w:p w14:paraId="6D47BE2F"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File: Sphere.java</w:t>
      </w:r>
    </w:p>
    <w:p w14:paraId="745801EA"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public class Sphere extends Shape {</w:t>
      </w:r>
    </w:p>
    <w:p w14:paraId="6F4E5D20"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private double radius; //radius in feet [cite: 34]</w:t>
      </w:r>
    </w:p>
    <w:p w14:paraId="2C577CDA" w14:textId="77777777" w:rsidR="00B336CC" w:rsidRPr="00B336CC" w:rsidRDefault="00B336CC" w:rsidP="00B336CC">
      <w:pPr>
        <w:rPr>
          <w:rFonts w:ascii="Cascadia Code" w:hAnsi="Cascadia Code" w:cs="Cascadia Code"/>
          <w:color w:val="ED0000"/>
          <w:sz w:val="16"/>
          <w:szCs w:val="16"/>
        </w:rPr>
      </w:pPr>
    </w:p>
    <w:p w14:paraId="335D8426"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Constructor: Sets up the sphere. [cite: 36]</w:t>
      </w:r>
    </w:p>
    <w:p w14:paraId="25A36E30"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public Sphere (double r) {</w:t>
      </w:r>
    </w:p>
    <w:p w14:paraId="09C6ECC0"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super ("Sphere"); [cite: 40]</w:t>
      </w:r>
    </w:p>
    <w:p w14:paraId="2F7535E7"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radius = r;</w:t>
      </w:r>
    </w:p>
    <w:p w14:paraId="3EA1A294"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59E6E26D" w14:textId="77777777" w:rsidR="00B336CC" w:rsidRPr="00B336CC" w:rsidRDefault="00B336CC" w:rsidP="00B336CC">
      <w:pPr>
        <w:rPr>
          <w:rFonts w:ascii="Cascadia Code" w:hAnsi="Cascadia Code" w:cs="Cascadia Code"/>
          <w:color w:val="ED0000"/>
          <w:sz w:val="16"/>
          <w:szCs w:val="16"/>
        </w:rPr>
      </w:pPr>
    </w:p>
    <w:p w14:paraId="09896790"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Returns the surface area of the sphere. [cite: 44]</w:t>
      </w:r>
    </w:p>
    <w:p w14:paraId="7756AB5E"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public double area() {</w:t>
      </w:r>
    </w:p>
    <w:p w14:paraId="52F92DDB"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return 4*Math.PI*radius*radius; [cite: 48]</w:t>
      </w:r>
    </w:p>
    <w:p w14:paraId="3C611C60"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748A6557" w14:textId="77777777" w:rsidR="00B336CC" w:rsidRPr="00B336CC" w:rsidRDefault="00B336CC" w:rsidP="00B336CC">
      <w:pPr>
        <w:rPr>
          <w:rFonts w:ascii="Cascadia Code" w:hAnsi="Cascadia Code" w:cs="Cascadia Code"/>
          <w:color w:val="ED0000"/>
          <w:sz w:val="16"/>
          <w:szCs w:val="16"/>
        </w:rPr>
      </w:pPr>
    </w:p>
    <w:p w14:paraId="7C5EABF8"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 Returns the sphere as a String. [cite: 54]</w:t>
      </w:r>
    </w:p>
    <w:p w14:paraId="56F8428D"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public String toString() {</w:t>
      </w:r>
    </w:p>
    <w:p w14:paraId="0D1E0600"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return super.toString() + " of radius " + radius;</w:t>
      </w:r>
    </w:p>
    <w:p w14:paraId="53D8DB41" w14:textId="77777777" w:rsidR="00B336CC" w:rsidRP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 xml:space="preserve">    }</w:t>
      </w:r>
    </w:p>
    <w:p w14:paraId="78342606" w14:textId="416041BA" w:rsidR="00B336CC" w:rsidRDefault="00B336CC" w:rsidP="00B336CC">
      <w:pPr>
        <w:rPr>
          <w:rFonts w:ascii="Cascadia Code" w:hAnsi="Cascadia Code" w:cs="Cascadia Code"/>
          <w:color w:val="ED0000"/>
          <w:sz w:val="16"/>
          <w:szCs w:val="16"/>
        </w:rPr>
      </w:pPr>
      <w:r w:rsidRPr="00B336CC">
        <w:rPr>
          <w:rFonts w:ascii="Cascadia Code" w:hAnsi="Cascadia Code" w:cs="Cascadia Code"/>
          <w:color w:val="ED0000"/>
          <w:sz w:val="16"/>
          <w:szCs w:val="16"/>
        </w:rPr>
        <w:t>}</w:t>
      </w:r>
    </w:p>
    <w:p w14:paraId="5E7EE47E" w14:textId="607E23FD" w:rsidR="00B336CC" w:rsidRDefault="00B336CC" w:rsidP="00B336CC">
      <w:pPr>
        <w:rPr>
          <w:rFonts w:ascii="Times New Roman" w:hAnsi="Times New Roman" w:cs="Times New Roman"/>
          <w:sz w:val="24"/>
          <w:szCs w:val="24"/>
        </w:rPr>
      </w:pPr>
      <w:r w:rsidRPr="00B336CC">
        <w:rPr>
          <w:rFonts w:ascii="Times New Roman" w:hAnsi="Times New Roman" w:cs="Times New Roman"/>
          <w:b/>
          <w:bCs/>
          <w:sz w:val="24"/>
          <w:szCs w:val="24"/>
        </w:rPr>
        <w:t>Catatan Penting</w:t>
      </w:r>
      <w:r w:rsidRPr="00B336CC">
        <w:rPr>
          <w:rFonts w:ascii="Times New Roman" w:hAnsi="Times New Roman" w:cs="Times New Roman"/>
          <w:sz w:val="24"/>
          <w:szCs w:val="24"/>
        </w:rPr>
        <w:t xml:space="preserve">: Instruksi pada PDF memberikan rumus PI*radius^2*height untuk "area" silinder. Perlu diketahui bahwa ini sebenarnya adalah rumus untuk </w:t>
      </w:r>
      <w:r w:rsidRPr="00B336CC">
        <w:rPr>
          <w:rFonts w:ascii="Times New Roman" w:hAnsi="Times New Roman" w:cs="Times New Roman"/>
          <w:b/>
          <w:bCs/>
          <w:sz w:val="24"/>
          <w:szCs w:val="24"/>
        </w:rPr>
        <w:t>volume</w:t>
      </w:r>
      <w:r w:rsidRPr="00B336CC">
        <w:rPr>
          <w:rFonts w:ascii="Times New Roman" w:hAnsi="Times New Roman" w:cs="Times New Roman"/>
          <w:sz w:val="24"/>
          <w:szCs w:val="24"/>
        </w:rPr>
        <w:t>. Rumus luas permukaan total silinder yang benar adalah 2*PI*radius*height + 2*PI*radius^2. Namun, untuk memenuhi permintaan studi kasus, kode di atas menggunakan rumus yang diberikan</w:t>
      </w:r>
    </w:p>
    <w:p w14:paraId="09667BA5" w14:textId="38EA94CC" w:rsidR="00B336CC" w:rsidRDefault="00C947F5" w:rsidP="00B336CC">
      <w:pPr>
        <w:rPr>
          <w:rFonts w:ascii="Times New Roman" w:hAnsi="Times New Roman" w:cs="Times New Roman"/>
          <w:b/>
          <w:bCs/>
          <w:sz w:val="24"/>
          <w:szCs w:val="24"/>
        </w:rPr>
      </w:pPr>
      <w:r>
        <w:rPr>
          <w:rFonts w:ascii="Times New Roman" w:hAnsi="Times New Roman" w:cs="Times New Roman"/>
          <w:b/>
          <w:bCs/>
          <w:sz w:val="24"/>
          <w:szCs w:val="24"/>
        </w:rPr>
        <w:t>Output yang dihasilkan:</w:t>
      </w:r>
    </w:p>
    <w:p w14:paraId="37B5AA2A" w14:textId="5D1F67B3" w:rsidR="00C947F5" w:rsidRPr="00C947F5" w:rsidRDefault="00C947F5" w:rsidP="00B336CC">
      <w:pPr>
        <w:rPr>
          <w:rFonts w:ascii="Times New Roman" w:hAnsi="Times New Roman" w:cs="Times New Roman"/>
          <w:b/>
          <w:bCs/>
          <w:sz w:val="24"/>
          <w:szCs w:val="24"/>
        </w:rPr>
      </w:pPr>
      <w:r w:rsidRPr="00C947F5">
        <w:rPr>
          <w:rFonts w:ascii="Times New Roman" w:hAnsi="Times New Roman" w:cs="Times New Roman"/>
          <w:b/>
          <w:bCs/>
          <w:sz w:val="24"/>
          <w:szCs w:val="24"/>
        </w:rPr>
        <w:drawing>
          <wp:inline distT="0" distB="0" distL="0" distR="0" wp14:anchorId="18DA1C24" wp14:editId="027649F4">
            <wp:extent cx="4944165" cy="1257475"/>
            <wp:effectExtent l="0" t="0" r="8890" b="0"/>
            <wp:docPr id="114439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94677" name=""/>
                    <pic:cNvPicPr/>
                  </pic:nvPicPr>
                  <pic:blipFill>
                    <a:blip r:embed="rId8"/>
                    <a:stretch>
                      <a:fillRect/>
                    </a:stretch>
                  </pic:blipFill>
                  <pic:spPr>
                    <a:xfrm>
                      <a:off x="0" y="0"/>
                      <a:ext cx="4944165" cy="1257475"/>
                    </a:xfrm>
                    <a:prstGeom prst="rect">
                      <a:avLst/>
                    </a:prstGeom>
                  </pic:spPr>
                </pic:pic>
              </a:graphicData>
            </a:graphic>
          </wp:inline>
        </w:drawing>
      </w:r>
    </w:p>
    <w:p w14:paraId="6845A449"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sz w:val="24"/>
          <w:szCs w:val="24"/>
        </w:rPr>
        <w:t xml:space="preserve">Kode dalam studi kasus ini secara efektif mendemonstrasikan bagaimana </w:t>
      </w:r>
      <w:r w:rsidRPr="00B336CC">
        <w:rPr>
          <w:rFonts w:ascii="Times New Roman" w:hAnsi="Times New Roman" w:cs="Times New Roman"/>
          <w:b/>
          <w:bCs/>
          <w:sz w:val="24"/>
          <w:szCs w:val="24"/>
        </w:rPr>
        <w:t>empat pilar utama Pemrograman Berorientasi Objek (PBO)</w:t>
      </w:r>
      <w:r w:rsidRPr="00B336CC">
        <w:rPr>
          <w:rFonts w:ascii="Times New Roman" w:hAnsi="Times New Roman" w:cs="Times New Roman"/>
          <w:sz w:val="24"/>
          <w:szCs w:val="24"/>
        </w:rPr>
        <w:t xml:space="preserve"> digunakan untuk membangun sebuah program yang fleksibel dan terstruktur dengan baik. Tujuannya adalah menghitung kebutuhan cat untuk berbagai bentuk geometris.</w:t>
      </w:r>
    </w:p>
    <w:p w14:paraId="52BC6FF7"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sz w:val="24"/>
          <w:szCs w:val="24"/>
        </w:rPr>
        <w:pict w14:anchorId="3CEE6F6E">
          <v:rect id="_x0000_i1139" style="width:0;height:1.5pt" o:hralign="center" o:hrstd="t" o:hr="t" fillcolor="#a0a0a0" stroked="f"/>
        </w:pict>
      </w:r>
    </w:p>
    <w:p w14:paraId="222042B4" w14:textId="77777777" w:rsidR="00B336CC" w:rsidRPr="00B336CC" w:rsidRDefault="00B336CC" w:rsidP="00B336CC">
      <w:pPr>
        <w:rPr>
          <w:rFonts w:ascii="Times New Roman" w:hAnsi="Times New Roman" w:cs="Times New Roman"/>
          <w:b/>
          <w:bCs/>
          <w:sz w:val="24"/>
          <w:szCs w:val="24"/>
        </w:rPr>
      </w:pPr>
      <w:r w:rsidRPr="00B336CC">
        <w:rPr>
          <w:rFonts w:ascii="Times New Roman" w:hAnsi="Times New Roman" w:cs="Times New Roman"/>
          <w:b/>
          <w:bCs/>
          <w:sz w:val="24"/>
          <w:szCs w:val="24"/>
        </w:rPr>
        <w:t>1. Abstraksi (Abstraction)</w:t>
      </w:r>
    </w:p>
    <w:p w14:paraId="4AABC36A"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b/>
          <w:bCs/>
          <w:sz w:val="24"/>
          <w:szCs w:val="24"/>
        </w:rPr>
        <w:t>Apa itu?</w:t>
      </w:r>
      <w:r w:rsidRPr="00B336CC">
        <w:rPr>
          <w:rFonts w:ascii="Times New Roman" w:hAnsi="Times New Roman" w:cs="Times New Roman"/>
          <w:sz w:val="24"/>
          <w:szCs w:val="24"/>
        </w:rPr>
        <w:t xml:space="preserve"> Abstraksi adalah konsep menyembunyikan detail implementasi yang rumit dan hanya menampilkan fungsionalitas esensial. Ini dicapai melalui kelas abstrak (abstract class) yang berfungsi sebagai "cetak biru" atau kontrak untuk kelas-kelas turunannya.</w:t>
      </w:r>
    </w:p>
    <w:p w14:paraId="3A74930C"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b/>
          <w:bCs/>
          <w:sz w:val="24"/>
          <w:szCs w:val="24"/>
        </w:rPr>
        <w:t>Dalam Kode:</w:t>
      </w:r>
      <w:r w:rsidRPr="00B336CC">
        <w:rPr>
          <w:rFonts w:ascii="Times New Roman" w:hAnsi="Times New Roman" w:cs="Times New Roman"/>
          <w:sz w:val="24"/>
          <w:szCs w:val="24"/>
        </w:rPr>
        <w:t xml:space="preserve"> Konsep ini diwakili oleh kelas Shape.</w:t>
      </w:r>
    </w:p>
    <w:p w14:paraId="253A0F86" w14:textId="77777777" w:rsidR="00B336CC" w:rsidRPr="00B336CC" w:rsidRDefault="00B336CC" w:rsidP="00B336CC">
      <w:pPr>
        <w:numPr>
          <w:ilvl w:val="0"/>
          <w:numId w:val="12"/>
        </w:numPr>
        <w:rPr>
          <w:rFonts w:ascii="Times New Roman" w:hAnsi="Times New Roman" w:cs="Times New Roman"/>
          <w:sz w:val="24"/>
          <w:szCs w:val="24"/>
        </w:rPr>
      </w:pPr>
      <w:r w:rsidRPr="00B336CC">
        <w:rPr>
          <w:rFonts w:ascii="Times New Roman" w:hAnsi="Times New Roman" w:cs="Times New Roman"/>
          <w:sz w:val="24"/>
          <w:szCs w:val="24"/>
        </w:rPr>
        <w:t>Kelas Shape dideklarasikan sebagai abstract class, yang berarti objek new Shape() tidak bisa dibuat secara langsung.</w:t>
      </w:r>
    </w:p>
    <w:p w14:paraId="3F724B31" w14:textId="77777777" w:rsidR="00B336CC" w:rsidRPr="00B336CC" w:rsidRDefault="00B336CC" w:rsidP="00B336CC">
      <w:pPr>
        <w:numPr>
          <w:ilvl w:val="0"/>
          <w:numId w:val="12"/>
        </w:numPr>
        <w:rPr>
          <w:rFonts w:ascii="Times New Roman" w:hAnsi="Times New Roman" w:cs="Times New Roman"/>
          <w:sz w:val="24"/>
          <w:szCs w:val="24"/>
        </w:rPr>
      </w:pPr>
      <w:r w:rsidRPr="00B336CC">
        <w:rPr>
          <w:rFonts w:ascii="Times New Roman" w:hAnsi="Times New Roman" w:cs="Times New Roman"/>
          <w:sz w:val="24"/>
          <w:szCs w:val="24"/>
        </w:rPr>
        <w:t xml:space="preserve">Di dalamnya, terdapat metode public abstract double area();. Metode ini tidak memiliki isi dan berfungsi sebagai aturan yang </w:t>
      </w:r>
      <w:r w:rsidRPr="00B336CC">
        <w:rPr>
          <w:rFonts w:ascii="Times New Roman" w:hAnsi="Times New Roman" w:cs="Times New Roman"/>
          <w:b/>
          <w:bCs/>
          <w:sz w:val="24"/>
          <w:szCs w:val="24"/>
        </w:rPr>
        <w:t>memaksa</w:t>
      </w:r>
      <w:r w:rsidRPr="00B336CC">
        <w:rPr>
          <w:rFonts w:ascii="Times New Roman" w:hAnsi="Times New Roman" w:cs="Times New Roman"/>
          <w:sz w:val="24"/>
          <w:szCs w:val="24"/>
        </w:rPr>
        <w:t xml:space="preserve"> setiap kelas turunan (seperti Sphere, Rectangle, dan Cylinder) untuk menyediakan implementasi atau rumus perhitungan area() versi mereka sendiri.</w:t>
      </w:r>
    </w:p>
    <w:p w14:paraId="1EBB6388"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sz w:val="24"/>
          <w:szCs w:val="24"/>
        </w:rPr>
        <w:lastRenderedPageBreak/>
        <w:pict w14:anchorId="223598C4">
          <v:rect id="_x0000_i1140" style="width:0;height:1.5pt" o:hralign="center" o:hrstd="t" o:hr="t" fillcolor="#a0a0a0" stroked="f"/>
        </w:pict>
      </w:r>
    </w:p>
    <w:p w14:paraId="15E60BE3" w14:textId="77777777" w:rsidR="00B336CC" w:rsidRPr="00B336CC" w:rsidRDefault="00B336CC" w:rsidP="00B336CC">
      <w:pPr>
        <w:rPr>
          <w:rFonts w:ascii="Times New Roman" w:hAnsi="Times New Roman" w:cs="Times New Roman"/>
          <w:b/>
          <w:bCs/>
          <w:sz w:val="24"/>
          <w:szCs w:val="24"/>
        </w:rPr>
      </w:pPr>
      <w:r w:rsidRPr="00B336CC">
        <w:rPr>
          <w:rFonts w:ascii="Times New Roman" w:hAnsi="Times New Roman" w:cs="Times New Roman"/>
          <w:b/>
          <w:bCs/>
          <w:sz w:val="24"/>
          <w:szCs w:val="24"/>
        </w:rPr>
        <w:t>2. Pewarisan (Inheritance)</w:t>
      </w:r>
    </w:p>
    <w:p w14:paraId="3562AEC6"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b/>
          <w:bCs/>
          <w:sz w:val="24"/>
          <w:szCs w:val="24"/>
        </w:rPr>
        <w:t>Apa itu?</w:t>
      </w:r>
      <w:r w:rsidRPr="00B336CC">
        <w:rPr>
          <w:rFonts w:ascii="Times New Roman" w:hAnsi="Times New Roman" w:cs="Times New Roman"/>
          <w:sz w:val="24"/>
          <w:szCs w:val="24"/>
        </w:rPr>
        <w:t xml:space="preserve"> Pewarisan memungkinkan sebuah kelas baru (anak) untuk mengambil alih properti dan metode dari kelas yang sudah ada (induk). Hal ini mendorong penggunaan kembali kode (</w:t>
      </w:r>
      <w:r w:rsidRPr="00B336CC">
        <w:rPr>
          <w:rFonts w:ascii="Times New Roman" w:hAnsi="Times New Roman" w:cs="Times New Roman"/>
          <w:i/>
          <w:iCs/>
          <w:sz w:val="24"/>
          <w:szCs w:val="24"/>
        </w:rPr>
        <w:t>code reusability</w:t>
      </w:r>
      <w:r w:rsidRPr="00B336CC">
        <w:rPr>
          <w:rFonts w:ascii="Times New Roman" w:hAnsi="Times New Roman" w:cs="Times New Roman"/>
          <w:sz w:val="24"/>
          <w:szCs w:val="24"/>
        </w:rPr>
        <w:t>).</w:t>
      </w:r>
    </w:p>
    <w:p w14:paraId="25D7BB52"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b/>
          <w:bCs/>
          <w:sz w:val="24"/>
          <w:szCs w:val="24"/>
        </w:rPr>
        <w:t>Dalam Kode:</w:t>
      </w:r>
      <w:r w:rsidRPr="00B336CC">
        <w:rPr>
          <w:rFonts w:ascii="Times New Roman" w:hAnsi="Times New Roman" w:cs="Times New Roman"/>
          <w:sz w:val="24"/>
          <w:szCs w:val="24"/>
        </w:rPr>
        <w:t xml:space="preserve"> Semua kelas bentuk mewarisi sifat dasar dari kelas Shape.</w:t>
      </w:r>
    </w:p>
    <w:p w14:paraId="603A0703" w14:textId="77777777" w:rsidR="00B336CC" w:rsidRPr="00B336CC" w:rsidRDefault="00B336CC" w:rsidP="00B336CC">
      <w:pPr>
        <w:numPr>
          <w:ilvl w:val="0"/>
          <w:numId w:val="13"/>
        </w:numPr>
        <w:rPr>
          <w:rFonts w:ascii="Times New Roman" w:hAnsi="Times New Roman" w:cs="Times New Roman"/>
          <w:sz w:val="24"/>
          <w:szCs w:val="24"/>
        </w:rPr>
      </w:pPr>
      <w:r w:rsidRPr="00B336CC">
        <w:rPr>
          <w:rFonts w:ascii="Times New Roman" w:hAnsi="Times New Roman" w:cs="Times New Roman"/>
          <w:sz w:val="24"/>
          <w:szCs w:val="24"/>
        </w:rPr>
        <w:t xml:space="preserve">public class Sphere extends Shape </w:t>
      </w:r>
    </w:p>
    <w:p w14:paraId="2D2BF035" w14:textId="77777777" w:rsidR="00B336CC" w:rsidRPr="00B336CC" w:rsidRDefault="00B336CC" w:rsidP="00B336CC">
      <w:pPr>
        <w:numPr>
          <w:ilvl w:val="0"/>
          <w:numId w:val="13"/>
        </w:numPr>
        <w:rPr>
          <w:rFonts w:ascii="Times New Roman" w:hAnsi="Times New Roman" w:cs="Times New Roman"/>
          <w:sz w:val="24"/>
          <w:szCs w:val="24"/>
        </w:rPr>
      </w:pPr>
      <w:r w:rsidRPr="00B336CC">
        <w:rPr>
          <w:rFonts w:ascii="Times New Roman" w:hAnsi="Times New Roman" w:cs="Times New Roman"/>
          <w:sz w:val="24"/>
          <w:szCs w:val="24"/>
        </w:rPr>
        <w:t>public class Rectangle extends Shape</w:t>
      </w:r>
    </w:p>
    <w:p w14:paraId="09AAED3C" w14:textId="77777777" w:rsidR="00B336CC" w:rsidRPr="00B336CC" w:rsidRDefault="00B336CC" w:rsidP="00B336CC">
      <w:pPr>
        <w:numPr>
          <w:ilvl w:val="0"/>
          <w:numId w:val="13"/>
        </w:numPr>
        <w:rPr>
          <w:rFonts w:ascii="Times New Roman" w:hAnsi="Times New Roman" w:cs="Times New Roman"/>
          <w:sz w:val="24"/>
          <w:szCs w:val="24"/>
        </w:rPr>
      </w:pPr>
      <w:r w:rsidRPr="00B336CC">
        <w:rPr>
          <w:rFonts w:ascii="Times New Roman" w:hAnsi="Times New Roman" w:cs="Times New Roman"/>
          <w:sz w:val="24"/>
          <w:szCs w:val="24"/>
        </w:rPr>
        <w:t xml:space="preserve">public class Cylinder extends Shape </w:t>
      </w:r>
    </w:p>
    <w:p w14:paraId="7D5BD150"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sz w:val="24"/>
          <w:szCs w:val="24"/>
        </w:rPr>
        <w:t xml:space="preserve">Karena pewarisan ini, setiap kelas bentuk (Sphere, Rectangle, Cylinder) secara otomatis memiliki variabel shapeName dan metode dasar toString() tanpa perlu menuliskannya ulang. Mereka hanya perlu memanggil super("NamaBentuk") di dalam </w:t>
      </w:r>
      <w:r w:rsidRPr="00B336CC">
        <w:rPr>
          <w:rFonts w:ascii="Times New Roman" w:hAnsi="Times New Roman" w:cs="Times New Roman"/>
          <w:i/>
          <w:iCs/>
          <w:sz w:val="24"/>
          <w:szCs w:val="24"/>
        </w:rPr>
        <w:t>constructor</w:t>
      </w:r>
      <w:r w:rsidRPr="00B336CC">
        <w:rPr>
          <w:rFonts w:ascii="Times New Roman" w:hAnsi="Times New Roman" w:cs="Times New Roman"/>
          <w:sz w:val="24"/>
          <w:szCs w:val="24"/>
        </w:rPr>
        <w:t xml:space="preserve"> mereka untuk menginisialisasi properti warisan tersebut.</w:t>
      </w:r>
    </w:p>
    <w:p w14:paraId="4679E4F2"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sz w:val="24"/>
          <w:szCs w:val="24"/>
        </w:rPr>
        <w:pict w14:anchorId="7D326DD1">
          <v:rect id="_x0000_i1141" style="width:0;height:1.5pt" o:hralign="center" o:hrstd="t" o:hr="t" fillcolor="#a0a0a0" stroked="f"/>
        </w:pict>
      </w:r>
    </w:p>
    <w:p w14:paraId="4D50ED8E" w14:textId="77777777" w:rsidR="00B336CC" w:rsidRPr="00B336CC" w:rsidRDefault="00B336CC" w:rsidP="00B336CC">
      <w:pPr>
        <w:rPr>
          <w:rFonts w:ascii="Times New Roman" w:hAnsi="Times New Roman" w:cs="Times New Roman"/>
          <w:b/>
          <w:bCs/>
          <w:sz w:val="24"/>
          <w:szCs w:val="24"/>
        </w:rPr>
      </w:pPr>
      <w:r w:rsidRPr="00B336CC">
        <w:rPr>
          <w:rFonts w:ascii="Times New Roman" w:hAnsi="Times New Roman" w:cs="Times New Roman"/>
          <w:b/>
          <w:bCs/>
          <w:sz w:val="24"/>
          <w:szCs w:val="24"/>
        </w:rPr>
        <w:t>3. Polimorfisme (Polymorphism)</w:t>
      </w:r>
    </w:p>
    <w:p w14:paraId="34B65207"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b/>
          <w:bCs/>
          <w:sz w:val="24"/>
          <w:szCs w:val="24"/>
        </w:rPr>
        <w:t>Apa itu?</w:t>
      </w:r>
      <w:r w:rsidRPr="00B336CC">
        <w:rPr>
          <w:rFonts w:ascii="Times New Roman" w:hAnsi="Times New Roman" w:cs="Times New Roman"/>
          <w:sz w:val="24"/>
          <w:szCs w:val="24"/>
        </w:rPr>
        <w:t xml:space="preserve"> Polimorfisme (berarti "banyak bentuk") adalah kemampuan untuk memproses objek dari kelas yang berbeda seolah-olah mereka adalah objek dari kelas induk yang sama. Ini membuat kode menjadi sangat fleksibel.</w:t>
      </w:r>
    </w:p>
    <w:p w14:paraId="5175B088"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b/>
          <w:bCs/>
          <w:sz w:val="24"/>
          <w:szCs w:val="24"/>
        </w:rPr>
        <w:t>Dalam Kode:</w:t>
      </w:r>
      <w:r w:rsidRPr="00B336CC">
        <w:rPr>
          <w:rFonts w:ascii="Times New Roman" w:hAnsi="Times New Roman" w:cs="Times New Roman"/>
          <w:sz w:val="24"/>
          <w:szCs w:val="24"/>
        </w:rPr>
        <w:t xml:space="preserve"> Polimorfisme adalah kunci dari fungsionalitas kelas Paint.</w:t>
      </w:r>
    </w:p>
    <w:p w14:paraId="2B023104" w14:textId="77777777" w:rsidR="00B336CC" w:rsidRPr="00B336CC" w:rsidRDefault="00B336CC" w:rsidP="00B336CC">
      <w:pPr>
        <w:numPr>
          <w:ilvl w:val="0"/>
          <w:numId w:val="14"/>
        </w:numPr>
        <w:rPr>
          <w:rFonts w:ascii="Times New Roman" w:hAnsi="Times New Roman" w:cs="Times New Roman"/>
          <w:sz w:val="24"/>
          <w:szCs w:val="24"/>
        </w:rPr>
      </w:pPr>
      <w:r w:rsidRPr="00B336CC">
        <w:rPr>
          <w:rFonts w:ascii="Times New Roman" w:hAnsi="Times New Roman" w:cs="Times New Roman"/>
          <w:sz w:val="24"/>
          <w:szCs w:val="24"/>
        </w:rPr>
        <w:t>Metode public double amount(Shape s) dirancang untuk menerima parameter bertipe Shape.</w:t>
      </w:r>
    </w:p>
    <w:p w14:paraId="0E1F379B" w14:textId="77777777" w:rsidR="00B336CC" w:rsidRPr="00B336CC" w:rsidRDefault="00B336CC" w:rsidP="00B336CC">
      <w:pPr>
        <w:numPr>
          <w:ilvl w:val="0"/>
          <w:numId w:val="14"/>
        </w:numPr>
        <w:rPr>
          <w:rFonts w:ascii="Times New Roman" w:hAnsi="Times New Roman" w:cs="Times New Roman"/>
          <w:sz w:val="24"/>
          <w:szCs w:val="24"/>
        </w:rPr>
      </w:pPr>
      <w:r w:rsidRPr="00B336CC">
        <w:rPr>
          <w:rFonts w:ascii="Times New Roman" w:hAnsi="Times New Roman" w:cs="Times New Roman"/>
          <w:sz w:val="24"/>
          <w:szCs w:val="24"/>
        </w:rPr>
        <w:t xml:space="preserve">Karena polimorfisme, metode ini dapat menerima objek </w:t>
      </w:r>
      <w:r w:rsidRPr="00B336CC">
        <w:rPr>
          <w:rFonts w:ascii="Times New Roman" w:hAnsi="Times New Roman" w:cs="Times New Roman"/>
          <w:i/>
          <w:iCs/>
          <w:sz w:val="24"/>
          <w:szCs w:val="24"/>
        </w:rPr>
        <w:t>apapun</w:t>
      </w:r>
      <w:r w:rsidRPr="00B336CC">
        <w:rPr>
          <w:rFonts w:ascii="Times New Roman" w:hAnsi="Times New Roman" w:cs="Times New Roman"/>
          <w:sz w:val="24"/>
          <w:szCs w:val="24"/>
        </w:rPr>
        <w:t xml:space="preserve"> yang merupakan turunan dari Shape, baik itu Sphere, Rectangle, maupun Cylinder.</w:t>
      </w:r>
    </w:p>
    <w:p w14:paraId="5EA4DDEB" w14:textId="77777777" w:rsidR="00B336CC" w:rsidRPr="00B336CC" w:rsidRDefault="00B336CC" w:rsidP="00B336CC">
      <w:pPr>
        <w:numPr>
          <w:ilvl w:val="0"/>
          <w:numId w:val="14"/>
        </w:numPr>
        <w:rPr>
          <w:rFonts w:ascii="Times New Roman" w:hAnsi="Times New Roman" w:cs="Times New Roman"/>
          <w:sz w:val="24"/>
          <w:szCs w:val="24"/>
        </w:rPr>
      </w:pPr>
      <w:r w:rsidRPr="00B336CC">
        <w:rPr>
          <w:rFonts w:ascii="Times New Roman" w:hAnsi="Times New Roman" w:cs="Times New Roman"/>
          <w:sz w:val="24"/>
          <w:szCs w:val="24"/>
        </w:rPr>
        <w:t>Di dalam PaintThings.java, saat paint.amount(deck), paint.amount(bigBall), dan paint.amount(tank) dipanggil, satu metode yang sama digunakan untuk menangani berbagai jenis objek. Di dalam metode amount, baris s.area() secara otomatis akan memanggil versi area() yang benar sesuai dengan tipe objek s yang sedang diproses.</w:t>
      </w:r>
    </w:p>
    <w:p w14:paraId="75E26B71"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sz w:val="24"/>
          <w:szCs w:val="24"/>
        </w:rPr>
        <w:pict w14:anchorId="12ABEA3B">
          <v:rect id="_x0000_i1142" style="width:0;height:1.5pt" o:hralign="center" o:hrstd="t" o:hr="t" fillcolor="#a0a0a0" stroked="f"/>
        </w:pict>
      </w:r>
    </w:p>
    <w:p w14:paraId="0A40BD8C" w14:textId="77777777" w:rsidR="00B336CC" w:rsidRPr="00B336CC" w:rsidRDefault="00B336CC" w:rsidP="00B336CC">
      <w:pPr>
        <w:rPr>
          <w:rFonts w:ascii="Times New Roman" w:hAnsi="Times New Roman" w:cs="Times New Roman"/>
          <w:b/>
          <w:bCs/>
          <w:sz w:val="24"/>
          <w:szCs w:val="24"/>
        </w:rPr>
      </w:pPr>
      <w:r w:rsidRPr="00B336CC">
        <w:rPr>
          <w:rFonts w:ascii="Times New Roman" w:hAnsi="Times New Roman" w:cs="Times New Roman"/>
          <w:b/>
          <w:bCs/>
          <w:sz w:val="24"/>
          <w:szCs w:val="24"/>
        </w:rPr>
        <w:t>4. Penimpaan Metode (Method Overriding)</w:t>
      </w:r>
    </w:p>
    <w:p w14:paraId="70B4621F"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b/>
          <w:bCs/>
          <w:sz w:val="24"/>
          <w:szCs w:val="24"/>
        </w:rPr>
        <w:t>Apa itu?</w:t>
      </w:r>
      <w:r w:rsidRPr="00B336CC">
        <w:rPr>
          <w:rFonts w:ascii="Times New Roman" w:hAnsi="Times New Roman" w:cs="Times New Roman"/>
          <w:sz w:val="24"/>
          <w:szCs w:val="24"/>
        </w:rPr>
        <w:t xml:space="preserve"> Ini adalah kemampuan kelas anak untuk menyediakan implementasi spesifik dari sebuah metode yang sudah ada di kelas induknya.</w:t>
      </w:r>
    </w:p>
    <w:p w14:paraId="53253D4A"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b/>
          <w:bCs/>
          <w:sz w:val="24"/>
          <w:szCs w:val="24"/>
        </w:rPr>
        <w:t>Dalam Kode:</w:t>
      </w:r>
      <w:r w:rsidRPr="00B336CC">
        <w:rPr>
          <w:rFonts w:ascii="Times New Roman" w:hAnsi="Times New Roman" w:cs="Times New Roman"/>
          <w:sz w:val="24"/>
          <w:szCs w:val="24"/>
        </w:rPr>
        <w:t xml:space="preserve"> Konsep ini paling jelas terlihat pada implementasi metode area() dan toString().</w:t>
      </w:r>
    </w:p>
    <w:p w14:paraId="56AD2DCD" w14:textId="77777777" w:rsidR="00B336CC" w:rsidRPr="00B336CC" w:rsidRDefault="00B336CC" w:rsidP="00B336CC">
      <w:pPr>
        <w:numPr>
          <w:ilvl w:val="0"/>
          <w:numId w:val="15"/>
        </w:numPr>
        <w:rPr>
          <w:rFonts w:ascii="Times New Roman" w:hAnsi="Times New Roman" w:cs="Times New Roman"/>
          <w:sz w:val="24"/>
          <w:szCs w:val="24"/>
        </w:rPr>
      </w:pPr>
      <w:r w:rsidRPr="00B336CC">
        <w:rPr>
          <w:rFonts w:ascii="Times New Roman" w:hAnsi="Times New Roman" w:cs="Times New Roman"/>
          <w:b/>
          <w:bCs/>
          <w:sz w:val="24"/>
          <w:szCs w:val="24"/>
        </w:rPr>
        <w:t>Metode area()</w:t>
      </w:r>
      <w:r w:rsidRPr="00B336CC">
        <w:rPr>
          <w:rFonts w:ascii="Times New Roman" w:hAnsi="Times New Roman" w:cs="Times New Roman"/>
          <w:sz w:val="24"/>
          <w:szCs w:val="24"/>
        </w:rPr>
        <w:t xml:space="preserve">: Setiap kelas turunan </w:t>
      </w:r>
      <w:r w:rsidRPr="00B336CC">
        <w:rPr>
          <w:rFonts w:ascii="Times New Roman" w:hAnsi="Times New Roman" w:cs="Times New Roman"/>
          <w:b/>
          <w:bCs/>
          <w:sz w:val="24"/>
          <w:szCs w:val="24"/>
        </w:rPr>
        <w:t>wajib</w:t>
      </w:r>
      <w:r w:rsidRPr="00B336CC">
        <w:rPr>
          <w:rFonts w:ascii="Times New Roman" w:hAnsi="Times New Roman" w:cs="Times New Roman"/>
          <w:sz w:val="24"/>
          <w:szCs w:val="24"/>
        </w:rPr>
        <w:t xml:space="preserve"> meng-override metode area() yang abstrak dari kelas Shape. Sphere mengisinya dengan rumus luas bola , Rectangle dengan rumus luas persegi panjang , dan Cylinder dengan rumus yang telah ditentukan.</w:t>
      </w:r>
    </w:p>
    <w:p w14:paraId="4CC2FD38" w14:textId="77777777" w:rsidR="00B336CC" w:rsidRPr="00B336CC" w:rsidRDefault="00B336CC" w:rsidP="00B336CC">
      <w:pPr>
        <w:numPr>
          <w:ilvl w:val="0"/>
          <w:numId w:val="15"/>
        </w:numPr>
        <w:rPr>
          <w:rFonts w:ascii="Times New Roman" w:hAnsi="Times New Roman" w:cs="Times New Roman"/>
          <w:sz w:val="24"/>
          <w:szCs w:val="24"/>
        </w:rPr>
      </w:pPr>
      <w:r w:rsidRPr="00B336CC">
        <w:rPr>
          <w:rFonts w:ascii="Times New Roman" w:hAnsi="Times New Roman" w:cs="Times New Roman"/>
          <w:b/>
          <w:bCs/>
          <w:sz w:val="24"/>
          <w:szCs w:val="24"/>
        </w:rPr>
        <w:lastRenderedPageBreak/>
        <w:t>Metode toString()</w:t>
      </w:r>
      <w:r w:rsidRPr="00B336CC">
        <w:rPr>
          <w:rFonts w:ascii="Times New Roman" w:hAnsi="Times New Roman" w:cs="Times New Roman"/>
          <w:sz w:val="24"/>
          <w:szCs w:val="24"/>
        </w:rPr>
        <w:t>: Setiap kelas bentuk juga meng-override metode toString(). Mereka memanggil super.toString() untuk mendapatkan nama bentuk dari kelas induk, lalu menambahkan detail spesifik mereka sendiri seperti "of radius..." atau "of length and width...".</w:t>
      </w:r>
    </w:p>
    <w:p w14:paraId="6F792ED3" w14:textId="77777777" w:rsidR="00B336CC" w:rsidRPr="00B336CC" w:rsidRDefault="00B336CC" w:rsidP="00B336CC">
      <w:pPr>
        <w:rPr>
          <w:rFonts w:ascii="Times New Roman" w:hAnsi="Times New Roman" w:cs="Times New Roman"/>
          <w:b/>
          <w:bCs/>
          <w:sz w:val="24"/>
          <w:szCs w:val="24"/>
        </w:rPr>
      </w:pPr>
      <w:r w:rsidRPr="00B336CC">
        <w:rPr>
          <w:rFonts w:ascii="Times New Roman" w:hAnsi="Times New Roman" w:cs="Times New Roman"/>
          <w:b/>
          <w:bCs/>
          <w:sz w:val="24"/>
          <w:szCs w:val="24"/>
        </w:rPr>
        <w:t>Kesimpulan Akhir</w:t>
      </w:r>
    </w:p>
    <w:p w14:paraId="17063A8F" w14:textId="77777777" w:rsidR="00B336CC" w:rsidRPr="00B336CC" w:rsidRDefault="00B336CC" w:rsidP="00B336CC">
      <w:pPr>
        <w:rPr>
          <w:rFonts w:ascii="Times New Roman" w:hAnsi="Times New Roman" w:cs="Times New Roman"/>
          <w:sz w:val="24"/>
          <w:szCs w:val="24"/>
        </w:rPr>
      </w:pPr>
      <w:r w:rsidRPr="00B336CC">
        <w:rPr>
          <w:rFonts w:ascii="Times New Roman" w:hAnsi="Times New Roman" w:cs="Times New Roman"/>
          <w:sz w:val="24"/>
          <w:szCs w:val="24"/>
        </w:rPr>
        <w:t xml:space="preserve">Studi kasus ini menunjukkan alur kerja PBO yang ideal: </w:t>
      </w:r>
      <w:r w:rsidRPr="00B336CC">
        <w:rPr>
          <w:rFonts w:ascii="Times New Roman" w:hAnsi="Times New Roman" w:cs="Times New Roman"/>
          <w:b/>
          <w:bCs/>
          <w:sz w:val="24"/>
          <w:szCs w:val="24"/>
        </w:rPr>
        <w:t>Abstraksi</w:t>
      </w:r>
      <w:r w:rsidRPr="00B336CC">
        <w:rPr>
          <w:rFonts w:ascii="Times New Roman" w:hAnsi="Times New Roman" w:cs="Times New Roman"/>
          <w:sz w:val="24"/>
          <w:szCs w:val="24"/>
        </w:rPr>
        <w:t xml:space="preserve"> mendefinisikan sebuah "kontrak" umum untuk semua bentuk. </w:t>
      </w:r>
      <w:r w:rsidRPr="00B336CC">
        <w:rPr>
          <w:rFonts w:ascii="Times New Roman" w:hAnsi="Times New Roman" w:cs="Times New Roman"/>
          <w:b/>
          <w:bCs/>
          <w:sz w:val="24"/>
          <w:szCs w:val="24"/>
        </w:rPr>
        <w:t>Pewarisan</w:t>
      </w:r>
      <w:r w:rsidRPr="00B336CC">
        <w:rPr>
          <w:rFonts w:ascii="Times New Roman" w:hAnsi="Times New Roman" w:cs="Times New Roman"/>
          <w:sz w:val="24"/>
          <w:szCs w:val="24"/>
        </w:rPr>
        <w:t xml:space="preserve"> digunakan untuk membuat bentuk-bentuk spesifik yang mematuhi kontrak tersebut. </w:t>
      </w:r>
      <w:r w:rsidRPr="00B336CC">
        <w:rPr>
          <w:rFonts w:ascii="Times New Roman" w:hAnsi="Times New Roman" w:cs="Times New Roman"/>
          <w:b/>
          <w:bCs/>
          <w:sz w:val="24"/>
          <w:szCs w:val="24"/>
        </w:rPr>
        <w:t>Method Overriding</w:t>
      </w:r>
      <w:r w:rsidRPr="00B336CC">
        <w:rPr>
          <w:rFonts w:ascii="Times New Roman" w:hAnsi="Times New Roman" w:cs="Times New Roman"/>
          <w:sz w:val="24"/>
          <w:szCs w:val="24"/>
        </w:rPr>
        <w:t xml:space="preserve"> memungkinkan setiap bentuk memiliki perilaku (rumus) yang unik. Terakhir, </w:t>
      </w:r>
      <w:r w:rsidRPr="00B336CC">
        <w:rPr>
          <w:rFonts w:ascii="Times New Roman" w:hAnsi="Times New Roman" w:cs="Times New Roman"/>
          <w:b/>
          <w:bCs/>
          <w:sz w:val="24"/>
          <w:szCs w:val="24"/>
        </w:rPr>
        <w:t>Polimorfisme</w:t>
      </w:r>
      <w:r w:rsidRPr="00B336CC">
        <w:rPr>
          <w:rFonts w:ascii="Times New Roman" w:hAnsi="Times New Roman" w:cs="Times New Roman"/>
          <w:sz w:val="24"/>
          <w:szCs w:val="24"/>
        </w:rPr>
        <w:t xml:space="preserve"> menyatukan semuanya, memungkinkan kode lain (seperti kelas Paint) untuk berinteraksi dengan semua bentuk tersebut secara seragam dan elegan.</w:t>
      </w:r>
    </w:p>
    <w:p w14:paraId="54EF8921" w14:textId="07E8F93F" w:rsidR="00B336CC" w:rsidRDefault="00B336CC">
      <w:pPr>
        <w:rPr>
          <w:rFonts w:ascii="Times New Roman" w:hAnsi="Times New Roman" w:cs="Times New Roman"/>
          <w:sz w:val="24"/>
          <w:szCs w:val="24"/>
        </w:rPr>
      </w:pPr>
      <w:r>
        <w:rPr>
          <w:rFonts w:ascii="Times New Roman" w:hAnsi="Times New Roman" w:cs="Times New Roman"/>
          <w:sz w:val="24"/>
          <w:szCs w:val="24"/>
        </w:rPr>
        <w:br w:type="page"/>
      </w:r>
    </w:p>
    <w:p w14:paraId="0FAE9A0A" w14:textId="3A288D74" w:rsidR="00B336CC" w:rsidRDefault="00B336CC" w:rsidP="00B336CC">
      <w:pPr>
        <w:jc w:val="center"/>
        <w:rPr>
          <w:rFonts w:ascii="Times New Roman" w:eastAsia="Times New Roman" w:hAnsi="Times New Roman" w:cs="Times New Roman"/>
          <w:b/>
          <w:sz w:val="32"/>
          <w:szCs w:val="32"/>
        </w:rPr>
      </w:pPr>
      <w:r>
        <w:rPr>
          <w:rFonts w:ascii="Times New Roman" w:hAnsi="Times New Roman" w:cs="Times New Roman"/>
          <w:b/>
          <w:bCs/>
          <w:sz w:val="32"/>
          <w:szCs w:val="32"/>
        </w:rPr>
        <w:lastRenderedPageBreak/>
        <w:t xml:space="preserve">STUDI KASUS 3 </w:t>
      </w:r>
      <w:r w:rsidRPr="00761CC0">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POLYMORPHIC SORTING</w:t>
      </w:r>
    </w:p>
    <w:p w14:paraId="3B4919BC" w14:textId="77777777" w:rsidR="00B336CC" w:rsidRPr="00B336CC" w:rsidRDefault="00B336CC" w:rsidP="00B336CC">
      <w:pPr>
        <w:rPr>
          <w:rFonts w:ascii="Times New Roman" w:hAnsi="Times New Roman" w:cs="Times New Roman"/>
          <w:b/>
          <w:bCs/>
          <w:sz w:val="24"/>
          <w:szCs w:val="24"/>
        </w:rPr>
      </w:pPr>
      <w:r w:rsidRPr="00B336CC">
        <w:rPr>
          <w:rFonts w:ascii="Times New Roman" w:hAnsi="Times New Roman" w:cs="Times New Roman"/>
          <w:b/>
          <w:bCs/>
          <w:sz w:val="24"/>
          <w:szCs w:val="24"/>
        </w:rPr>
        <w:t>Analisis Masalah</w:t>
      </w:r>
    </w:p>
    <w:p w14:paraId="7E6D0447" w14:textId="77777777" w:rsidR="00B336CC" w:rsidRPr="00B336CC" w:rsidRDefault="00B336CC" w:rsidP="00B336CC">
      <w:pPr>
        <w:rPr>
          <w:rFonts w:ascii="Times New Roman" w:hAnsi="Times New Roman" w:cs="Times New Roman"/>
          <w:bCs/>
          <w:sz w:val="24"/>
          <w:szCs w:val="24"/>
        </w:rPr>
      </w:pPr>
      <w:r w:rsidRPr="00B336CC">
        <w:rPr>
          <w:rFonts w:ascii="Times New Roman" w:hAnsi="Times New Roman" w:cs="Times New Roman"/>
          <w:bCs/>
          <w:sz w:val="24"/>
          <w:szCs w:val="24"/>
        </w:rPr>
        <w:t>Studi kasus ini berfokus pada penggunaan sebuah kelas Sorting generik yang dapat mengurutkan berbagai jenis objek, selama objek tersebut mengimplementasikan antarmuka (interface) Comparable. Tugas-tugasnya meliputi:</w:t>
      </w:r>
    </w:p>
    <w:p w14:paraId="374A26D5" w14:textId="77777777" w:rsidR="00B336CC" w:rsidRPr="00B336CC" w:rsidRDefault="00B336CC" w:rsidP="00B336CC">
      <w:pPr>
        <w:numPr>
          <w:ilvl w:val="0"/>
          <w:numId w:val="16"/>
        </w:numPr>
        <w:rPr>
          <w:rFonts w:ascii="Times New Roman" w:hAnsi="Times New Roman" w:cs="Times New Roman"/>
          <w:bCs/>
          <w:sz w:val="24"/>
          <w:szCs w:val="24"/>
        </w:rPr>
      </w:pPr>
      <w:r w:rsidRPr="00B336CC">
        <w:rPr>
          <w:rFonts w:ascii="Times New Roman" w:hAnsi="Times New Roman" w:cs="Times New Roman"/>
          <w:bCs/>
          <w:sz w:val="24"/>
          <w:szCs w:val="24"/>
        </w:rPr>
        <w:t xml:space="preserve">Memperbaiki program pengurutan angka (Numbers.java) dengan memahami perbedaan antara tipe data primitif dan objek. </w:t>
      </w:r>
    </w:p>
    <w:p w14:paraId="32C089C7" w14:textId="77777777" w:rsidR="00B336CC" w:rsidRPr="00B336CC" w:rsidRDefault="00B336CC" w:rsidP="00B336CC">
      <w:pPr>
        <w:numPr>
          <w:ilvl w:val="0"/>
          <w:numId w:val="16"/>
        </w:numPr>
        <w:rPr>
          <w:rFonts w:ascii="Times New Roman" w:hAnsi="Times New Roman" w:cs="Times New Roman"/>
          <w:bCs/>
          <w:sz w:val="24"/>
          <w:szCs w:val="24"/>
        </w:rPr>
      </w:pPr>
      <w:r w:rsidRPr="00B336CC">
        <w:rPr>
          <w:rFonts w:ascii="Times New Roman" w:hAnsi="Times New Roman" w:cs="Times New Roman"/>
          <w:bCs/>
          <w:sz w:val="24"/>
          <w:szCs w:val="24"/>
        </w:rPr>
        <w:t xml:space="preserve">Membuat program serupa untuk mengurutkan String (Strings.java). </w:t>
      </w:r>
    </w:p>
    <w:p w14:paraId="1F726D50" w14:textId="77777777" w:rsidR="00B336CC" w:rsidRPr="00B336CC" w:rsidRDefault="00B336CC" w:rsidP="00B336CC">
      <w:pPr>
        <w:numPr>
          <w:ilvl w:val="0"/>
          <w:numId w:val="16"/>
        </w:numPr>
        <w:rPr>
          <w:rFonts w:ascii="Times New Roman" w:hAnsi="Times New Roman" w:cs="Times New Roman"/>
          <w:bCs/>
          <w:sz w:val="24"/>
          <w:szCs w:val="24"/>
        </w:rPr>
      </w:pPr>
      <w:r w:rsidRPr="00B336CC">
        <w:rPr>
          <w:rFonts w:ascii="Times New Roman" w:hAnsi="Times New Roman" w:cs="Times New Roman"/>
          <w:bCs/>
          <w:sz w:val="24"/>
          <w:szCs w:val="24"/>
        </w:rPr>
        <w:t>Memodifikasi algoritma insertionSort agar mengurutkan secara menurun (</w:t>
      </w:r>
      <w:r w:rsidRPr="00B336CC">
        <w:rPr>
          <w:rFonts w:ascii="Times New Roman" w:hAnsi="Times New Roman" w:cs="Times New Roman"/>
          <w:bCs/>
          <w:i/>
          <w:iCs/>
          <w:sz w:val="24"/>
          <w:szCs w:val="24"/>
        </w:rPr>
        <w:t>descending</w:t>
      </w:r>
      <w:r w:rsidRPr="00B336CC">
        <w:rPr>
          <w:rFonts w:ascii="Times New Roman" w:hAnsi="Times New Roman" w:cs="Times New Roman"/>
          <w:bCs/>
          <w:sz w:val="24"/>
          <w:szCs w:val="24"/>
        </w:rPr>
        <w:t xml:space="preserve">). </w:t>
      </w:r>
    </w:p>
    <w:p w14:paraId="03D85D9F" w14:textId="77777777" w:rsidR="00B336CC" w:rsidRPr="00B336CC" w:rsidRDefault="00B336CC" w:rsidP="00B336CC">
      <w:pPr>
        <w:numPr>
          <w:ilvl w:val="0"/>
          <w:numId w:val="16"/>
        </w:numPr>
        <w:rPr>
          <w:rFonts w:ascii="Times New Roman" w:hAnsi="Times New Roman" w:cs="Times New Roman"/>
          <w:bCs/>
          <w:sz w:val="24"/>
          <w:szCs w:val="24"/>
        </w:rPr>
      </w:pPr>
      <w:r w:rsidRPr="00B336CC">
        <w:rPr>
          <w:rFonts w:ascii="Times New Roman" w:hAnsi="Times New Roman" w:cs="Times New Roman"/>
          <w:bCs/>
          <w:sz w:val="24"/>
          <w:szCs w:val="24"/>
        </w:rPr>
        <w:t xml:space="preserve">Melengkapi logika perbandingan kustom di kelas Salesperson berdasarkan penjualan dan nama. </w:t>
      </w:r>
    </w:p>
    <w:p w14:paraId="1E8C6226" w14:textId="77777777" w:rsidR="00B336CC" w:rsidRPr="00B336CC" w:rsidRDefault="00B336CC" w:rsidP="00B336CC">
      <w:pPr>
        <w:numPr>
          <w:ilvl w:val="0"/>
          <w:numId w:val="16"/>
        </w:numPr>
        <w:rPr>
          <w:rFonts w:ascii="Times New Roman" w:hAnsi="Times New Roman" w:cs="Times New Roman"/>
          <w:bCs/>
          <w:sz w:val="24"/>
          <w:szCs w:val="24"/>
        </w:rPr>
      </w:pPr>
      <w:r w:rsidRPr="00B336CC">
        <w:rPr>
          <w:rFonts w:ascii="Times New Roman" w:hAnsi="Times New Roman" w:cs="Times New Roman"/>
          <w:bCs/>
          <w:sz w:val="24"/>
          <w:szCs w:val="24"/>
        </w:rPr>
        <w:t xml:space="preserve">Menguji semua fungsionalitas menggunakan program WeeklySales.java. </w:t>
      </w:r>
    </w:p>
    <w:p w14:paraId="0A9E06ED" w14:textId="77777777" w:rsidR="00B336CC" w:rsidRPr="00B336CC" w:rsidRDefault="00B336CC" w:rsidP="00B336CC">
      <w:pPr>
        <w:rPr>
          <w:rFonts w:ascii="Times New Roman" w:hAnsi="Times New Roman" w:cs="Times New Roman"/>
          <w:bCs/>
          <w:sz w:val="24"/>
          <w:szCs w:val="24"/>
        </w:rPr>
      </w:pPr>
      <w:r w:rsidRPr="00B336CC">
        <w:rPr>
          <w:rFonts w:ascii="Times New Roman" w:hAnsi="Times New Roman" w:cs="Times New Roman"/>
          <w:bCs/>
          <w:sz w:val="24"/>
          <w:szCs w:val="24"/>
        </w:rPr>
        <w:pict w14:anchorId="57FA6031">
          <v:rect id="_x0000_i1153" style="width:0;height:1.5pt" o:hralign="center" o:hrstd="t" o:hr="t" fillcolor="#a0a0a0" stroked="f"/>
        </w:pict>
      </w:r>
    </w:p>
    <w:p w14:paraId="6B7C71A2" w14:textId="77777777" w:rsidR="00B336CC" w:rsidRPr="00B336CC" w:rsidRDefault="00B336CC" w:rsidP="00B336CC">
      <w:pPr>
        <w:rPr>
          <w:rFonts w:ascii="Times New Roman" w:hAnsi="Times New Roman" w:cs="Times New Roman"/>
          <w:b/>
          <w:bCs/>
          <w:sz w:val="24"/>
          <w:szCs w:val="24"/>
        </w:rPr>
      </w:pPr>
      <w:r w:rsidRPr="00B336CC">
        <w:rPr>
          <w:rFonts w:ascii="Times New Roman" w:hAnsi="Times New Roman" w:cs="Times New Roman"/>
          <w:b/>
          <w:bCs/>
          <w:sz w:val="24"/>
          <w:szCs w:val="24"/>
        </w:rPr>
        <w:t>Implementasi &amp; Penjelasan Kode</w:t>
      </w:r>
    </w:p>
    <w:p w14:paraId="20205541" w14:textId="77777777" w:rsidR="00B336CC" w:rsidRPr="00B336CC" w:rsidRDefault="00B336CC" w:rsidP="00B336CC">
      <w:pPr>
        <w:rPr>
          <w:rFonts w:ascii="Times New Roman" w:hAnsi="Times New Roman" w:cs="Times New Roman"/>
          <w:bCs/>
          <w:sz w:val="24"/>
          <w:szCs w:val="24"/>
        </w:rPr>
      </w:pPr>
      <w:r w:rsidRPr="00B336CC">
        <w:rPr>
          <w:rFonts w:ascii="Times New Roman" w:hAnsi="Times New Roman" w:cs="Times New Roman"/>
          <w:bCs/>
          <w:sz w:val="24"/>
          <w:szCs w:val="24"/>
        </w:rPr>
        <w:t>Berikut adalah kode yang telah diperbaiki dan dibuat untuk menyelesaikan semua bagian dari studi kasus.</w:t>
      </w:r>
    </w:p>
    <w:p w14:paraId="13736CC4" w14:textId="77777777" w:rsidR="00B336CC" w:rsidRPr="00B336CC" w:rsidRDefault="00B336CC" w:rsidP="00B336CC">
      <w:pPr>
        <w:rPr>
          <w:rFonts w:ascii="Times New Roman" w:hAnsi="Times New Roman" w:cs="Times New Roman"/>
          <w:b/>
          <w:bCs/>
          <w:sz w:val="24"/>
          <w:szCs w:val="24"/>
        </w:rPr>
      </w:pPr>
      <w:r w:rsidRPr="00B336CC">
        <w:rPr>
          <w:rFonts w:ascii="Times New Roman" w:hAnsi="Times New Roman" w:cs="Times New Roman"/>
          <w:b/>
          <w:bCs/>
          <w:sz w:val="24"/>
          <w:szCs w:val="24"/>
        </w:rPr>
        <w:t>Bagian 1 &amp; 2: Memperbaiki Numbers.java</w:t>
      </w:r>
    </w:p>
    <w:p w14:paraId="4E205FFD" w14:textId="77777777" w:rsidR="00B336CC" w:rsidRPr="00B336CC" w:rsidRDefault="00B336CC" w:rsidP="00B336CC">
      <w:pPr>
        <w:rPr>
          <w:rFonts w:ascii="Times New Roman" w:hAnsi="Times New Roman" w:cs="Times New Roman"/>
          <w:bCs/>
          <w:sz w:val="24"/>
          <w:szCs w:val="24"/>
        </w:rPr>
      </w:pPr>
      <w:r w:rsidRPr="00B336CC">
        <w:rPr>
          <w:rFonts w:ascii="Times New Roman" w:hAnsi="Times New Roman" w:cs="Times New Roman"/>
          <w:b/>
          <w:bCs/>
          <w:sz w:val="24"/>
          <w:szCs w:val="24"/>
        </w:rPr>
        <w:t>Masalah</w:t>
      </w:r>
      <w:r w:rsidRPr="00B336CC">
        <w:rPr>
          <w:rFonts w:ascii="Times New Roman" w:hAnsi="Times New Roman" w:cs="Times New Roman"/>
          <w:bCs/>
          <w:sz w:val="24"/>
          <w:szCs w:val="24"/>
        </w:rPr>
        <w:t xml:space="preserve">: Kode Numbers.java asli menggunakan int[], yang merupakan tipe data primitif. Kelas Sorting mengharapkan Comparable[], yaitu sebuah array objek yang dapat dibandingkan. Tipe int bukanlah objek dan tidak mengimplementasikan Comparable, sehingga menyebabkan error kompilasi. </w:t>
      </w:r>
    </w:p>
    <w:p w14:paraId="4B0F3D02" w14:textId="77777777" w:rsidR="00B336CC" w:rsidRPr="00B336CC" w:rsidRDefault="00B336CC" w:rsidP="00B336CC">
      <w:pPr>
        <w:rPr>
          <w:rFonts w:ascii="Times New Roman" w:hAnsi="Times New Roman" w:cs="Times New Roman"/>
          <w:bCs/>
          <w:sz w:val="24"/>
          <w:szCs w:val="24"/>
        </w:rPr>
      </w:pPr>
      <w:r w:rsidRPr="00B336CC">
        <w:rPr>
          <w:rFonts w:ascii="Times New Roman" w:hAnsi="Times New Roman" w:cs="Times New Roman"/>
          <w:b/>
          <w:bCs/>
          <w:sz w:val="24"/>
          <w:szCs w:val="24"/>
        </w:rPr>
        <w:t>Solusi</w:t>
      </w:r>
      <w:r w:rsidRPr="00B336CC">
        <w:rPr>
          <w:rFonts w:ascii="Times New Roman" w:hAnsi="Times New Roman" w:cs="Times New Roman"/>
          <w:bCs/>
          <w:sz w:val="24"/>
          <w:szCs w:val="24"/>
        </w:rPr>
        <w:t>: Mengganti tipe array dari int[] menjadi Integer[]. Integer adalah kelas pembungkus (</w:t>
      </w:r>
      <w:r w:rsidRPr="00B336CC">
        <w:rPr>
          <w:rFonts w:ascii="Times New Roman" w:hAnsi="Times New Roman" w:cs="Times New Roman"/>
          <w:bCs/>
          <w:i/>
          <w:iCs/>
          <w:sz w:val="24"/>
          <w:szCs w:val="24"/>
        </w:rPr>
        <w:t>wrapper class</w:t>
      </w:r>
      <w:r w:rsidRPr="00B336CC">
        <w:rPr>
          <w:rFonts w:ascii="Times New Roman" w:hAnsi="Times New Roman" w:cs="Times New Roman"/>
          <w:bCs/>
          <w:sz w:val="24"/>
          <w:szCs w:val="24"/>
        </w:rPr>
        <w:t>) untuk int yang merupakan objek dan sudah mengimplementasikan Comparable.</w:t>
      </w:r>
    </w:p>
    <w:p w14:paraId="1EAF9737"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File: Numbers.java (Sudah diperbaiki)</w:t>
      </w:r>
    </w:p>
    <w:p w14:paraId="5148E807"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import java.util.Scanner;</w:t>
      </w:r>
    </w:p>
    <w:p w14:paraId="74FA4695" w14:textId="77777777" w:rsidR="00B94253" w:rsidRPr="00B94253" w:rsidRDefault="00B94253" w:rsidP="00B94253">
      <w:pPr>
        <w:rPr>
          <w:rFonts w:ascii="Cascadia Code" w:hAnsi="Cascadia Code" w:cs="Cascadia Code"/>
          <w:bCs/>
          <w:color w:val="ED0000"/>
          <w:sz w:val="16"/>
          <w:szCs w:val="16"/>
        </w:rPr>
      </w:pPr>
    </w:p>
    <w:p w14:paraId="4072AD80"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public class Numbers {</w:t>
      </w:r>
    </w:p>
    <w:p w14:paraId="0A76EC95"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public static void main(String[] args) {</w:t>
      </w:r>
    </w:p>
    <w:p w14:paraId="0F5EC4E2"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 PERUBAHAN: Menggunakan Integer[] bukan int[]</w:t>
      </w:r>
    </w:p>
    <w:p w14:paraId="41B3C0C8"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Integer[] intList;</w:t>
      </w:r>
    </w:p>
    <w:p w14:paraId="27F798B7"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int size;</w:t>
      </w:r>
    </w:p>
    <w:p w14:paraId="60AA7913"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Scanner scan = new Scanner(System.in);</w:t>
      </w:r>
    </w:p>
    <w:p w14:paraId="06F3AA84" w14:textId="77777777" w:rsidR="00B94253" w:rsidRPr="00B94253" w:rsidRDefault="00B94253" w:rsidP="00B94253">
      <w:pPr>
        <w:rPr>
          <w:rFonts w:ascii="Cascadia Code" w:hAnsi="Cascadia Code" w:cs="Cascadia Code"/>
          <w:bCs/>
          <w:color w:val="ED0000"/>
          <w:sz w:val="16"/>
          <w:szCs w:val="16"/>
        </w:rPr>
      </w:pPr>
    </w:p>
    <w:p w14:paraId="4CE150E9"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System.out.print("\nBerapa banyak integer yang akan diurutkan? ");</w:t>
      </w:r>
    </w:p>
    <w:p w14:paraId="7AE9D501"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size = scan.nextInt();</w:t>
      </w:r>
    </w:p>
    <w:p w14:paraId="779D89CF"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lastRenderedPageBreak/>
        <w:t xml:space="preserve">        intList = new Integer[size];</w:t>
      </w:r>
    </w:p>
    <w:p w14:paraId="71BCD38A" w14:textId="77777777" w:rsidR="00B94253" w:rsidRPr="00B94253" w:rsidRDefault="00B94253" w:rsidP="00B94253">
      <w:pPr>
        <w:rPr>
          <w:rFonts w:ascii="Cascadia Code" w:hAnsi="Cascadia Code" w:cs="Cascadia Code"/>
          <w:bCs/>
          <w:color w:val="ED0000"/>
          <w:sz w:val="16"/>
          <w:szCs w:val="16"/>
        </w:rPr>
      </w:pPr>
    </w:p>
    <w:p w14:paraId="740C5362"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System.out.println("\nMasukkan angka-angka...");</w:t>
      </w:r>
    </w:p>
    <w:p w14:paraId="17E7D95B"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for (int i = 0; i &lt; size; i++) {</w:t>
      </w:r>
    </w:p>
    <w:p w14:paraId="348A2A30"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intList[i] = scan.nextInt(); // Autoboxing mengubah int menjadi Integer</w:t>
      </w:r>
    </w:p>
    <w:p w14:paraId="33813AC5"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7FB86E68" w14:textId="77777777" w:rsidR="00B94253" w:rsidRPr="00B94253" w:rsidRDefault="00B94253" w:rsidP="00B94253">
      <w:pPr>
        <w:rPr>
          <w:rFonts w:ascii="Cascadia Code" w:hAnsi="Cascadia Code" w:cs="Cascadia Code"/>
          <w:bCs/>
          <w:color w:val="ED0000"/>
          <w:sz w:val="16"/>
          <w:szCs w:val="16"/>
        </w:rPr>
      </w:pPr>
    </w:p>
    <w:p w14:paraId="617079A0"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 Memanggil insertionSort untuk Bagian 4</w:t>
      </w:r>
    </w:p>
    <w:p w14:paraId="32F6D40E"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Sorting.insertionSort(intList);</w:t>
      </w:r>
    </w:p>
    <w:p w14:paraId="4231EA43" w14:textId="77777777" w:rsidR="00B94253" w:rsidRPr="00B94253" w:rsidRDefault="00B94253" w:rsidP="00B94253">
      <w:pPr>
        <w:rPr>
          <w:rFonts w:ascii="Cascadia Code" w:hAnsi="Cascadia Code" w:cs="Cascadia Code"/>
          <w:bCs/>
          <w:color w:val="ED0000"/>
          <w:sz w:val="16"/>
          <w:szCs w:val="16"/>
        </w:rPr>
      </w:pPr>
    </w:p>
    <w:p w14:paraId="0FF4E9A1"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System.out.println("\nAngka-angka setelah diurutkan (menurun):");</w:t>
      </w:r>
    </w:p>
    <w:p w14:paraId="41B37E6F"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for (int i = 0; i &lt; size; i++) {</w:t>
      </w:r>
    </w:p>
    <w:p w14:paraId="1E0643F7"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System.out.print(intList[i] + " ");</w:t>
      </w:r>
    </w:p>
    <w:p w14:paraId="716A13D3"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0D876F3B"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System.out.println();</w:t>
      </w:r>
    </w:p>
    <w:p w14:paraId="1FC2DB5D"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4049C290" w14:textId="116649B7" w:rsidR="00B336CC"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w:t>
      </w:r>
    </w:p>
    <w:p w14:paraId="504C2DEE" w14:textId="77777777" w:rsidR="00B94253" w:rsidRPr="00B94253" w:rsidRDefault="00B94253" w:rsidP="00B94253">
      <w:pPr>
        <w:rPr>
          <w:rFonts w:ascii="Times New Roman" w:hAnsi="Times New Roman" w:cs="Times New Roman"/>
          <w:b/>
          <w:bCs/>
          <w:sz w:val="24"/>
          <w:szCs w:val="24"/>
        </w:rPr>
      </w:pPr>
      <w:r w:rsidRPr="00B94253">
        <w:rPr>
          <w:rFonts w:ascii="Times New Roman" w:hAnsi="Times New Roman" w:cs="Times New Roman"/>
          <w:b/>
          <w:bCs/>
          <w:sz w:val="24"/>
          <w:szCs w:val="24"/>
        </w:rPr>
        <w:t>Bagian 3: Membuat Strings.java</w:t>
      </w:r>
    </w:p>
    <w:p w14:paraId="158AF0A2" w14:textId="77777777" w:rsidR="00B94253" w:rsidRPr="00B94253" w:rsidRDefault="00B94253" w:rsidP="00B94253">
      <w:pPr>
        <w:rPr>
          <w:rFonts w:ascii="Times New Roman" w:hAnsi="Times New Roman" w:cs="Times New Roman"/>
          <w:bCs/>
          <w:sz w:val="24"/>
          <w:szCs w:val="24"/>
        </w:rPr>
      </w:pPr>
      <w:r w:rsidRPr="00B94253">
        <w:rPr>
          <w:rFonts w:ascii="Times New Roman" w:hAnsi="Times New Roman" w:cs="Times New Roman"/>
          <w:bCs/>
          <w:sz w:val="24"/>
          <w:szCs w:val="24"/>
        </w:rPr>
        <w:t>Program ini dibuat dengan menyalin Numbers.java yang sudah diperbaiki dan mengubah tipe data dari Integer menjadi String, serta metode input dari scan.nextInt() menjadi scan.next().</w:t>
      </w:r>
    </w:p>
    <w:p w14:paraId="63D6517C"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File: Strings.java (File Baru)</w:t>
      </w:r>
    </w:p>
    <w:p w14:paraId="3000E8C6"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import java.util.Scanner;</w:t>
      </w:r>
    </w:p>
    <w:p w14:paraId="2DEECEE5" w14:textId="77777777" w:rsidR="00B94253" w:rsidRPr="00B94253" w:rsidRDefault="00B94253" w:rsidP="00B94253">
      <w:pPr>
        <w:rPr>
          <w:rFonts w:ascii="Cascadia Code" w:hAnsi="Cascadia Code" w:cs="Cascadia Code"/>
          <w:bCs/>
          <w:color w:val="ED0000"/>
          <w:sz w:val="16"/>
          <w:szCs w:val="16"/>
        </w:rPr>
      </w:pPr>
    </w:p>
    <w:p w14:paraId="3D83EE4D"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public class Strings {</w:t>
      </w:r>
    </w:p>
    <w:p w14:paraId="0959C1EA"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public static void main(String[] args) {</w:t>
      </w:r>
    </w:p>
    <w:p w14:paraId="5370DB7D"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String[] stringList;</w:t>
      </w:r>
    </w:p>
    <w:p w14:paraId="2BA12E11"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int size;</w:t>
      </w:r>
    </w:p>
    <w:p w14:paraId="61710BFA"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Scanner scan = new Scanner(System.in);</w:t>
      </w:r>
    </w:p>
    <w:p w14:paraId="48E572CD" w14:textId="77777777" w:rsidR="00B94253" w:rsidRPr="00B94253" w:rsidRDefault="00B94253" w:rsidP="00B94253">
      <w:pPr>
        <w:rPr>
          <w:rFonts w:ascii="Cascadia Code" w:hAnsi="Cascadia Code" w:cs="Cascadia Code"/>
          <w:bCs/>
          <w:color w:val="ED0000"/>
          <w:sz w:val="16"/>
          <w:szCs w:val="16"/>
        </w:rPr>
      </w:pPr>
    </w:p>
    <w:p w14:paraId="2571FB6A"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System.out.print("\nBerapa banyak string yang akan diurutkan? ");</w:t>
      </w:r>
    </w:p>
    <w:p w14:paraId="20C6DC4A"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size = scan.nextInt();</w:t>
      </w:r>
    </w:p>
    <w:p w14:paraId="07FDC101"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stringList = new String[size];</w:t>
      </w:r>
    </w:p>
    <w:p w14:paraId="2CE1E6BB" w14:textId="77777777" w:rsidR="00B94253" w:rsidRPr="00B94253" w:rsidRDefault="00B94253" w:rsidP="00B94253">
      <w:pPr>
        <w:rPr>
          <w:rFonts w:ascii="Cascadia Code" w:hAnsi="Cascadia Code" w:cs="Cascadia Code"/>
          <w:bCs/>
          <w:color w:val="ED0000"/>
          <w:sz w:val="16"/>
          <w:szCs w:val="16"/>
        </w:rPr>
      </w:pPr>
    </w:p>
    <w:p w14:paraId="715D6394"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System.out.println("\nMasukkan string...");</w:t>
      </w:r>
    </w:p>
    <w:p w14:paraId="26C22831"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for (int i = 0; i &lt; size; i++) {</w:t>
      </w:r>
    </w:p>
    <w:p w14:paraId="018CAA5C"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stringList[i] = scan.next();</w:t>
      </w:r>
    </w:p>
    <w:p w14:paraId="0C7034A3"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47A000F2" w14:textId="77777777" w:rsidR="00B94253" w:rsidRPr="00B94253" w:rsidRDefault="00B94253" w:rsidP="00B94253">
      <w:pPr>
        <w:rPr>
          <w:rFonts w:ascii="Cascadia Code" w:hAnsi="Cascadia Code" w:cs="Cascadia Code"/>
          <w:bCs/>
          <w:color w:val="ED0000"/>
          <w:sz w:val="16"/>
          <w:szCs w:val="16"/>
        </w:rPr>
      </w:pPr>
    </w:p>
    <w:p w14:paraId="60511DF0"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lastRenderedPageBreak/>
        <w:t xml:space="preserve">        // Memanggil insertionSort untuk Bagian 4</w:t>
      </w:r>
    </w:p>
    <w:p w14:paraId="22F6766D"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Sorting.insertionSort(stringList);</w:t>
      </w:r>
    </w:p>
    <w:p w14:paraId="6429FF33" w14:textId="77777777" w:rsidR="00B94253" w:rsidRPr="00B94253" w:rsidRDefault="00B94253" w:rsidP="00B94253">
      <w:pPr>
        <w:rPr>
          <w:rFonts w:ascii="Cascadia Code" w:hAnsi="Cascadia Code" w:cs="Cascadia Code"/>
          <w:bCs/>
          <w:color w:val="ED0000"/>
          <w:sz w:val="16"/>
          <w:szCs w:val="16"/>
        </w:rPr>
      </w:pPr>
    </w:p>
    <w:p w14:paraId="3A302BEF"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System.out.println("\nString setelah diurutkan (menurun):");</w:t>
      </w:r>
    </w:p>
    <w:p w14:paraId="65123295"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for (int i = 0; i &lt; size; i++) {</w:t>
      </w:r>
    </w:p>
    <w:p w14:paraId="062B7844"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System.out.print(stringList[i] + " ");</w:t>
      </w:r>
    </w:p>
    <w:p w14:paraId="4CB17F07"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5062FD78"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System.out.println();</w:t>
      </w:r>
    </w:p>
    <w:p w14:paraId="00A2BAD7"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07A53EA2" w14:textId="7DE68033"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w:t>
      </w:r>
    </w:p>
    <w:p w14:paraId="435CA0F1" w14:textId="77777777" w:rsidR="00B94253" w:rsidRPr="00B94253" w:rsidRDefault="00B94253" w:rsidP="00B94253">
      <w:pPr>
        <w:rPr>
          <w:rFonts w:ascii="Times New Roman" w:hAnsi="Times New Roman" w:cs="Times New Roman"/>
          <w:b/>
          <w:bCs/>
          <w:sz w:val="24"/>
          <w:szCs w:val="24"/>
        </w:rPr>
      </w:pPr>
      <w:r w:rsidRPr="00B94253">
        <w:rPr>
          <w:rFonts w:ascii="Times New Roman" w:hAnsi="Times New Roman" w:cs="Times New Roman"/>
          <w:b/>
          <w:bCs/>
          <w:sz w:val="24"/>
          <w:szCs w:val="24"/>
        </w:rPr>
        <w:t>Bagian 4: Mengurutkan Menurun (Sorting.java)</w:t>
      </w:r>
    </w:p>
    <w:p w14:paraId="53970ED9" w14:textId="77777777" w:rsidR="00B94253" w:rsidRPr="00B94253" w:rsidRDefault="00B94253" w:rsidP="00B94253">
      <w:pPr>
        <w:rPr>
          <w:rFonts w:ascii="Times New Roman" w:hAnsi="Times New Roman" w:cs="Times New Roman"/>
          <w:bCs/>
          <w:sz w:val="24"/>
          <w:szCs w:val="24"/>
        </w:rPr>
      </w:pPr>
      <w:r w:rsidRPr="00B94253">
        <w:rPr>
          <w:rFonts w:ascii="Times New Roman" w:hAnsi="Times New Roman" w:cs="Times New Roman"/>
          <w:b/>
          <w:bCs/>
          <w:sz w:val="24"/>
          <w:szCs w:val="24"/>
        </w:rPr>
        <w:t>Masalah</w:t>
      </w:r>
      <w:r w:rsidRPr="00B94253">
        <w:rPr>
          <w:rFonts w:ascii="Times New Roman" w:hAnsi="Times New Roman" w:cs="Times New Roman"/>
          <w:bCs/>
          <w:sz w:val="24"/>
          <w:szCs w:val="24"/>
        </w:rPr>
        <w:t xml:space="preserve">: Modifikasi insertionSort agar mengurutkan secara menurun. </w:t>
      </w:r>
    </w:p>
    <w:p w14:paraId="652177BE" w14:textId="77777777" w:rsidR="00B94253" w:rsidRPr="00B94253" w:rsidRDefault="00B94253" w:rsidP="00B94253">
      <w:pPr>
        <w:rPr>
          <w:rFonts w:ascii="Times New Roman" w:hAnsi="Times New Roman" w:cs="Times New Roman"/>
          <w:bCs/>
          <w:sz w:val="24"/>
          <w:szCs w:val="24"/>
        </w:rPr>
      </w:pPr>
      <w:r w:rsidRPr="00B94253">
        <w:rPr>
          <w:rFonts w:ascii="Times New Roman" w:hAnsi="Times New Roman" w:cs="Times New Roman"/>
          <w:b/>
          <w:bCs/>
          <w:sz w:val="24"/>
          <w:szCs w:val="24"/>
        </w:rPr>
        <w:t>Solusi</w:t>
      </w:r>
      <w:r w:rsidRPr="00B94253">
        <w:rPr>
          <w:rFonts w:ascii="Times New Roman" w:hAnsi="Times New Roman" w:cs="Times New Roman"/>
          <w:bCs/>
          <w:sz w:val="24"/>
          <w:szCs w:val="24"/>
        </w:rPr>
        <w:t>: Logika pengurutan ditentukan oleh hasil compareTo. Untuk urutan menaik (</w:t>
      </w:r>
      <w:r w:rsidRPr="00B94253">
        <w:rPr>
          <w:rFonts w:ascii="Times New Roman" w:hAnsi="Times New Roman" w:cs="Times New Roman"/>
          <w:bCs/>
          <w:i/>
          <w:iCs/>
          <w:sz w:val="24"/>
          <w:szCs w:val="24"/>
        </w:rPr>
        <w:t>ascending</w:t>
      </w:r>
      <w:r w:rsidRPr="00B94253">
        <w:rPr>
          <w:rFonts w:ascii="Times New Roman" w:hAnsi="Times New Roman" w:cs="Times New Roman"/>
          <w:bCs/>
          <w:sz w:val="24"/>
          <w:szCs w:val="24"/>
        </w:rPr>
        <w:t>), kondisi key.compareTo(list[position-1]) &lt; 0 digunakan. Untuk mengubahnya menjadi menurun (</w:t>
      </w:r>
      <w:r w:rsidRPr="00B94253">
        <w:rPr>
          <w:rFonts w:ascii="Times New Roman" w:hAnsi="Times New Roman" w:cs="Times New Roman"/>
          <w:bCs/>
          <w:i/>
          <w:iCs/>
          <w:sz w:val="24"/>
          <w:szCs w:val="24"/>
        </w:rPr>
        <w:t>descending</w:t>
      </w:r>
      <w:r w:rsidRPr="00B94253">
        <w:rPr>
          <w:rFonts w:ascii="Times New Roman" w:hAnsi="Times New Roman" w:cs="Times New Roman"/>
          <w:bCs/>
          <w:sz w:val="24"/>
          <w:szCs w:val="24"/>
        </w:rPr>
        <w:t>), kondisi ini dibalik menjadi key.compareTo(list[position-1]) &gt; 0</w:t>
      </w:r>
    </w:p>
    <w:p w14:paraId="1E52A6DD"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File: Sorting.java (insertionSort dimodifikasi)</w:t>
      </w:r>
    </w:p>
    <w:p w14:paraId="63D83929"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public class Sorting {</w:t>
      </w:r>
    </w:p>
    <w:p w14:paraId="7915C1AB"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 ... (metode selectionSort tetap sama)</w:t>
      </w:r>
    </w:p>
    <w:p w14:paraId="52B3ACEA" w14:textId="77777777" w:rsidR="00B94253" w:rsidRPr="00B94253" w:rsidRDefault="00B94253" w:rsidP="00B94253">
      <w:pPr>
        <w:rPr>
          <w:rFonts w:ascii="Cascadia Code" w:hAnsi="Cascadia Code" w:cs="Cascadia Code"/>
          <w:bCs/>
          <w:color w:val="ED0000"/>
          <w:sz w:val="16"/>
          <w:szCs w:val="16"/>
        </w:rPr>
      </w:pPr>
    </w:p>
    <w:p w14:paraId="51FD6725"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public static void insertionSort(Comparable[] list) {</w:t>
      </w:r>
    </w:p>
    <w:p w14:paraId="016AE3FE"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for (int index = 1; index &lt; list.length; index++) {</w:t>
      </w:r>
    </w:p>
    <w:p w14:paraId="7CB929D0"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Comparable key = list[index];</w:t>
      </w:r>
    </w:p>
    <w:p w14:paraId="668606A6"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int position = index;</w:t>
      </w:r>
    </w:p>
    <w:p w14:paraId="3EB9FDE0" w14:textId="77777777" w:rsidR="00B94253" w:rsidRPr="00B94253" w:rsidRDefault="00B94253" w:rsidP="00B94253">
      <w:pPr>
        <w:rPr>
          <w:rFonts w:ascii="Cascadia Code" w:hAnsi="Cascadia Code" w:cs="Cascadia Code"/>
          <w:bCs/>
          <w:color w:val="ED0000"/>
          <w:sz w:val="16"/>
          <w:szCs w:val="16"/>
        </w:rPr>
      </w:pPr>
    </w:p>
    <w:p w14:paraId="004D3F9D"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 PERUBAHAN: Ubah '&lt; 0' menjadi '&gt; 0' untuk urutan menurun</w:t>
      </w:r>
    </w:p>
    <w:p w14:paraId="2E8E1738"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while (position &gt; 0 &amp;&amp; key.compareTo(list[position - 1]) &gt; 0) {</w:t>
      </w:r>
    </w:p>
    <w:p w14:paraId="1C1D8721"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list[position] = list[position - 1];</w:t>
      </w:r>
    </w:p>
    <w:p w14:paraId="33D5BF4D"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position--;</w:t>
      </w:r>
    </w:p>
    <w:p w14:paraId="2A18BD4C"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1222DBA9"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list[position] = key;</w:t>
      </w:r>
    </w:p>
    <w:p w14:paraId="5E51AE12"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7E8FD3E8"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20C874CA" w14:textId="45353788"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w:t>
      </w:r>
    </w:p>
    <w:p w14:paraId="6EE8806F" w14:textId="77777777" w:rsidR="00B94253" w:rsidRPr="00B94253" w:rsidRDefault="00B94253" w:rsidP="00B94253">
      <w:pPr>
        <w:rPr>
          <w:rFonts w:ascii="Times New Roman" w:hAnsi="Times New Roman" w:cs="Times New Roman"/>
          <w:b/>
          <w:bCs/>
          <w:sz w:val="24"/>
          <w:szCs w:val="24"/>
        </w:rPr>
      </w:pPr>
      <w:r w:rsidRPr="00B94253">
        <w:rPr>
          <w:rFonts w:ascii="Times New Roman" w:hAnsi="Times New Roman" w:cs="Times New Roman"/>
          <w:b/>
          <w:bCs/>
          <w:sz w:val="24"/>
          <w:szCs w:val="24"/>
        </w:rPr>
        <w:t>Bagian 5: Melengkapi Salesperson.java</w:t>
      </w:r>
    </w:p>
    <w:p w14:paraId="6894260C" w14:textId="77777777" w:rsidR="00B94253" w:rsidRPr="00B94253" w:rsidRDefault="00B94253" w:rsidP="00B94253">
      <w:pPr>
        <w:rPr>
          <w:rFonts w:ascii="Times New Roman" w:hAnsi="Times New Roman" w:cs="Times New Roman"/>
          <w:bCs/>
          <w:sz w:val="24"/>
          <w:szCs w:val="24"/>
        </w:rPr>
      </w:pPr>
      <w:r w:rsidRPr="00B94253">
        <w:rPr>
          <w:rFonts w:ascii="Times New Roman" w:hAnsi="Times New Roman" w:cs="Times New Roman"/>
          <w:b/>
          <w:bCs/>
          <w:sz w:val="24"/>
          <w:szCs w:val="24"/>
        </w:rPr>
        <w:t>Masalah</w:t>
      </w:r>
      <w:r w:rsidRPr="00B94253">
        <w:rPr>
          <w:rFonts w:ascii="Times New Roman" w:hAnsi="Times New Roman" w:cs="Times New Roman"/>
          <w:bCs/>
          <w:sz w:val="24"/>
          <w:szCs w:val="24"/>
        </w:rPr>
        <w:t xml:space="preserve">: Melengkapi metode compareTo untuk mengurutkan berdasarkan total penjualan (menurun), dan jika sama, berdasarkan nama (abjad). </w:t>
      </w:r>
    </w:p>
    <w:p w14:paraId="168480CA" w14:textId="77777777" w:rsidR="00B94253" w:rsidRPr="00B94253" w:rsidRDefault="00B94253" w:rsidP="00B94253">
      <w:pPr>
        <w:rPr>
          <w:rFonts w:ascii="Times New Roman" w:hAnsi="Times New Roman" w:cs="Times New Roman"/>
          <w:bCs/>
          <w:sz w:val="24"/>
          <w:szCs w:val="24"/>
        </w:rPr>
      </w:pPr>
      <w:r w:rsidRPr="00B94253">
        <w:rPr>
          <w:rFonts w:ascii="Times New Roman" w:hAnsi="Times New Roman" w:cs="Times New Roman"/>
          <w:b/>
          <w:bCs/>
          <w:sz w:val="24"/>
          <w:szCs w:val="24"/>
        </w:rPr>
        <w:t>Solusi</w:t>
      </w:r>
      <w:r w:rsidRPr="00B94253">
        <w:rPr>
          <w:rFonts w:ascii="Times New Roman" w:hAnsi="Times New Roman" w:cs="Times New Roman"/>
          <w:bCs/>
          <w:sz w:val="24"/>
          <w:szCs w:val="24"/>
        </w:rPr>
        <w:t>: Logika compareTo diimplementasikan sebagai berikut:</w:t>
      </w:r>
    </w:p>
    <w:p w14:paraId="744D8478" w14:textId="77777777" w:rsidR="00B94253" w:rsidRPr="00B94253" w:rsidRDefault="00B94253" w:rsidP="00B94253">
      <w:pPr>
        <w:numPr>
          <w:ilvl w:val="0"/>
          <w:numId w:val="17"/>
        </w:numPr>
        <w:rPr>
          <w:rFonts w:ascii="Times New Roman" w:hAnsi="Times New Roman" w:cs="Times New Roman"/>
          <w:bCs/>
          <w:sz w:val="24"/>
          <w:szCs w:val="24"/>
        </w:rPr>
      </w:pPr>
      <w:r w:rsidRPr="00B94253">
        <w:rPr>
          <w:rFonts w:ascii="Times New Roman" w:hAnsi="Times New Roman" w:cs="Times New Roman"/>
          <w:bCs/>
          <w:sz w:val="24"/>
          <w:szCs w:val="24"/>
        </w:rPr>
        <w:lastRenderedPageBreak/>
        <w:t>Bandingkan totalSales. Jika berbeda, kembalikan hasilnya.</w:t>
      </w:r>
    </w:p>
    <w:p w14:paraId="5CDFED8C" w14:textId="77777777" w:rsidR="00B94253" w:rsidRPr="00B94253" w:rsidRDefault="00B94253" w:rsidP="00B94253">
      <w:pPr>
        <w:numPr>
          <w:ilvl w:val="0"/>
          <w:numId w:val="17"/>
        </w:numPr>
        <w:rPr>
          <w:rFonts w:ascii="Times New Roman" w:hAnsi="Times New Roman" w:cs="Times New Roman"/>
          <w:bCs/>
          <w:sz w:val="24"/>
          <w:szCs w:val="24"/>
        </w:rPr>
      </w:pPr>
      <w:r w:rsidRPr="00B94253">
        <w:rPr>
          <w:rFonts w:ascii="Times New Roman" w:hAnsi="Times New Roman" w:cs="Times New Roman"/>
          <w:bCs/>
          <w:sz w:val="24"/>
          <w:szCs w:val="24"/>
        </w:rPr>
        <w:t>Jika penjualan sama, bandingkan lastName. Jika berbeda, kembalikan hasilnya.</w:t>
      </w:r>
    </w:p>
    <w:p w14:paraId="15A8FABD" w14:textId="77777777" w:rsidR="00B94253" w:rsidRPr="00B94253" w:rsidRDefault="00B94253" w:rsidP="00B94253">
      <w:pPr>
        <w:numPr>
          <w:ilvl w:val="0"/>
          <w:numId w:val="17"/>
        </w:numPr>
        <w:rPr>
          <w:rFonts w:ascii="Times New Roman" w:hAnsi="Times New Roman" w:cs="Times New Roman"/>
          <w:bCs/>
          <w:sz w:val="24"/>
          <w:szCs w:val="24"/>
        </w:rPr>
      </w:pPr>
      <w:r w:rsidRPr="00B94253">
        <w:rPr>
          <w:rFonts w:ascii="Times New Roman" w:hAnsi="Times New Roman" w:cs="Times New Roman"/>
          <w:bCs/>
          <w:sz w:val="24"/>
          <w:szCs w:val="24"/>
        </w:rPr>
        <w:t>Jika lastName juga sama, bandingkan firstName</w:t>
      </w:r>
    </w:p>
    <w:p w14:paraId="31D9AB5F"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File: Salesperson.java (compareTo dilengkapi)</w:t>
      </w:r>
    </w:p>
    <w:p w14:paraId="06902698"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public class Salesperson implements Comparable {</w:t>
      </w:r>
    </w:p>
    <w:p w14:paraId="632548D8"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private String firstName, lastName;</w:t>
      </w:r>
    </w:p>
    <w:p w14:paraId="28686614"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private int totalSales;</w:t>
      </w:r>
    </w:p>
    <w:p w14:paraId="4820DE6A" w14:textId="77777777" w:rsidR="00B94253" w:rsidRPr="00B94253" w:rsidRDefault="00B94253" w:rsidP="00B94253">
      <w:pPr>
        <w:rPr>
          <w:rFonts w:ascii="Cascadia Code" w:hAnsi="Cascadia Code" w:cs="Cascadia Code"/>
          <w:bCs/>
          <w:color w:val="ED0000"/>
          <w:sz w:val="16"/>
          <w:szCs w:val="16"/>
        </w:rPr>
      </w:pPr>
    </w:p>
    <w:p w14:paraId="3001577C"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 ... (constructor dan metode lain tetap sama)</w:t>
      </w:r>
    </w:p>
    <w:p w14:paraId="3E85F4C2" w14:textId="77777777" w:rsidR="00B94253" w:rsidRPr="00B94253" w:rsidRDefault="00B94253" w:rsidP="00B94253">
      <w:pPr>
        <w:rPr>
          <w:rFonts w:ascii="Cascadia Code" w:hAnsi="Cascadia Code" w:cs="Cascadia Code"/>
          <w:bCs/>
          <w:color w:val="ED0000"/>
          <w:sz w:val="16"/>
          <w:szCs w:val="16"/>
        </w:rPr>
      </w:pPr>
    </w:p>
    <w:p w14:paraId="340B7F9C"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@Override</w:t>
      </w:r>
    </w:p>
    <w:p w14:paraId="382B41F0"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public int compareTo(Object other) {</w:t>
      </w:r>
    </w:p>
    <w:p w14:paraId="6E8D6BDA"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int result;</w:t>
      </w:r>
    </w:p>
    <w:p w14:paraId="426F77F7"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Salesperson otherSalesperson = (Salesperson) other;</w:t>
      </w:r>
    </w:p>
    <w:p w14:paraId="495A1C9E" w14:textId="77777777" w:rsidR="00B94253" w:rsidRPr="00B94253" w:rsidRDefault="00B94253" w:rsidP="00B94253">
      <w:pPr>
        <w:rPr>
          <w:rFonts w:ascii="Cascadia Code" w:hAnsi="Cascadia Code" w:cs="Cascadia Code"/>
          <w:bCs/>
          <w:color w:val="ED0000"/>
          <w:sz w:val="16"/>
          <w:szCs w:val="16"/>
        </w:rPr>
      </w:pPr>
    </w:p>
    <w:p w14:paraId="2108A3BB"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 Bandingkan berdasarkan total penjualan</w:t>
      </w:r>
    </w:p>
    <w:p w14:paraId="637DF79A"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if (this.totalSales &lt; otherSalesperson.getSales()) {</w:t>
      </w:r>
    </w:p>
    <w:p w14:paraId="7290B166"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result = -1;</w:t>
      </w:r>
    </w:p>
    <w:p w14:paraId="33F289D2"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 else if (this.totalSales &gt; otherSalesperson.getSales()) {</w:t>
      </w:r>
    </w:p>
    <w:p w14:paraId="7A9E0930"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result = 1;</w:t>
      </w:r>
    </w:p>
    <w:p w14:paraId="1BD376B8"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 else {</w:t>
      </w:r>
    </w:p>
    <w:p w14:paraId="1A7E2320"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 Jika penjualan sama, bandingkan berdasarkan nama belakang</w:t>
      </w:r>
    </w:p>
    <w:p w14:paraId="74163187"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result = this.lastName.compareTo(otherSalesperson.getLastName());</w:t>
      </w:r>
    </w:p>
    <w:p w14:paraId="1276FD02"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79D4FE07"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 Jika nama belakang sama, bandingkan berdasarkan nama depan</w:t>
      </w:r>
    </w:p>
    <w:p w14:paraId="7B225D9B"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if (result == 0) {</w:t>
      </w:r>
    </w:p>
    <w:p w14:paraId="706E084E"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result = this.firstName.compareTo(otherSalesperson.getFirstName());</w:t>
      </w:r>
    </w:p>
    <w:p w14:paraId="4841820F"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14275EAE"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4567FBE6"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return result;</w:t>
      </w:r>
    </w:p>
    <w:p w14:paraId="4137735B"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07514ADF"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 ... (getters tetap sama)</w:t>
      </w:r>
    </w:p>
    <w:p w14:paraId="225C8B3D" w14:textId="54B1F433"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w:t>
      </w:r>
    </w:p>
    <w:p w14:paraId="6408DA38" w14:textId="77777777" w:rsidR="00B94253" w:rsidRPr="00B94253" w:rsidRDefault="00B94253" w:rsidP="00B94253">
      <w:pPr>
        <w:rPr>
          <w:rFonts w:ascii="Times New Roman" w:hAnsi="Times New Roman" w:cs="Times New Roman"/>
          <w:b/>
          <w:bCs/>
          <w:sz w:val="24"/>
          <w:szCs w:val="24"/>
        </w:rPr>
      </w:pPr>
      <w:r w:rsidRPr="00B94253">
        <w:rPr>
          <w:rFonts w:ascii="Times New Roman" w:hAnsi="Times New Roman" w:cs="Times New Roman"/>
          <w:b/>
          <w:bCs/>
          <w:sz w:val="24"/>
          <w:szCs w:val="24"/>
        </w:rPr>
        <w:t>Bagian 6 &amp; 7: Menguji dengan WeeklySales.java</w:t>
      </w:r>
    </w:p>
    <w:p w14:paraId="42A87B1F" w14:textId="77777777" w:rsidR="00B94253" w:rsidRPr="00B94253" w:rsidRDefault="00B94253" w:rsidP="00B94253">
      <w:pPr>
        <w:rPr>
          <w:rFonts w:ascii="Times New Roman" w:hAnsi="Times New Roman" w:cs="Times New Roman"/>
          <w:bCs/>
          <w:sz w:val="24"/>
          <w:szCs w:val="24"/>
        </w:rPr>
      </w:pPr>
      <w:r w:rsidRPr="00B94253">
        <w:rPr>
          <w:rFonts w:ascii="Times New Roman" w:hAnsi="Times New Roman" w:cs="Times New Roman"/>
          <w:bCs/>
          <w:sz w:val="24"/>
          <w:szCs w:val="24"/>
        </w:rPr>
        <w:t xml:space="preserve">Versi ini memperbaiki </w:t>
      </w:r>
      <w:r w:rsidRPr="00B94253">
        <w:rPr>
          <w:rFonts w:ascii="Times New Roman" w:hAnsi="Times New Roman" w:cs="Times New Roman"/>
          <w:bCs/>
          <w:i/>
          <w:iCs/>
          <w:sz w:val="24"/>
          <w:szCs w:val="24"/>
        </w:rPr>
        <w:t>loop</w:t>
      </w:r>
      <w:r w:rsidRPr="00B94253">
        <w:rPr>
          <w:rFonts w:ascii="Times New Roman" w:hAnsi="Times New Roman" w:cs="Times New Roman"/>
          <w:bCs/>
          <w:sz w:val="24"/>
          <w:szCs w:val="24"/>
        </w:rPr>
        <w:t xml:space="preserve"> dan menjalankan pengujian seperti yang diminta di Bagian 6</w:t>
      </w:r>
    </w:p>
    <w:p w14:paraId="1F530377"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File: WeeklySales.java (Sudah diperbaiki)</w:t>
      </w:r>
    </w:p>
    <w:p w14:paraId="4EB89D9C"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public class WeeklySales {</w:t>
      </w:r>
    </w:p>
    <w:p w14:paraId="1B83380D"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lastRenderedPageBreak/>
        <w:t xml:space="preserve">    public static void main(String[] args) {</w:t>
      </w:r>
    </w:p>
    <w:p w14:paraId="1409FE0D"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Salesperson[] salesStaff = new Salesperson[10];</w:t>
      </w:r>
    </w:p>
    <w:p w14:paraId="5E63FC75"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salesStaff[0] = new Salesperson("Jane", "Jones", 3000);</w:t>
      </w:r>
    </w:p>
    <w:p w14:paraId="3CD8F623"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salesStaff[1] = new Salesperson("Daffy", "Duck", 4935);</w:t>
      </w:r>
    </w:p>
    <w:p w14:paraId="6A676A30"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salesStaff[2] = new Salesperson("James", "Jones", 3000);</w:t>
      </w:r>
    </w:p>
    <w:p w14:paraId="1C61AC99"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salesStaff[3] = new Salesperson("Dick", "Walter", 2800);</w:t>
      </w:r>
    </w:p>
    <w:p w14:paraId="6A273868"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salesStaff[4] = new Salesperson("Don", "Trump", 1570);</w:t>
      </w:r>
    </w:p>
    <w:p w14:paraId="7DABCAEA"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salesStaff[5] = new Salesperson("Jane", "Black", 3000);</w:t>
      </w:r>
    </w:p>
    <w:p w14:paraId="42946ABE"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salesStaff[6] = new Salesperson("Harry", "Taylor", 7300);</w:t>
      </w:r>
    </w:p>
    <w:p w14:paraId="52CFDF0D"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salesStaff[7] = new Salesperson("Andy", "Adams", 5000);</w:t>
      </w:r>
    </w:p>
    <w:p w14:paraId="0BACE25F"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salesStaff[8] = new Salesperson("Jim", "Doe", 2850);</w:t>
      </w:r>
    </w:p>
    <w:p w14:paraId="02751887"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salesStaff[9] = new Salesperson("Walt", "Smith", 3000);</w:t>
      </w:r>
    </w:p>
    <w:p w14:paraId="613AA77E" w14:textId="77777777" w:rsidR="00B94253" w:rsidRPr="00B94253" w:rsidRDefault="00B94253" w:rsidP="00B94253">
      <w:pPr>
        <w:rPr>
          <w:rFonts w:ascii="Cascadia Code" w:hAnsi="Cascadia Code" w:cs="Cascadia Code"/>
          <w:bCs/>
          <w:color w:val="ED0000"/>
          <w:sz w:val="16"/>
          <w:szCs w:val="16"/>
        </w:rPr>
      </w:pPr>
    </w:p>
    <w:p w14:paraId="22386C50"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Sorting.insertionSort(salesStaff);</w:t>
      </w:r>
    </w:p>
    <w:p w14:paraId="699FF3E1" w14:textId="77777777" w:rsidR="00B94253" w:rsidRPr="00B94253" w:rsidRDefault="00B94253" w:rsidP="00B94253">
      <w:pPr>
        <w:rPr>
          <w:rFonts w:ascii="Cascadia Code" w:hAnsi="Cascadia Code" w:cs="Cascadia Code"/>
          <w:bCs/>
          <w:color w:val="ED0000"/>
          <w:sz w:val="16"/>
          <w:szCs w:val="16"/>
        </w:rPr>
      </w:pPr>
    </w:p>
    <w:p w14:paraId="385BEF22"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System.out.println("\nPeringkat Penjualan Mingguan:");</w:t>
      </w:r>
    </w:p>
    <w:p w14:paraId="39F1B083"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System.out.println("--------------------------");</w:t>
      </w:r>
    </w:p>
    <w:p w14:paraId="080D5E2C"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 PERBAIKAN: Loop for-each yang benar</w:t>
      </w:r>
    </w:p>
    <w:p w14:paraId="03E26387"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for (Salesperson s : salesStaff) {</w:t>
      </w:r>
    </w:p>
    <w:p w14:paraId="1F10E599"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System.out.println(s);</w:t>
      </w:r>
    </w:p>
    <w:p w14:paraId="6644D0DB"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790D5D30" w14:textId="77777777"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 xml:space="preserve">    }</w:t>
      </w:r>
    </w:p>
    <w:p w14:paraId="7B030970" w14:textId="3E8E123C" w:rsidR="00B94253" w:rsidRPr="00B94253" w:rsidRDefault="00B94253" w:rsidP="00B94253">
      <w:pPr>
        <w:rPr>
          <w:rFonts w:ascii="Cascadia Code" w:hAnsi="Cascadia Code" w:cs="Cascadia Code"/>
          <w:bCs/>
          <w:color w:val="ED0000"/>
          <w:sz w:val="16"/>
          <w:szCs w:val="16"/>
        </w:rPr>
      </w:pPr>
      <w:r w:rsidRPr="00B94253">
        <w:rPr>
          <w:rFonts w:ascii="Cascadia Code" w:hAnsi="Cascadia Code" w:cs="Cascadia Code"/>
          <w:bCs/>
          <w:color w:val="ED0000"/>
          <w:sz w:val="16"/>
          <w:szCs w:val="16"/>
        </w:rPr>
        <w:t>}</w:t>
      </w:r>
    </w:p>
    <w:p w14:paraId="6261B156" w14:textId="304B24B5" w:rsidR="00B94253" w:rsidRDefault="008160CD" w:rsidP="00B336CC">
      <w:pPr>
        <w:rPr>
          <w:rFonts w:ascii="Times New Roman" w:hAnsi="Times New Roman" w:cs="Times New Roman"/>
          <w:b/>
          <w:sz w:val="24"/>
          <w:szCs w:val="24"/>
        </w:rPr>
      </w:pPr>
      <w:r>
        <w:rPr>
          <w:rFonts w:ascii="Times New Roman" w:hAnsi="Times New Roman" w:cs="Times New Roman"/>
          <w:b/>
          <w:sz w:val="24"/>
          <w:szCs w:val="24"/>
        </w:rPr>
        <w:t>OutPut yang dihasilkan:</w:t>
      </w:r>
    </w:p>
    <w:p w14:paraId="2655275C" w14:textId="5FBEDEDB" w:rsidR="008160CD" w:rsidRPr="008160CD" w:rsidRDefault="008160CD" w:rsidP="00B336CC">
      <w:pPr>
        <w:rPr>
          <w:rFonts w:ascii="Times New Roman" w:hAnsi="Times New Roman" w:cs="Times New Roman"/>
          <w:b/>
          <w:sz w:val="24"/>
          <w:szCs w:val="24"/>
        </w:rPr>
      </w:pPr>
      <w:r w:rsidRPr="008160CD">
        <w:rPr>
          <w:rFonts w:ascii="Times New Roman" w:hAnsi="Times New Roman" w:cs="Times New Roman"/>
          <w:b/>
          <w:sz w:val="24"/>
          <w:szCs w:val="24"/>
        </w:rPr>
        <w:drawing>
          <wp:inline distT="0" distB="0" distL="0" distR="0" wp14:anchorId="38785838" wp14:editId="7BDD1BF4">
            <wp:extent cx="2419688" cy="1924319"/>
            <wp:effectExtent l="0" t="0" r="0" b="0"/>
            <wp:docPr id="97422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23515" name=""/>
                    <pic:cNvPicPr/>
                  </pic:nvPicPr>
                  <pic:blipFill>
                    <a:blip r:embed="rId9"/>
                    <a:stretch>
                      <a:fillRect/>
                    </a:stretch>
                  </pic:blipFill>
                  <pic:spPr>
                    <a:xfrm>
                      <a:off x="0" y="0"/>
                      <a:ext cx="2419688" cy="1924319"/>
                    </a:xfrm>
                    <a:prstGeom prst="rect">
                      <a:avLst/>
                    </a:prstGeom>
                  </pic:spPr>
                </pic:pic>
              </a:graphicData>
            </a:graphic>
          </wp:inline>
        </w:drawing>
      </w:r>
    </w:p>
    <w:p w14:paraId="173EDD82" w14:textId="27903583" w:rsidR="00B94253" w:rsidRPr="00B94253" w:rsidRDefault="00B94253" w:rsidP="00B336CC">
      <w:pPr>
        <w:rPr>
          <w:rFonts w:ascii="Times New Roman" w:hAnsi="Times New Roman" w:cs="Times New Roman"/>
          <w:b/>
          <w:sz w:val="24"/>
          <w:szCs w:val="24"/>
        </w:rPr>
      </w:pPr>
      <w:r>
        <w:rPr>
          <w:rFonts w:ascii="Times New Roman" w:hAnsi="Times New Roman" w:cs="Times New Roman"/>
          <w:b/>
          <w:sz w:val="24"/>
          <w:szCs w:val="24"/>
        </w:rPr>
        <w:t>Kesimpulan:</w:t>
      </w:r>
    </w:p>
    <w:p w14:paraId="09F9F926" w14:textId="7DFE137F" w:rsidR="00B94253" w:rsidRPr="00B336CC" w:rsidRDefault="00B94253" w:rsidP="00B336CC">
      <w:pPr>
        <w:rPr>
          <w:rFonts w:ascii="Times New Roman" w:hAnsi="Times New Roman" w:cs="Times New Roman"/>
          <w:bCs/>
          <w:sz w:val="24"/>
          <w:szCs w:val="24"/>
        </w:rPr>
      </w:pPr>
      <w:r w:rsidRPr="00B94253">
        <w:rPr>
          <w:rFonts w:ascii="Times New Roman" w:hAnsi="Times New Roman" w:cs="Times New Roman"/>
          <w:bCs/>
          <w:sz w:val="24"/>
          <w:szCs w:val="24"/>
        </w:rPr>
        <w:t xml:space="preserve">Studi kasus ini secara efektif menunjukkan kekuatan polimorfisme dalam algoritma pengurutan. Sebuah metode sorting tunggal dapat mengurutkan berbagai tipe objek (Integer, String, Salesperson) tanpa mengetahui detail internalnya. Kuncinya terletak pada antarmuka Comparable yang menyediakan "kontrak" standar (compareTo) bagi objek-objek tersebut </w:t>
      </w:r>
      <w:r w:rsidRPr="00B94253">
        <w:rPr>
          <w:rFonts w:ascii="Times New Roman" w:hAnsi="Times New Roman" w:cs="Times New Roman"/>
          <w:bCs/>
          <w:sz w:val="24"/>
          <w:szCs w:val="24"/>
        </w:rPr>
        <w:lastRenderedPageBreak/>
        <w:t>untuk dapat dibandingkan satu sama lain, sehingga memungkinkan logika pengurutan yang generik dan dapat digunakan kembali.</w:t>
      </w:r>
    </w:p>
    <w:sectPr w:rsidR="00B94253" w:rsidRPr="00B33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5F1B"/>
    <w:multiLevelType w:val="multilevel"/>
    <w:tmpl w:val="AD82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446A"/>
    <w:multiLevelType w:val="multilevel"/>
    <w:tmpl w:val="C084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11CFA"/>
    <w:multiLevelType w:val="multilevel"/>
    <w:tmpl w:val="C95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33681"/>
    <w:multiLevelType w:val="multilevel"/>
    <w:tmpl w:val="8604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94BC2"/>
    <w:multiLevelType w:val="multilevel"/>
    <w:tmpl w:val="27AC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42805"/>
    <w:multiLevelType w:val="multilevel"/>
    <w:tmpl w:val="FE26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41CC3"/>
    <w:multiLevelType w:val="multilevel"/>
    <w:tmpl w:val="35F8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60EB9"/>
    <w:multiLevelType w:val="multilevel"/>
    <w:tmpl w:val="1FE6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323BE"/>
    <w:multiLevelType w:val="multilevel"/>
    <w:tmpl w:val="F7C2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F7A55"/>
    <w:multiLevelType w:val="multilevel"/>
    <w:tmpl w:val="D8DA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10353E"/>
    <w:multiLevelType w:val="multilevel"/>
    <w:tmpl w:val="A86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11360"/>
    <w:multiLevelType w:val="multilevel"/>
    <w:tmpl w:val="EB582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77228"/>
    <w:multiLevelType w:val="multilevel"/>
    <w:tmpl w:val="7364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23DD7"/>
    <w:multiLevelType w:val="multilevel"/>
    <w:tmpl w:val="29C86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F95878"/>
    <w:multiLevelType w:val="multilevel"/>
    <w:tmpl w:val="841A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249D6"/>
    <w:multiLevelType w:val="multilevel"/>
    <w:tmpl w:val="C9DA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07288A"/>
    <w:multiLevelType w:val="multilevel"/>
    <w:tmpl w:val="0684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636674">
    <w:abstractNumId w:val="14"/>
  </w:num>
  <w:num w:numId="2" w16cid:durableId="206919968">
    <w:abstractNumId w:val="0"/>
  </w:num>
  <w:num w:numId="3" w16cid:durableId="503933519">
    <w:abstractNumId w:val="15"/>
  </w:num>
  <w:num w:numId="4" w16cid:durableId="533857182">
    <w:abstractNumId w:val="4"/>
  </w:num>
  <w:num w:numId="5" w16cid:durableId="517239968">
    <w:abstractNumId w:val="9"/>
  </w:num>
  <w:num w:numId="6" w16cid:durableId="1317807856">
    <w:abstractNumId w:val="11"/>
  </w:num>
  <w:num w:numId="7" w16cid:durableId="228001705">
    <w:abstractNumId w:val="6"/>
  </w:num>
  <w:num w:numId="8" w16cid:durableId="2104448293">
    <w:abstractNumId w:val="2"/>
  </w:num>
  <w:num w:numId="9" w16cid:durableId="2071725912">
    <w:abstractNumId w:val="5"/>
  </w:num>
  <w:num w:numId="10" w16cid:durableId="654645987">
    <w:abstractNumId w:val="16"/>
  </w:num>
  <w:num w:numId="11" w16cid:durableId="1061713016">
    <w:abstractNumId w:val="13"/>
  </w:num>
  <w:num w:numId="12" w16cid:durableId="2028798069">
    <w:abstractNumId w:val="10"/>
  </w:num>
  <w:num w:numId="13" w16cid:durableId="1605772840">
    <w:abstractNumId w:val="7"/>
  </w:num>
  <w:num w:numId="14" w16cid:durableId="2139760186">
    <w:abstractNumId w:val="1"/>
  </w:num>
  <w:num w:numId="15" w16cid:durableId="1562785122">
    <w:abstractNumId w:val="8"/>
  </w:num>
  <w:num w:numId="16" w16cid:durableId="1369331226">
    <w:abstractNumId w:val="12"/>
  </w:num>
  <w:num w:numId="17" w16cid:durableId="1102722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3F"/>
    <w:rsid w:val="000614DE"/>
    <w:rsid w:val="00181C3A"/>
    <w:rsid w:val="001A39B2"/>
    <w:rsid w:val="001C1AE8"/>
    <w:rsid w:val="00294B94"/>
    <w:rsid w:val="00511DD6"/>
    <w:rsid w:val="00761CC0"/>
    <w:rsid w:val="008160CD"/>
    <w:rsid w:val="00A726FE"/>
    <w:rsid w:val="00B336CC"/>
    <w:rsid w:val="00B94253"/>
    <w:rsid w:val="00BA5281"/>
    <w:rsid w:val="00C742E7"/>
    <w:rsid w:val="00C75719"/>
    <w:rsid w:val="00C947F5"/>
    <w:rsid w:val="00D05C82"/>
    <w:rsid w:val="00D22113"/>
    <w:rsid w:val="00E5393F"/>
    <w:rsid w:val="00F837FE"/>
    <w:rsid w:val="00FB39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FEC0"/>
  <w15:chartTrackingRefBased/>
  <w15:docId w15:val="{C1C2D82D-B9DB-4663-9525-97EFD873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6CC"/>
    <w:rPr>
      <w:rFonts w:ascii="Calibri" w:eastAsia="Calibri" w:hAnsi="Calibri" w:cs="Calibri"/>
      <w:kern w:val="0"/>
      <w:lang w:eastAsia="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1394">
      <w:bodyDiv w:val="1"/>
      <w:marLeft w:val="0"/>
      <w:marRight w:val="0"/>
      <w:marTop w:val="0"/>
      <w:marBottom w:val="0"/>
      <w:divBdr>
        <w:top w:val="none" w:sz="0" w:space="0" w:color="auto"/>
        <w:left w:val="none" w:sz="0" w:space="0" w:color="auto"/>
        <w:bottom w:val="none" w:sz="0" w:space="0" w:color="auto"/>
        <w:right w:val="none" w:sz="0" w:space="0" w:color="auto"/>
      </w:divBdr>
    </w:div>
    <w:div w:id="53748350">
      <w:bodyDiv w:val="1"/>
      <w:marLeft w:val="0"/>
      <w:marRight w:val="0"/>
      <w:marTop w:val="0"/>
      <w:marBottom w:val="0"/>
      <w:divBdr>
        <w:top w:val="none" w:sz="0" w:space="0" w:color="auto"/>
        <w:left w:val="none" w:sz="0" w:space="0" w:color="auto"/>
        <w:bottom w:val="none" w:sz="0" w:space="0" w:color="auto"/>
        <w:right w:val="none" w:sz="0" w:space="0" w:color="auto"/>
      </w:divBdr>
    </w:div>
    <w:div w:id="113184224">
      <w:bodyDiv w:val="1"/>
      <w:marLeft w:val="0"/>
      <w:marRight w:val="0"/>
      <w:marTop w:val="0"/>
      <w:marBottom w:val="0"/>
      <w:divBdr>
        <w:top w:val="none" w:sz="0" w:space="0" w:color="auto"/>
        <w:left w:val="none" w:sz="0" w:space="0" w:color="auto"/>
        <w:bottom w:val="none" w:sz="0" w:space="0" w:color="auto"/>
        <w:right w:val="none" w:sz="0" w:space="0" w:color="auto"/>
      </w:divBdr>
    </w:div>
    <w:div w:id="124393756">
      <w:bodyDiv w:val="1"/>
      <w:marLeft w:val="0"/>
      <w:marRight w:val="0"/>
      <w:marTop w:val="0"/>
      <w:marBottom w:val="0"/>
      <w:divBdr>
        <w:top w:val="none" w:sz="0" w:space="0" w:color="auto"/>
        <w:left w:val="none" w:sz="0" w:space="0" w:color="auto"/>
        <w:bottom w:val="none" w:sz="0" w:space="0" w:color="auto"/>
        <w:right w:val="none" w:sz="0" w:space="0" w:color="auto"/>
      </w:divBdr>
    </w:div>
    <w:div w:id="150565544">
      <w:bodyDiv w:val="1"/>
      <w:marLeft w:val="0"/>
      <w:marRight w:val="0"/>
      <w:marTop w:val="0"/>
      <w:marBottom w:val="0"/>
      <w:divBdr>
        <w:top w:val="none" w:sz="0" w:space="0" w:color="auto"/>
        <w:left w:val="none" w:sz="0" w:space="0" w:color="auto"/>
        <w:bottom w:val="none" w:sz="0" w:space="0" w:color="auto"/>
        <w:right w:val="none" w:sz="0" w:space="0" w:color="auto"/>
      </w:divBdr>
    </w:div>
    <w:div w:id="157160351">
      <w:bodyDiv w:val="1"/>
      <w:marLeft w:val="0"/>
      <w:marRight w:val="0"/>
      <w:marTop w:val="0"/>
      <w:marBottom w:val="0"/>
      <w:divBdr>
        <w:top w:val="none" w:sz="0" w:space="0" w:color="auto"/>
        <w:left w:val="none" w:sz="0" w:space="0" w:color="auto"/>
        <w:bottom w:val="none" w:sz="0" w:space="0" w:color="auto"/>
        <w:right w:val="none" w:sz="0" w:space="0" w:color="auto"/>
      </w:divBdr>
    </w:div>
    <w:div w:id="215894098">
      <w:bodyDiv w:val="1"/>
      <w:marLeft w:val="0"/>
      <w:marRight w:val="0"/>
      <w:marTop w:val="0"/>
      <w:marBottom w:val="0"/>
      <w:divBdr>
        <w:top w:val="none" w:sz="0" w:space="0" w:color="auto"/>
        <w:left w:val="none" w:sz="0" w:space="0" w:color="auto"/>
        <w:bottom w:val="none" w:sz="0" w:space="0" w:color="auto"/>
        <w:right w:val="none" w:sz="0" w:space="0" w:color="auto"/>
      </w:divBdr>
    </w:div>
    <w:div w:id="302539490">
      <w:bodyDiv w:val="1"/>
      <w:marLeft w:val="0"/>
      <w:marRight w:val="0"/>
      <w:marTop w:val="0"/>
      <w:marBottom w:val="0"/>
      <w:divBdr>
        <w:top w:val="none" w:sz="0" w:space="0" w:color="auto"/>
        <w:left w:val="none" w:sz="0" w:space="0" w:color="auto"/>
        <w:bottom w:val="none" w:sz="0" w:space="0" w:color="auto"/>
        <w:right w:val="none" w:sz="0" w:space="0" w:color="auto"/>
      </w:divBdr>
    </w:div>
    <w:div w:id="344093365">
      <w:bodyDiv w:val="1"/>
      <w:marLeft w:val="0"/>
      <w:marRight w:val="0"/>
      <w:marTop w:val="0"/>
      <w:marBottom w:val="0"/>
      <w:divBdr>
        <w:top w:val="none" w:sz="0" w:space="0" w:color="auto"/>
        <w:left w:val="none" w:sz="0" w:space="0" w:color="auto"/>
        <w:bottom w:val="none" w:sz="0" w:space="0" w:color="auto"/>
        <w:right w:val="none" w:sz="0" w:space="0" w:color="auto"/>
      </w:divBdr>
    </w:div>
    <w:div w:id="489099123">
      <w:bodyDiv w:val="1"/>
      <w:marLeft w:val="0"/>
      <w:marRight w:val="0"/>
      <w:marTop w:val="0"/>
      <w:marBottom w:val="0"/>
      <w:divBdr>
        <w:top w:val="none" w:sz="0" w:space="0" w:color="auto"/>
        <w:left w:val="none" w:sz="0" w:space="0" w:color="auto"/>
        <w:bottom w:val="none" w:sz="0" w:space="0" w:color="auto"/>
        <w:right w:val="none" w:sz="0" w:space="0" w:color="auto"/>
      </w:divBdr>
    </w:div>
    <w:div w:id="502742916">
      <w:bodyDiv w:val="1"/>
      <w:marLeft w:val="0"/>
      <w:marRight w:val="0"/>
      <w:marTop w:val="0"/>
      <w:marBottom w:val="0"/>
      <w:divBdr>
        <w:top w:val="none" w:sz="0" w:space="0" w:color="auto"/>
        <w:left w:val="none" w:sz="0" w:space="0" w:color="auto"/>
        <w:bottom w:val="none" w:sz="0" w:space="0" w:color="auto"/>
        <w:right w:val="none" w:sz="0" w:space="0" w:color="auto"/>
      </w:divBdr>
    </w:div>
    <w:div w:id="508715320">
      <w:bodyDiv w:val="1"/>
      <w:marLeft w:val="0"/>
      <w:marRight w:val="0"/>
      <w:marTop w:val="0"/>
      <w:marBottom w:val="0"/>
      <w:divBdr>
        <w:top w:val="none" w:sz="0" w:space="0" w:color="auto"/>
        <w:left w:val="none" w:sz="0" w:space="0" w:color="auto"/>
        <w:bottom w:val="none" w:sz="0" w:space="0" w:color="auto"/>
        <w:right w:val="none" w:sz="0" w:space="0" w:color="auto"/>
      </w:divBdr>
    </w:div>
    <w:div w:id="548300228">
      <w:bodyDiv w:val="1"/>
      <w:marLeft w:val="0"/>
      <w:marRight w:val="0"/>
      <w:marTop w:val="0"/>
      <w:marBottom w:val="0"/>
      <w:divBdr>
        <w:top w:val="none" w:sz="0" w:space="0" w:color="auto"/>
        <w:left w:val="none" w:sz="0" w:space="0" w:color="auto"/>
        <w:bottom w:val="none" w:sz="0" w:space="0" w:color="auto"/>
        <w:right w:val="none" w:sz="0" w:space="0" w:color="auto"/>
      </w:divBdr>
    </w:div>
    <w:div w:id="627515498">
      <w:bodyDiv w:val="1"/>
      <w:marLeft w:val="0"/>
      <w:marRight w:val="0"/>
      <w:marTop w:val="0"/>
      <w:marBottom w:val="0"/>
      <w:divBdr>
        <w:top w:val="none" w:sz="0" w:space="0" w:color="auto"/>
        <w:left w:val="none" w:sz="0" w:space="0" w:color="auto"/>
        <w:bottom w:val="none" w:sz="0" w:space="0" w:color="auto"/>
        <w:right w:val="none" w:sz="0" w:space="0" w:color="auto"/>
      </w:divBdr>
    </w:div>
    <w:div w:id="655887000">
      <w:bodyDiv w:val="1"/>
      <w:marLeft w:val="0"/>
      <w:marRight w:val="0"/>
      <w:marTop w:val="0"/>
      <w:marBottom w:val="0"/>
      <w:divBdr>
        <w:top w:val="none" w:sz="0" w:space="0" w:color="auto"/>
        <w:left w:val="none" w:sz="0" w:space="0" w:color="auto"/>
        <w:bottom w:val="none" w:sz="0" w:space="0" w:color="auto"/>
        <w:right w:val="none" w:sz="0" w:space="0" w:color="auto"/>
      </w:divBdr>
    </w:div>
    <w:div w:id="675425385">
      <w:bodyDiv w:val="1"/>
      <w:marLeft w:val="0"/>
      <w:marRight w:val="0"/>
      <w:marTop w:val="0"/>
      <w:marBottom w:val="0"/>
      <w:divBdr>
        <w:top w:val="none" w:sz="0" w:space="0" w:color="auto"/>
        <w:left w:val="none" w:sz="0" w:space="0" w:color="auto"/>
        <w:bottom w:val="none" w:sz="0" w:space="0" w:color="auto"/>
        <w:right w:val="none" w:sz="0" w:space="0" w:color="auto"/>
      </w:divBdr>
    </w:div>
    <w:div w:id="787623684">
      <w:bodyDiv w:val="1"/>
      <w:marLeft w:val="0"/>
      <w:marRight w:val="0"/>
      <w:marTop w:val="0"/>
      <w:marBottom w:val="0"/>
      <w:divBdr>
        <w:top w:val="none" w:sz="0" w:space="0" w:color="auto"/>
        <w:left w:val="none" w:sz="0" w:space="0" w:color="auto"/>
        <w:bottom w:val="none" w:sz="0" w:space="0" w:color="auto"/>
        <w:right w:val="none" w:sz="0" w:space="0" w:color="auto"/>
      </w:divBdr>
    </w:div>
    <w:div w:id="856042518">
      <w:bodyDiv w:val="1"/>
      <w:marLeft w:val="0"/>
      <w:marRight w:val="0"/>
      <w:marTop w:val="0"/>
      <w:marBottom w:val="0"/>
      <w:divBdr>
        <w:top w:val="none" w:sz="0" w:space="0" w:color="auto"/>
        <w:left w:val="none" w:sz="0" w:space="0" w:color="auto"/>
        <w:bottom w:val="none" w:sz="0" w:space="0" w:color="auto"/>
        <w:right w:val="none" w:sz="0" w:space="0" w:color="auto"/>
      </w:divBdr>
    </w:div>
    <w:div w:id="872770405">
      <w:bodyDiv w:val="1"/>
      <w:marLeft w:val="0"/>
      <w:marRight w:val="0"/>
      <w:marTop w:val="0"/>
      <w:marBottom w:val="0"/>
      <w:divBdr>
        <w:top w:val="none" w:sz="0" w:space="0" w:color="auto"/>
        <w:left w:val="none" w:sz="0" w:space="0" w:color="auto"/>
        <w:bottom w:val="none" w:sz="0" w:space="0" w:color="auto"/>
        <w:right w:val="none" w:sz="0" w:space="0" w:color="auto"/>
      </w:divBdr>
    </w:div>
    <w:div w:id="875309807">
      <w:bodyDiv w:val="1"/>
      <w:marLeft w:val="0"/>
      <w:marRight w:val="0"/>
      <w:marTop w:val="0"/>
      <w:marBottom w:val="0"/>
      <w:divBdr>
        <w:top w:val="none" w:sz="0" w:space="0" w:color="auto"/>
        <w:left w:val="none" w:sz="0" w:space="0" w:color="auto"/>
        <w:bottom w:val="none" w:sz="0" w:space="0" w:color="auto"/>
        <w:right w:val="none" w:sz="0" w:space="0" w:color="auto"/>
      </w:divBdr>
    </w:div>
    <w:div w:id="950208626">
      <w:bodyDiv w:val="1"/>
      <w:marLeft w:val="0"/>
      <w:marRight w:val="0"/>
      <w:marTop w:val="0"/>
      <w:marBottom w:val="0"/>
      <w:divBdr>
        <w:top w:val="none" w:sz="0" w:space="0" w:color="auto"/>
        <w:left w:val="none" w:sz="0" w:space="0" w:color="auto"/>
        <w:bottom w:val="none" w:sz="0" w:space="0" w:color="auto"/>
        <w:right w:val="none" w:sz="0" w:space="0" w:color="auto"/>
      </w:divBdr>
    </w:div>
    <w:div w:id="1031149784">
      <w:bodyDiv w:val="1"/>
      <w:marLeft w:val="0"/>
      <w:marRight w:val="0"/>
      <w:marTop w:val="0"/>
      <w:marBottom w:val="0"/>
      <w:divBdr>
        <w:top w:val="none" w:sz="0" w:space="0" w:color="auto"/>
        <w:left w:val="none" w:sz="0" w:space="0" w:color="auto"/>
        <w:bottom w:val="none" w:sz="0" w:space="0" w:color="auto"/>
        <w:right w:val="none" w:sz="0" w:space="0" w:color="auto"/>
      </w:divBdr>
    </w:div>
    <w:div w:id="1039088774">
      <w:bodyDiv w:val="1"/>
      <w:marLeft w:val="0"/>
      <w:marRight w:val="0"/>
      <w:marTop w:val="0"/>
      <w:marBottom w:val="0"/>
      <w:divBdr>
        <w:top w:val="none" w:sz="0" w:space="0" w:color="auto"/>
        <w:left w:val="none" w:sz="0" w:space="0" w:color="auto"/>
        <w:bottom w:val="none" w:sz="0" w:space="0" w:color="auto"/>
        <w:right w:val="none" w:sz="0" w:space="0" w:color="auto"/>
      </w:divBdr>
    </w:div>
    <w:div w:id="1045107676">
      <w:bodyDiv w:val="1"/>
      <w:marLeft w:val="0"/>
      <w:marRight w:val="0"/>
      <w:marTop w:val="0"/>
      <w:marBottom w:val="0"/>
      <w:divBdr>
        <w:top w:val="none" w:sz="0" w:space="0" w:color="auto"/>
        <w:left w:val="none" w:sz="0" w:space="0" w:color="auto"/>
        <w:bottom w:val="none" w:sz="0" w:space="0" w:color="auto"/>
        <w:right w:val="none" w:sz="0" w:space="0" w:color="auto"/>
      </w:divBdr>
    </w:div>
    <w:div w:id="1142191397">
      <w:bodyDiv w:val="1"/>
      <w:marLeft w:val="0"/>
      <w:marRight w:val="0"/>
      <w:marTop w:val="0"/>
      <w:marBottom w:val="0"/>
      <w:divBdr>
        <w:top w:val="none" w:sz="0" w:space="0" w:color="auto"/>
        <w:left w:val="none" w:sz="0" w:space="0" w:color="auto"/>
        <w:bottom w:val="none" w:sz="0" w:space="0" w:color="auto"/>
        <w:right w:val="none" w:sz="0" w:space="0" w:color="auto"/>
      </w:divBdr>
    </w:div>
    <w:div w:id="1188638081">
      <w:bodyDiv w:val="1"/>
      <w:marLeft w:val="0"/>
      <w:marRight w:val="0"/>
      <w:marTop w:val="0"/>
      <w:marBottom w:val="0"/>
      <w:divBdr>
        <w:top w:val="none" w:sz="0" w:space="0" w:color="auto"/>
        <w:left w:val="none" w:sz="0" w:space="0" w:color="auto"/>
        <w:bottom w:val="none" w:sz="0" w:space="0" w:color="auto"/>
        <w:right w:val="none" w:sz="0" w:space="0" w:color="auto"/>
      </w:divBdr>
    </w:div>
    <w:div w:id="1199049250">
      <w:bodyDiv w:val="1"/>
      <w:marLeft w:val="0"/>
      <w:marRight w:val="0"/>
      <w:marTop w:val="0"/>
      <w:marBottom w:val="0"/>
      <w:divBdr>
        <w:top w:val="none" w:sz="0" w:space="0" w:color="auto"/>
        <w:left w:val="none" w:sz="0" w:space="0" w:color="auto"/>
        <w:bottom w:val="none" w:sz="0" w:space="0" w:color="auto"/>
        <w:right w:val="none" w:sz="0" w:space="0" w:color="auto"/>
      </w:divBdr>
    </w:div>
    <w:div w:id="1218972002">
      <w:bodyDiv w:val="1"/>
      <w:marLeft w:val="0"/>
      <w:marRight w:val="0"/>
      <w:marTop w:val="0"/>
      <w:marBottom w:val="0"/>
      <w:divBdr>
        <w:top w:val="none" w:sz="0" w:space="0" w:color="auto"/>
        <w:left w:val="none" w:sz="0" w:space="0" w:color="auto"/>
        <w:bottom w:val="none" w:sz="0" w:space="0" w:color="auto"/>
        <w:right w:val="none" w:sz="0" w:space="0" w:color="auto"/>
      </w:divBdr>
    </w:div>
    <w:div w:id="1240018389">
      <w:bodyDiv w:val="1"/>
      <w:marLeft w:val="0"/>
      <w:marRight w:val="0"/>
      <w:marTop w:val="0"/>
      <w:marBottom w:val="0"/>
      <w:divBdr>
        <w:top w:val="none" w:sz="0" w:space="0" w:color="auto"/>
        <w:left w:val="none" w:sz="0" w:space="0" w:color="auto"/>
        <w:bottom w:val="none" w:sz="0" w:space="0" w:color="auto"/>
        <w:right w:val="none" w:sz="0" w:space="0" w:color="auto"/>
      </w:divBdr>
    </w:div>
    <w:div w:id="1322349798">
      <w:bodyDiv w:val="1"/>
      <w:marLeft w:val="0"/>
      <w:marRight w:val="0"/>
      <w:marTop w:val="0"/>
      <w:marBottom w:val="0"/>
      <w:divBdr>
        <w:top w:val="none" w:sz="0" w:space="0" w:color="auto"/>
        <w:left w:val="none" w:sz="0" w:space="0" w:color="auto"/>
        <w:bottom w:val="none" w:sz="0" w:space="0" w:color="auto"/>
        <w:right w:val="none" w:sz="0" w:space="0" w:color="auto"/>
      </w:divBdr>
    </w:div>
    <w:div w:id="1355040711">
      <w:bodyDiv w:val="1"/>
      <w:marLeft w:val="0"/>
      <w:marRight w:val="0"/>
      <w:marTop w:val="0"/>
      <w:marBottom w:val="0"/>
      <w:divBdr>
        <w:top w:val="none" w:sz="0" w:space="0" w:color="auto"/>
        <w:left w:val="none" w:sz="0" w:space="0" w:color="auto"/>
        <w:bottom w:val="none" w:sz="0" w:space="0" w:color="auto"/>
        <w:right w:val="none" w:sz="0" w:space="0" w:color="auto"/>
      </w:divBdr>
    </w:div>
    <w:div w:id="1450516280">
      <w:bodyDiv w:val="1"/>
      <w:marLeft w:val="0"/>
      <w:marRight w:val="0"/>
      <w:marTop w:val="0"/>
      <w:marBottom w:val="0"/>
      <w:divBdr>
        <w:top w:val="none" w:sz="0" w:space="0" w:color="auto"/>
        <w:left w:val="none" w:sz="0" w:space="0" w:color="auto"/>
        <w:bottom w:val="none" w:sz="0" w:space="0" w:color="auto"/>
        <w:right w:val="none" w:sz="0" w:space="0" w:color="auto"/>
      </w:divBdr>
    </w:div>
    <w:div w:id="1491361125">
      <w:bodyDiv w:val="1"/>
      <w:marLeft w:val="0"/>
      <w:marRight w:val="0"/>
      <w:marTop w:val="0"/>
      <w:marBottom w:val="0"/>
      <w:divBdr>
        <w:top w:val="none" w:sz="0" w:space="0" w:color="auto"/>
        <w:left w:val="none" w:sz="0" w:space="0" w:color="auto"/>
        <w:bottom w:val="none" w:sz="0" w:space="0" w:color="auto"/>
        <w:right w:val="none" w:sz="0" w:space="0" w:color="auto"/>
      </w:divBdr>
    </w:div>
    <w:div w:id="1500467009">
      <w:bodyDiv w:val="1"/>
      <w:marLeft w:val="0"/>
      <w:marRight w:val="0"/>
      <w:marTop w:val="0"/>
      <w:marBottom w:val="0"/>
      <w:divBdr>
        <w:top w:val="none" w:sz="0" w:space="0" w:color="auto"/>
        <w:left w:val="none" w:sz="0" w:space="0" w:color="auto"/>
        <w:bottom w:val="none" w:sz="0" w:space="0" w:color="auto"/>
        <w:right w:val="none" w:sz="0" w:space="0" w:color="auto"/>
      </w:divBdr>
    </w:div>
    <w:div w:id="1572886249">
      <w:bodyDiv w:val="1"/>
      <w:marLeft w:val="0"/>
      <w:marRight w:val="0"/>
      <w:marTop w:val="0"/>
      <w:marBottom w:val="0"/>
      <w:divBdr>
        <w:top w:val="none" w:sz="0" w:space="0" w:color="auto"/>
        <w:left w:val="none" w:sz="0" w:space="0" w:color="auto"/>
        <w:bottom w:val="none" w:sz="0" w:space="0" w:color="auto"/>
        <w:right w:val="none" w:sz="0" w:space="0" w:color="auto"/>
      </w:divBdr>
    </w:div>
    <w:div w:id="1620837272">
      <w:bodyDiv w:val="1"/>
      <w:marLeft w:val="0"/>
      <w:marRight w:val="0"/>
      <w:marTop w:val="0"/>
      <w:marBottom w:val="0"/>
      <w:divBdr>
        <w:top w:val="none" w:sz="0" w:space="0" w:color="auto"/>
        <w:left w:val="none" w:sz="0" w:space="0" w:color="auto"/>
        <w:bottom w:val="none" w:sz="0" w:space="0" w:color="auto"/>
        <w:right w:val="none" w:sz="0" w:space="0" w:color="auto"/>
      </w:divBdr>
    </w:div>
    <w:div w:id="1652321505">
      <w:bodyDiv w:val="1"/>
      <w:marLeft w:val="0"/>
      <w:marRight w:val="0"/>
      <w:marTop w:val="0"/>
      <w:marBottom w:val="0"/>
      <w:divBdr>
        <w:top w:val="none" w:sz="0" w:space="0" w:color="auto"/>
        <w:left w:val="none" w:sz="0" w:space="0" w:color="auto"/>
        <w:bottom w:val="none" w:sz="0" w:space="0" w:color="auto"/>
        <w:right w:val="none" w:sz="0" w:space="0" w:color="auto"/>
      </w:divBdr>
    </w:div>
    <w:div w:id="1659965712">
      <w:bodyDiv w:val="1"/>
      <w:marLeft w:val="0"/>
      <w:marRight w:val="0"/>
      <w:marTop w:val="0"/>
      <w:marBottom w:val="0"/>
      <w:divBdr>
        <w:top w:val="none" w:sz="0" w:space="0" w:color="auto"/>
        <w:left w:val="none" w:sz="0" w:space="0" w:color="auto"/>
        <w:bottom w:val="none" w:sz="0" w:space="0" w:color="auto"/>
        <w:right w:val="none" w:sz="0" w:space="0" w:color="auto"/>
      </w:divBdr>
    </w:div>
    <w:div w:id="1746222811">
      <w:bodyDiv w:val="1"/>
      <w:marLeft w:val="0"/>
      <w:marRight w:val="0"/>
      <w:marTop w:val="0"/>
      <w:marBottom w:val="0"/>
      <w:divBdr>
        <w:top w:val="none" w:sz="0" w:space="0" w:color="auto"/>
        <w:left w:val="none" w:sz="0" w:space="0" w:color="auto"/>
        <w:bottom w:val="none" w:sz="0" w:space="0" w:color="auto"/>
        <w:right w:val="none" w:sz="0" w:space="0" w:color="auto"/>
      </w:divBdr>
    </w:div>
    <w:div w:id="1760179543">
      <w:bodyDiv w:val="1"/>
      <w:marLeft w:val="0"/>
      <w:marRight w:val="0"/>
      <w:marTop w:val="0"/>
      <w:marBottom w:val="0"/>
      <w:divBdr>
        <w:top w:val="none" w:sz="0" w:space="0" w:color="auto"/>
        <w:left w:val="none" w:sz="0" w:space="0" w:color="auto"/>
        <w:bottom w:val="none" w:sz="0" w:space="0" w:color="auto"/>
        <w:right w:val="none" w:sz="0" w:space="0" w:color="auto"/>
      </w:divBdr>
    </w:div>
    <w:div w:id="1801417145">
      <w:bodyDiv w:val="1"/>
      <w:marLeft w:val="0"/>
      <w:marRight w:val="0"/>
      <w:marTop w:val="0"/>
      <w:marBottom w:val="0"/>
      <w:divBdr>
        <w:top w:val="none" w:sz="0" w:space="0" w:color="auto"/>
        <w:left w:val="none" w:sz="0" w:space="0" w:color="auto"/>
        <w:bottom w:val="none" w:sz="0" w:space="0" w:color="auto"/>
        <w:right w:val="none" w:sz="0" w:space="0" w:color="auto"/>
      </w:divBdr>
    </w:div>
    <w:div w:id="1822504278">
      <w:bodyDiv w:val="1"/>
      <w:marLeft w:val="0"/>
      <w:marRight w:val="0"/>
      <w:marTop w:val="0"/>
      <w:marBottom w:val="0"/>
      <w:divBdr>
        <w:top w:val="none" w:sz="0" w:space="0" w:color="auto"/>
        <w:left w:val="none" w:sz="0" w:space="0" w:color="auto"/>
        <w:bottom w:val="none" w:sz="0" w:space="0" w:color="auto"/>
        <w:right w:val="none" w:sz="0" w:space="0" w:color="auto"/>
      </w:divBdr>
    </w:div>
    <w:div w:id="1859737892">
      <w:bodyDiv w:val="1"/>
      <w:marLeft w:val="0"/>
      <w:marRight w:val="0"/>
      <w:marTop w:val="0"/>
      <w:marBottom w:val="0"/>
      <w:divBdr>
        <w:top w:val="none" w:sz="0" w:space="0" w:color="auto"/>
        <w:left w:val="none" w:sz="0" w:space="0" w:color="auto"/>
        <w:bottom w:val="none" w:sz="0" w:space="0" w:color="auto"/>
        <w:right w:val="none" w:sz="0" w:space="0" w:color="auto"/>
      </w:divBdr>
    </w:div>
    <w:div w:id="1891452440">
      <w:bodyDiv w:val="1"/>
      <w:marLeft w:val="0"/>
      <w:marRight w:val="0"/>
      <w:marTop w:val="0"/>
      <w:marBottom w:val="0"/>
      <w:divBdr>
        <w:top w:val="none" w:sz="0" w:space="0" w:color="auto"/>
        <w:left w:val="none" w:sz="0" w:space="0" w:color="auto"/>
        <w:bottom w:val="none" w:sz="0" w:space="0" w:color="auto"/>
        <w:right w:val="none" w:sz="0" w:space="0" w:color="auto"/>
      </w:divBdr>
    </w:div>
    <w:div w:id="1906841054">
      <w:bodyDiv w:val="1"/>
      <w:marLeft w:val="0"/>
      <w:marRight w:val="0"/>
      <w:marTop w:val="0"/>
      <w:marBottom w:val="0"/>
      <w:divBdr>
        <w:top w:val="none" w:sz="0" w:space="0" w:color="auto"/>
        <w:left w:val="none" w:sz="0" w:space="0" w:color="auto"/>
        <w:bottom w:val="none" w:sz="0" w:space="0" w:color="auto"/>
        <w:right w:val="none" w:sz="0" w:space="0" w:color="auto"/>
      </w:divBdr>
    </w:div>
    <w:div w:id="2031684460">
      <w:bodyDiv w:val="1"/>
      <w:marLeft w:val="0"/>
      <w:marRight w:val="0"/>
      <w:marTop w:val="0"/>
      <w:marBottom w:val="0"/>
      <w:divBdr>
        <w:top w:val="none" w:sz="0" w:space="0" w:color="auto"/>
        <w:left w:val="none" w:sz="0" w:space="0" w:color="auto"/>
        <w:bottom w:val="none" w:sz="0" w:space="0" w:color="auto"/>
        <w:right w:val="none" w:sz="0" w:space="0" w:color="auto"/>
      </w:divBdr>
    </w:div>
    <w:div w:id="2036812194">
      <w:bodyDiv w:val="1"/>
      <w:marLeft w:val="0"/>
      <w:marRight w:val="0"/>
      <w:marTop w:val="0"/>
      <w:marBottom w:val="0"/>
      <w:divBdr>
        <w:top w:val="none" w:sz="0" w:space="0" w:color="auto"/>
        <w:left w:val="none" w:sz="0" w:space="0" w:color="auto"/>
        <w:bottom w:val="none" w:sz="0" w:space="0" w:color="auto"/>
        <w:right w:val="none" w:sz="0" w:space="0" w:color="auto"/>
      </w:divBdr>
    </w:div>
    <w:div w:id="207345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1\Documents\Custom%20Office%20Templates\COVER-PRAKTIK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COVER-PRAKTIKUM.dotx</Template>
  <TotalTime>1654</TotalTime>
  <Pages>25</Pages>
  <Words>4668</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CHAT ffff</cp:lastModifiedBy>
  <cp:revision>5</cp:revision>
  <dcterms:created xsi:type="dcterms:W3CDTF">2025-10-08T08:51:00Z</dcterms:created>
  <dcterms:modified xsi:type="dcterms:W3CDTF">2025-10-09T22:59:00Z</dcterms:modified>
</cp:coreProperties>
</file>